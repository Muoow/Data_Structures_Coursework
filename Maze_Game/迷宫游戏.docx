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4C3305B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AE4ACD">
        <w:rPr>
          <w:rFonts w:hint="eastAsia"/>
          <w:lang w:eastAsia="zh-CN"/>
        </w:rPr>
        <w:t>勇闯迷宫游戏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45335B30" w14:textId="59FF32EE" w:rsidR="00F51314" w:rsidRDefault="00F51314" w:rsidP="00F51314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57AE2DA9" w14:textId="6E2B6AEA" w:rsidR="00F51314" w:rsidRPr="00F51314" w:rsidRDefault="00F51314" w:rsidP="00F51314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F51314">
        <w:rPr>
          <w:sz w:val="21"/>
          <w:szCs w:val="16"/>
          <w:lang w:eastAsia="zh-CN"/>
        </w:rPr>
        <w:t>迷宫问题源自经典的算法和数据结构研究场景，广泛应用于路径规划、机器人导航和游戏开发等领域。它模拟了在有限空间内解决复杂问题的过程，展示了回溯法在搜索问题中的实际应用。通过设计勇闯迷宫的游戏项目，可以帮助用户理解数据结构的组织方式和回溯算法的基本原理，同时培养解决问题的逻辑思维能力，为后续深入学习算法和系统开发奠定基础。</w:t>
      </w:r>
    </w:p>
    <w:p w14:paraId="10FFB5F9" w14:textId="6AC1BBA2" w:rsidR="00F51314" w:rsidRDefault="00F51314" w:rsidP="00F51314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7B688686" w14:textId="3656B771" w:rsidR="00F51314" w:rsidRPr="00F51314" w:rsidRDefault="00F51314" w:rsidP="00F51314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F51314">
        <w:rPr>
          <w:sz w:val="21"/>
          <w:szCs w:val="16"/>
          <w:lang w:eastAsia="zh-CN"/>
        </w:rPr>
        <w:t>本项目需要构建一个迷宫环境，包含入口和出口，并在其中随机生成障碍物。骑士需要从入口出发，基于回溯</w:t>
      </w:r>
      <w:proofErr w:type="gramStart"/>
      <w:r w:rsidRPr="00F51314">
        <w:rPr>
          <w:sz w:val="21"/>
          <w:szCs w:val="16"/>
          <w:lang w:eastAsia="zh-CN"/>
        </w:rPr>
        <w:t>法探索</w:t>
      </w:r>
      <w:proofErr w:type="gramEnd"/>
      <w:r w:rsidRPr="00F51314">
        <w:rPr>
          <w:sz w:val="21"/>
          <w:szCs w:val="16"/>
          <w:lang w:eastAsia="zh-CN"/>
        </w:rPr>
        <w:t>通往出口的路径。系统</w:t>
      </w:r>
      <w:proofErr w:type="gramStart"/>
      <w:r w:rsidRPr="00F51314">
        <w:rPr>
          <w:sz w:val="21"/>
          <w:szCs w:val="16"/>
          <w:lang w:eastAsia="zh-CN"/>
        </w:rPr>
        <w:t>需能够</w:t>
      </w:r>
      <w:proofErr w:type="gramEnd"/>
      <w:r w:rsidRPr="00F51314">
        <w:rPr>
          <w:sz w:val="21"/>
          <w:szCs w:val="16"/>
          <w:lang w:eastAsia="zh-CN"/>
        </w:rPr>
        <w:t>记录和显示搜索路径，并在找到出口时终止搜索。此外，程序应能有效处理迷宫中的所有点，以避免重复访问，并能够在所有路径探索失败时提示无解的结果，从而满足模拟复杂路径搜索的需求。</w:t>
      </w:r>
    </w:p>
    <w:p w14:paraId="5CF2B868" w14:textId="605F1D6D" w:rsidR="00F51314" w:rsidRDefault="00F51314" w:rsidP="00F51314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524E31D0" w14:textId="6617A5B8" w:rsidR="00F51314" w:rsidRPr="00F51314" w:rsidRDefault="00F51314" w:rsidP="00F51314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(1)</w:t>
      </w:r>
      <w:r w:rsidRPr="00F51314">
        <w:rPr>
          <w:sz w:val="21"/>
          <w:szCs w:val="16"/>
          <w:lang w:eastAsia="zh-CN"/>
        </w:rPr>
        <w:t>迷宫初始化：根据用户输入的迷宫大小动态生成一个包含障碍物的迷宫，并设置入口和出口的位置。</w:t>
      </w:r>
    </w:p>
    <w:p w14:paraId="1CD9D554" w14:textId="48E8E0D2" w:rsidR="00F51314" w:rsidRPr="00F51314" w:rsidRDefault="00F51314" w:rsidP="00F51314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(2)</w:t>
      </w:r>
      <w:r w:rsidRPr="00F51314">
        <w:rPr>
          <w:sz w:val="21"/>
          <w:szCs w:val="16"/>
          <w:lang w:eastAsia="zh-CN"/>
        </w:rPr>
        <w:t>路径搜索：实现回溯算法，从入口出发，按照设定的优先级逐步探索可行路径，记录已访问点并判断当前路径的可行性。</w:t>
      </w:r>
    </w:p>
    <w:p w14:paraId="6BD9A60B" w14:textId="71262D62" w:rsidR="00F51314" w:rsidRPr="00F51314" w:rsidRDefault="00F51314" w:rsidP="00F51314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(3)</w:t>
      </w:r>
      <w:r w:rsidRPr="00F51314">
        <w:rPr>
          <w:sz w:val="21"/>
          <w:szCs w:val="16"/>
          <w:lang w:eastAsia="zh-CN"/>
        </w:rPr>
        <w:t>路径显示：在成功找到路径后，显示完整的通路信息，将路径标记为显著状态；若无解，则提示无解信息。</w:t>
      </w:r>
    </w:p>
    <w:p w14:paraId="01E93A97" w14:textId="215088C6" w:rsidR="00F51314" w:rsidRPr="00F51314" w:rsidRDefault="00F51314" w:rsidP="00F51314">
      <w:pPr>
        <w:ind w:firstLineChars="200"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(4)</w:t>
      </w:r>
      <w:r w:rsidRPr="00F51314">
        <w:rPr>
          <w:sz w:val="21"/>
          <w:szCs w:val="16"/>
          <w:lang w:eastAsia="zh-CN"/>
        </w:rPr>
        <w:t>错误处理：在动态内存分配失败或非法输入时，提供友好的错误提示，确保程序稳定性。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3A0B6E62" w14:textId="77777777" w:rsidR="009264F7" w:rsidRDefault="009264F7" w:rsidP="009264F7">
      <w:pPr>
        <w:pStyle w:val="2"/>
        <w:spacing w:before="120"/>
      </w:pPr>
      <w:r>
        <w:rPr>
          <w:rFonts w:hint="eastAsia"/>
        </w:rPr>
        <w:t>2.1</w:t>
      </w:r>
      <w:r w:rsidRPr="007F48D7">
        <w:rPr>
          <w:rFonts w:hint="eastAsia"/>
        </w:rPr>
        <w:t xml:space="preserve"> </w:t>
      </w:r>
      <w:r>
        <w:rPr>
          <w:rFonts w:hint="eastAsia"/>
        </w:rPr>
        <w:t>结构体和类设计</w:t>
      </w:r>
    </w:p>
    <w:p w14:paraId="63967613" w14:textId="47D4B509" w:rsidR="009264F7" w:rsidRDefault="009264F7" w:rsidP="009264F7">
      <w:pPr>
        <w:pStyle w:val="3"/>
        <w:spacing w:before="120"/>
      </w:pPr>
      <w:r>
        <w:rPr>
          <w:rFonts w:hint="eastAsia"/>
        </w:rPr>
        <w:t>2.1.1</w:t>
      </w:r>
      <w:r w:rsidRPr="00753C8F">
        <w:rPr>
          <w:rFonts w:hint="eastAsia"/>
        </w:rPr>
        <w:t xml:space="preserve"> </w:t>
      </w:r>
      <w:proofErr w:type="spellStart"/>
      <w:r w:rsidRPr="00753C8F">
        <w:rPr>
          <w:rFonts w:hint="eastAsia"/>
        </w:rPr>
        <w:t>MyLinkNode</w:t>
      </w:r>
      <w:proofErr w:type="spellEnd"/>
      <w:r w:rsidR="00750761">
        <w:rPr>
          <w:rFonts w:hint="eastAsia"/>
        </w:rPr>
        <w:t>结构体</w:t>
      </w:r>
      <w:r w:rsidRPr="00753C8F">
        <w:rPr>
          <w:rFonts w:hint="eastAsia"/>
        </w:rPr>
        <w:t>的设计</w:t>
      </w:r>
    </w:p>
    <w:p w14:paraId="1E3C93E4" w14:textId="77777777" w:rsidR="009264F7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.1.1概述</w:t>
      </w:r>
    </w:p>
    <w:p w14:paraId="15025544" w14:textId="77777777" w:rsidR="009264F7" w:rsidRPr="00005691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34193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34193">
        <w:rPr>
          <w:rFonts w:ascii="SimSun" w:hAnsi="SimSun"/>
          <w:sz w:val="21"/>
          <w:szCs w:val="16"/>
          <w:lang w:eastAsia="zh-CN"/>
        </w:rPr>
        <w:t>是一个模板结构体，表示链表节点。它包含两个成员</w:t>
      </w:r>
      <w:r>
        <w:rPr>
          <w:rFonts w:ascii="SimSun" w:hAnsi="SimSun" w:hint="eastAsia"/>
          <w:sz w:val="21"/>
          <w:szCs w:val="16"/>
          <w:lang w:eastAsia="zh-CN"/>
        </w:rPr>
        <w:t>:</w:t>
      </w:r>
      <w:r w:rsidRPr="00A34193">
        <w:rPr>
          <w:lang w:eastAsia="zh-CN"/>
        </w:rPr>
        <w:t xml:space="preserve"> </w:t>
      </w:r>
      <w:r w:rsidRPr="00A34193">
        <w:rPr>
          <w:rFonts w:ascii="SimSun" w:hAnsi="SimSun"/>
          <w:sz w:val="21"/>
          <w:szCs w:val="16"/>
          <w:lang w:eastAsia="zh-CN"/>
        </w:rPr>
        <w:t>存储节点的数据</w:t>
      </w:r>
      <w:r>
        <w:rPr>
          <w:rFonts w:ascii="SimSun" w:hAnsi="SimSun" w:hint="eastAsia"/>
          <w:sz w:val="21"/>
          <w:szCs w:val="16"/>
          <w:lang w:eastAsia="zh-CN"/>
        </w:rPr>
        <w:t>和</w:t>
      </w:r>
      <w:r w:rsidRPr="00A34193">
        <w:rPr>
          <w:rFonts w:ascii="SimSun" w:hAnsi="SimSun"/>
          <w:sz w:val="21"/>
          <w:szCs w:val="16"/>
          <w:lang w:eastAsia="zh-CN"/>
        </w:rPr>
        <w:t>指向下一个节点的指针</w:t>
      </w:r>
      <w:r>
        <w:rPr>
          <w:rFonts w:ascii="SimSun" w:hAnsi="SimSun" w:hint="eastAsia"/>
          <w:sz w:val="21"/>
          <w:szCs w:val="16"/>
          <w:lang w:eastAsia="zh-CN"/>
        </w:rPr>
        <w:t>，它定义了两个构造函数，一个为默认，另一个为有参数输入。</w:t>
      </w:r>
    </w:p>
    <w:p w14:paraId="158DD777" w14:textId="77777777" w:rsidR="009264F7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.1.2类定义</w:t>
      </w:r>
    </w:p>
    <w:p w14:paraId="7D8FA7D3" w14:textId="77777777" w:rsidR="009264F7" w:rsidRPr="00AB7DA5" w:rsidRDefault="009264F7" w:rsidP="009264F7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0B264151" w14:textId="77777777" w:rsidR="009264F7" w:rsidRPr="00AB7DA5" w:rsidRDefault="009264F7" w:rsidP="009264F7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lastRenderedPageBreak/>
        <w:t xml:space="preserve">struct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</w:t>
      </w:r>
    </w:p>
    <w:p w14:paraId="55A4770C" w14:textId="77777777" w:rsidR="009264F7" w:rsidRPr="00AB7DA5" w:rsidRDefault="009264F7" w:rsidP="009264F7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{</w:t>
      </w:r>
    </w:p>
    <w:p w14:paraId="2177F129" w14:textId="77777777" w:rsidR="009264F7" w:rsidRPr="00AB7DA5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Type data;</w:t>
      </w:r>
    </w:p>
    <w:p w14:paraId="116B77A8" w14:textId="77777777" w:rsidR="009264F7" w:rsidRPr="00AB7DA5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&lt;Type&gt;* link;</w:t>
      </w:r>
    </w:p>
    <w:p w14:paraId="62DA1FA0" w14:textId="77777777" w:rsidR="009264F7" w:rsidRPr="00AB7DA5" w:rsidRDefault="009264F7" w:rsidP="009264F7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64FC34C9" w14:textId="77777777" w:rsidR="009264F7" w:rsidRPr="00AB7DA5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B7DA5">
        <w:rPr>
          <w:rFonts w:ascii="SimSun" w:hAnsi="SimSun"/>
          <w:sz w:val="21"/>
          <w:szCs w:val="16"/>
          <w:lang w:eastAsia="zh-CN"/>
        </w:rPr>
        <w:t xml:space="preserve">const Type&amp; item,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data(item),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3A81DFEE" w14:textId="77777777" w:rsidR="009264F7" w:rsidRPr="00005691" w:rsidRDefault="009264F7" w:rsidP="009264F7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};</w:t>
      </w:r>
    </w:p>
    <w:p w14:paraId="2378904B" w14:textId="77777777" w:rsidR="009264F7" w:rsidRDefault="009264F7" w:rsidP="009264F7">
      <w:pPr>
        <w:pStyle w:val="3"/>
        <w:spacing w:before="120"/>
      </w:pPr>
      <w:r>
        <w:rPr>
          <w:rFonts w:hint="eastAsia"/>
        </w:rPr>
        <w:t>2.1.2</w:t>
      </w:r>
      <w:r w:rsidRPr="00753C8F">
        <w:t xml:space="preserve"> </w:t>
      </w:r>
      <w:proofErr w:type="spellStart"/>
      <w:r w:rsidRPr="00753C8F">
        <w:t>MyQueue</w:t>
      </w:r>
      <w:proofErr w:type="spellEnd"/>
      <w:r>
        <w:rPr>
          <w:rFonts w:hint="eastAsia"/>
        </w:rPr>
        <w:t>类的设计</w:t>
      </w:r>
    </w:p>
    <w:p w14:paraId="63445720" w14:textId="77777777" w:rsidR="009264F7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4FCF4436" w14:textId="77777777" w:rsidR="009264F7" w:rsidRPr="00005691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MyQueue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是一个基于链表实现的模板队列类，包含front和rear指针分别指向队列的头部和尾部，count用于记录队列中元素的个数。该类提供了基本的队列操作，包括构造函数和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析构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函数。通过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isEmpty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()判断队列是否为空</w:t>
      </w:r>
      <w:r>
        <w:rPr>
          <w:rFonts w:ascii="SimSun" w:hAnsi="SimSun" w:hint="eastAsia"/>
          <w:sz w:val="21"/>
          <w:szCs w:val="16"/>
          <w:lang w:eastAsia="zh-CN"/>
        </w:rPr>
        <w:t>，</w:t>
      </w:r>
      <w:r w:rsidRPr="00793342">
        <w:rPr>
          <w:rFonts w:ascii="SimSun" w:hAnsi="SimSun" w:hint="eastAsia"/>
          <w:sz w:val="21"/>
          <w:szCs w:val="16"/>
          <w:lang w:eastAsia="zh-CN"/>
        </w:rPr>
        <w:t>Size()返回队列中元素的数量。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enQueue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()用于将元素加入队尾，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deQueue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()从队头移除并返回元素，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getHead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获取队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头元素</w:t>
      </w:r>
      <w:r>
        <w:rPr>
          <w:rFonts w:ascii="SimSun" w:hAnsi="SimSun" w:hint="eastAsia"/>
          <w:sz w:val="21"/>
          <w:szCs w:val="16"/>
          <w:lang w:eastAsia="zh-CN"/>
        </w:rPr>
        <w:t>。</w:t>
      </w:r>
    </w:p>
    <w:p w14:paraId="5D78A06F" w14:textId="77777777" w:rsidR="009264F7" w:rsidRDefault="009264F7" w:rsidP="009264F7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77AFB3D6" w14:textId="77777777" w:rsidR="009264F7" w:rsidRPr="00646471" w:rsidRDefault="009264F7" w:rsidP="009264F7">
      <w:pPr>
        <w:ind w:firstLine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2A932010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</w:t>
      </w:r>
    </w:p>
    <w:p w14:paraId="6941E173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1F72D83D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13DE5F60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front;</w:t>
      </w:r>
    </w:p>
    <w:p w14:paraId="54FD96BA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rear;</w:t>
      </w:r>
    </w:p>
    <w:p w14:paraId="1F8C47E5" w14:textId="77777777" w:rsidR="009264F7" w:rsidRPr="00646471" w:rsidRDefault="009264F7" w:rsidP="009264F7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int count;</w:t>
      </w:r>
    </w:p>
    <w:p w14:paraId="63AEEC5D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48AE9343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: front(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rear(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count(0) {}</w:t>
      </w:r>
    </w:p>
    <w:p w14:paraId="6C544542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~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 xml:space="preserve">) {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(); }</w:t>
      </w:r>
    </w:p>
    <w:p w14:paraId="77F1DF99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isEmpty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const;</w:t>
      </w:r>
    </w:p>
    <w:p w14:paraId="151BDCB5" w14:textId="77777777" w:rsidR="009264F7" w:rsidRPr="00646471" w:rsidRDefault="009264F7" w:rsidP="009264F7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68EEC36C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Size(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)const;</w:t>
      </w:r>
    </w:p>
    <w:p w14:paraId="2ACC04DD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enQueue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const Type&amp; item);</w:t>
      </w:r>
    </w:p>
    <w:p w14:paraId="6FE36B13" w14:textId="77777777" w:rsidR="009264F7" w:rsidRPr="00646471" w:rsidRDefault="009264F7" w:rsidP="009264F7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deQueue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028F9B1D" w14:textId="77777777" w:rsidR="009264F7" w:rsidRPr="00646471" w:rsidRDefault="009264F7" w:rsidP="009264F7">
      <w:pPr>
        <w:ind w:left="42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getHead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5A3E4787" w14:textId="77777777" w:rsidR="009264F7" w:rsidRPr="00005691" w:rsidRDefault="009264F7" w:rsidP="009264F7">
      <w:pPr>
        <w:ind w:leftChars="100" w:left="240" w:firstLine="18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>};</w:t>
      </w:r>
    </w:p>
    <w:p w14:paraId="224AF564" w14:textId="77777777" w:rsidR="009264F7" w:rsidRDefault="009264F7" w:rsidP="009264F7">
      <w:pPr>
        <w:pStyle w:val="3"/>
        <w:spacing w:before="120"/>
      </w:pPr>
      <w:r>
        <w:rPr>
          <w:rFonts w:hint="eastAsia"/>
        </w:rPr>
        <w:t>2.1.3</w:t>
      </w:r>
      <w:r w:rsidRPr="008809F0">
        <w:t xml:space="preserve"> </w:t>
      </w:r>
      <w:proofErr w:type="spellStart"/>
      <w:r w:rsidRPr="008809F0">
        <w:t>My</w:t>
      </w:r>
      <w:r>
        <w:rPr>
          <w:rFonts w:hint="eastAsia"/>
        </w:rPr>
        <w:t>Stack</w:t>
      </w:r>
      <w:proofErr w:type="spellEnd"/>
      <w:r>
        <w:rPr>
          <w:rFonts w:hint="eastAsia"/>
        </w:rPr>
        <w:t>类设计</w:t>
      </w:r>
    </w:p>
    <w:p w14:paraId="30B4C4A9" w14:textId="77777777" w:rsidR="009264F7" w:rsidRPr="00291CAC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2.1.1.1概述</w:t>
      </w:r>
    </w:p>
    <w:p w14:paraId="21E95E3D" w14:textId="77777777" w:rsidR="009264F7" w:rsidRPr="00291CAC" w:rsidRDefault="009264F7" w:rsidP="009264F7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MyStack</w:t>
      </w:r>
      <w:proofErr w:type="spellEnd"/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类实现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了一个基于链表的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数据结构。该类包含私有成员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topNode</w:t>
      </w:r>
      <w:proofErr w:type="spell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，用于指向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顶元素的节点，count用于记录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中元素的数量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max_size</w:t>
      </w:r>
      <w:proofErr w:type="spell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限制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的最大容量。构造函数提供了默认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大小为100的选项，也允许通过指定大小来创建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。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析构函数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会在销毁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对象时清空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内容。主要的成员函数包括：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isEmpty</w:t>
      </w:r>
      <w:proofErr w:type="spell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()检查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是否为空，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makeEmpty</w:t>
      </w:r>
      <w:proofErr w:type="spell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()清空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，Size()获取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中元素数量，Push()向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中压入元素，Pop()从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中弹出元素，</w:t>
      </w:r>
      <w:proofErr w:type="spell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getTop</w:t>
      </w:r>
      <w:proofErr w:type="spell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()获取</w:t>
      </w:r>
      <w:proofErr w:type="gramStart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顶元素的值。</w:t>
      </w:r>
    </w:p>
    <w:p w14:paraId="10D111A5" w14:textId="77777777" w:rsidR="009264F7" w:rsidRPr="00291CAC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2.1.1.2类定义</w:t>
      </w:r>
    </w:p>
    <w:p w14:paraId="3F9EA55B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template &lt;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typename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Type&gt;</w:t>
      </w:r>
    </w:p>
    <w:p w14:paraId="443A79A9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class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125A2DED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28A0954C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private:</w:t>
      </w:r>
    </w:p>
    <w:p w14:paraId="338C40EE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26A3A668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int count;</w:t>
      </w:r>
    </w:p>
    <w:p w14:paraId="6F33A33E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2B0A7BF5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public:</w:t>
      </w:r>
    </w:p>
    <w:p w14:paraId="4C42385A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(100) {}</w:t>
      </w:r>
    </w:p>
    <w:p w14:paraId="2378A013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size)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(size) {}</w:t>
      </w:r>
    </w:p>
    <w:p w14:paraId="65A1C866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~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{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(); }</w:t>
      </w:r>
    </w:p>
    <w:p w14:paraId="0A91E68C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isEmpty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1A463525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);</w:t>
      </w:r>
    </w:p>
    <w:p w14:paraId="12718D55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Size(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2947B4E5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Push(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3EF385D1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Pop(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1F61677D" w14:textId="77777777" w:rsidR="009264F7" w:rsidRPr="008809F0" w:rsidRDefault="009264F7" w:rsidP="009264F7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getTop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76CBE19A" w14:textId="77777777" w:rsidR="009264F7" w:rsidRPr="008809F0" w:rsidRDefault="009264F7" w:rsidP="009264F7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5C6C1917" w14:textId="7946F617" w:rsidR="009264F7" w:rsidRDefault="006A0B2E" w:rsidP="006A0B2E">
      <w:pPr>
        <w:pStyle w:val="3"/>
        <w:spacing w:before="120"/>
      </w:pPr>
      <w:r>
        <w:rPr>
          <w:rFonts w:hint="eastAsia"/>
        </w:rPr>
        <w:t>2.1.4</w:t>
      </w:r>
      <w:r w:rsidRPr="006A0B2E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r w:rsidRPr="006A0B2E">
        <w:t>Maze</w:t>
      </w:r>
      <w:r>
        <w:rPr>
          <w:rFonts w:hint="eastAsia"/>
        </w:rPr>
        <w:t>类设计</w:t>
      </w:r>
    </w:p>
    <w:p w14:paraId="26D355E7" w14:textId="58BC926C" w:rsid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 w:hint="eastAsia"/>
          <w:sz w:val="21"/>
          <w:szCs w:val="16"/>
          <w:lang w:eastAsia="zh-CN"/>
        </w:rPr>
        <w:t>2.1.4.1概述</w:t>
      </w:r>
    </w:p>
    <w:p w14:paraId="502AB96F" w14:textId="77777777" w:rsidR="0091606B" w:rsidRDefault="0091606B" w:rsidP="0091606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91606B">
        <w:rPr>
          <w:rFonts w:ascii="SimSun" w:hAnsi="SimSun"/>
          <w:sz w:val="21"/>
          <w:szCs w:val="16"/>
          <w:lang w:eastAsia="zh-CN"/>
        </w:rPr>
        <w:t>Maze类是一个用于表示和操作迷宫的结构，支持迷宫的生成与路径搜索。该类包括迷宫的行列数、起点和终点坐标等基本属性，以及当前遍历位置和迷宫格点的状态管理。</w:t>
      </w:r>
    </w:p>
    <w:p w14:paraId="57E1FA05" w14:textId="03CF679E" w:rsidR="0091606B" w:rsidRDefault="0091606B" w:rsidP="0091606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91606B">
        <w:rPr>
          <w:rFonts w:ascii="SimSun" w:hAnsi="SimSun"/>
          <w:sz w:val="21"/>
          <w:szCs w:val="16"/>
          <w:lang w:eastAsia="zh-CN"/>
        </w:rPr>
        <w:lastRenderedPageBreak/>
        <w:t>Maz</w:t>
      </w:r>
      <w:r w:rsidR="00C9220F">
        <w:rPr>
          <w:rFonts w:ascii="SimSun" w:hAnsi="SimSun" w:hint="eastAsia"/>
          <w:sz w:val="21"/>
          <w:szCs w:val="16"/>
          <w:lang w:eastAsia="zh-CN"/>
        </w:rPr>
        <w:t>e</w:t>
      </w:r>
      <w:r w:rsidRPr="0091606B">
        <w:rPr>
          <w:rFonts w:ascii="SimSun" w:hAnsi="SimSun"/>
          <w:sz w:val="21"/>
          <w:szCs w:val="16"/>
          <w:lang w:eastAsia="zh-CN"/>
        </w:rPr>
        <w:t xml:space="preserve">使用嵌套的 </w:t>
      </w:r>
      <w:proofErr w:type="spellStart"/>
      <w:r w:rsidRPr="0091606B">
        <w:rPr>
          <w:rFonts w:ascii="SimSun" w:hAnsi="SimSun"/>
          <w:sz w:val="21"/>
          <w:szCs w:val="16"/>
          <w:lang w:eastAsia="zh-CN"/>
        </w:rPr>
        <w:t>MazePoint</w:t>
      </w:r>
      <w:proofErr w:type="spellEnd"/>
      <w:r w:rsidRPr="0091606B">
        <w:rPr>
          <w:rFonts w:ascii="SimSun" w:hAnsi="SimSun"/>
          <w:sz w:val="21"/>
          <w:szCs w:val="16"/>
          <w:lang w:eastAsia="zh-CN"/>
        </w:rPr>
        <w:t xml:space="preserve"> 结构来存储每个迷宫单元的信息，并提供一个动态分配的二维数组 maze 来表示迷宫布局。它支持迷宫的自动生成功能，提供了</w:t>
      </w:r>
      <w:proofErr w:type="spellStart"/>
      <w:r w:rsidRPr="0091606B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91606B">
        <w:rPr>
          <w:rFonts w:ascii="SimSun" w:hAnsi="SimSun"/>
          <w:sz w:val="21"/>
          <w:szCs w:val="16"/>
          <w:lang w:eastAsia="zh-CN"/>
        </w:rPr>
        <w:t>方法用于随机生成迷宫结构，并可以标记邻近的墙体。</w:t>
      </w:r>
    </w:p>
    <w:p w14:paraId="18DC0BD6" w14:textId="68712694" w:rsidR="0091606B" w:rsidRPr="006A0B2E" w:rsidRDefault="0091606B" w:rsidP="0091606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91606B">
        <w:rPr>
          <w:rFonts w:ascii="SimSun" w:hAnsi="SimSun"/>
          <w:sz w:val="21"/>
          <w:szCs w:val="16"/>
          <w:lang w:eastAsia="zh-CN"/>
        </w:rPr>
        <w:t>路径搜索方面，Maze 实现了深度优先搜索 (DFS) 和广度优先搜索 (BFS) 方法，用于判断从入口到出口是否存在通路并输出路径。此外，类内包含辅助函数如</w:t>
      </w:r>
      <w:proofErr w:type="spellStart"/>
      <w:r w:rsidRPr="0091606B">
        <w:rPr>
          <w:rFonts w:ascii="SimSun" w:hAnsi="SimSun"/>
          <w:sz w:val="21"/>
          <w:szCs w:val="16"/>
          <w:lang w:eastAsia="zh-CN"/>
        </w:rPr>
        <w:t>isValid</w:t>
      </w:r>
      <w:proofErr w:type="spellEnd"/>
      <w:r w:rsidRPr="0091606B">
        <w:rPr>
          <w:rFonts w:ascii="SimSun" w:hAnsi="SimSun"/>
          <w:sz w:val="21"/>
          <w:szCs w:val="16"/>
          <w:lang w:eastAsia="zh-CN"/>
        </w:rPr>
        <w:t xml:space="preserve">用于判断位置合法性，以及 </w:t>
      </w:r>
      <w:proofErr w:type="spellStart"/>
      <w:r w:rsidRPr="0091606B">
        <w:rPr>
          <w:rFonts w:ascii="SimSun" w:hAnsi="SimSun"/>
          <w:sz w:val="21"/>
          <w:szCs w:val="16"/>
          <w:lang w:eastAsia="zh-CN"/>
        </w:rPr>
        <w:t>pushList</w:t>
      </w:r>
      <w:proofErr w:type="spellEnd"/>
      <w:r w:rsidRPr="0091606B">
        <w:rPr>
          <w:rFonts w:ascii="SimSun" w:hAnsi="SimSun"/>
          <w:sz w:val="21"/>
          <w:szCs w:val="16"/>
          <w:lang w:eastAsia="zh-CN"/>
        </w:rPr>
        <w:t>和</w:t>
      </w:r>
      <w:proofErr w:type="spellStart"/>
      <w:r w:rsidRPr="0091606B">
        <w:rPr>
          <w:rFonts w:ascii="SimSun" w:hAnsi="SimSun"/>
          <w:sz w:val="21"/>
          <w:szCs w:val="16"/>
          <w:lang w:eastAsia="zh-CN"/>
        </w:rPr>
        <w:t>popList</w:t>
      </w:r>
      <w:proofErr w:type="spellEnd"/>
      <w:r w:rsidRPr="0091606B">
        <w:rPr>
          <w:rFonts w:ascii="SimSun" w:hAnsi="SimSun"/>
          <w:sz w:val="21"/>
          <w:szCs w:val="16"/>
          <w:lang w:eastAsia="zh-CN"/>
        </w:rPr>
        <w:t>操作迷宫点列表，便于管理路径和墙体。整体设计适用于迷宫相关的生成与求解问题。</w:t>
      </w:r>
    </w:p>
    <w:p w14:paraId="154C1744" w14:textId="759D0604" w:rsid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 w:hint="eastAsia"/>
          <w:sz w:val="21"/>
          <w:szCs w:val="16"/>
          <w:lang w:eastAsia="zh-CN"/>
        </w:rPr>
        <w:t>2.1.4.2类定义</w:t>
      </w:r>
    </w:p>
    <w:p w14:paraId="5AAD63BE" w14:textId="77777777" w:rsidR="006A0B2E" w:rsidRPr="006A0B2E" w:rsidRDefault="006A0B2E" w:rsidP="006A0B2E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 xml:space="preserve">class Maze </w:t>
      </w:r>
    </w:p>
    <w:p w14:paraId="48D865A9" w14:textId="77777777" w:rsidR="006A0B2E" w:rsidRPr="006A0B2E" w:rsidRDefault="006A0B2E" w:rsidP="006A0B2E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>{</w:t>
      </w:r>
    </w:p>
    <w:p w14:paraId="30C0E4FA" w14:textId="77777777" w:rsidR="006A0B2E" w:rsidRPr="006A0B2E" w:rsidRDefault="006A0B2E" w:rsidP="006A0B2E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>private:</w:t>
      </w:r>
    </w:p>
    <w:p w14:paraId="731D29D4" w14:textId="3442E61C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>int rows;</w:t>
      </w:r>
    </w:p>
    <w:p w14:paraId="40DA9025" w14:textId="0582A1CF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>int cols;</w:t>
      </w:r>
    </w:p>
    <w:p w14:paraId="1BD8A519" w14:textId="7F86294F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startRow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614278C3" w14:textId="58EBB4DB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4E1FB205" w14:textId="65862AD2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targetRow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30FD5A36" w14:textId="67259E64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targetCol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027A8EC8" w14:textId="293A55F2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32C434DF" w14:textId="3DFFE2CE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2C2D1AEB" w14:textId="1CACD407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struct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596E73EC" w14:textId="2D4EC631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** maze;</w:t>
      </w:r>
    </w:p>
    <w:p w14:paraId="7D621AAB" w14:textId="421621BD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 xml:space="preserve">*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mazePointList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37A60E94" w14:textId="661924A0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mazePointListCount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;</w:t>
      </w:r>
    </w:p>
    <w:p w14:paraId="788A125D" w14:textId="6D9F0D93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bool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pushList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 xml:space="preserve">const 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MazePoint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 xml:space="preserve"> point);</w:t>
      </w:r>
    </w:p>
    <w:p w14:paraId="63EF6861" w14:textId="09D8BF7C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bool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popList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int index);</w:t>
      </w:r>
    </w:p>
    <w:p w14:paraId="72842EF9" w14:textId="77777777" w:rsidR="006A0B2E" w:rsidRPr="006A0B2E" w:rsidRDefault="006A0B2E" w:rsidP="006A0B2E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>public:</w:t>
      </w:r>
    </w:p>
    <w:p w14:paraId="540AE936" w14:textId="5BBB0136" w:rsidR="006A0B2E" w:rsidRPr="006A0B2E" w:rsidRDefault="006A0B2E" w:rsidP="006A0B2E">
      <w:pPr>
        <w:ind w:left="420" w:firstLine="420"/>
        <w:rPr>
          <w:rFonts w:ascii="SimSun" w:hAnsi="SimSun"/>
          <w:sz w:val="21"/>
          <w:szCs w:val="16"/>
          <w:lang w:eastAsia="zh-CN"/>
        </w:rPr>
      </w:pPr>
      <w:proofErr w:type="gramStart"/>
      <w:r w:rsidRPr="006A0B2E">
        <w:rPr>
          <w:rFonts w:ascii="SimSun" w:hAnsi="SimSun"/>
          <w:sz w:val="21"/>
          <w:szCs w:val="16"/>
          <w:lang w:eastAsia="zh-CN"/>
        </w:rPr>
        <w:t>Maze(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int _rows, int _cols, int _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startRow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, int _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, int _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targetRow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, int _</w:t>
      </w:r>
      <w:proofErr w:type="spellStart"/>
      <w:r w:rsidRPr="006A0B2E">
        <w:rPr>
          <w:rFonts w:ascii="SimSun" w:hAnsi="SimSun"/>
          <w:sz w:val="21"/>
          <w:szCs w:val="16"/>
          <w:lang w:eastAsia="zh-CN"/>
        </w:rPr>
        <w:t>targetCol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41A1A60B" w14:textId="302A6396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>~</w:t>
      </w:r>
      <w:proofErr w:type="gramStart"/>
      <w:r w:rsidRPr="006A0B2E">
        <w:rPr>
          <w:rFonts w:ascii="SimSun" w:hAnsi="SimSun"/>
          <w:sz w:val="21"/>
          <w:szCs w:val="16"/>
          <w:lang w:eastAsia="zh-CN"/>
        </w:rPr>
        <w:t>Maze(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716BBD46" w14:textId="653B4BB4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isValid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int row, int col) const;</w:t>
      </w:r>
    </w:p>
    <w:p w14:paraId="4D4918FF" w14:textId="2ED42CE8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0850BE24" w14:textId="1CCB8511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lastRenderedPageBreak/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int row, int col);</w:t>
      </w:r>
    </w:p>
    <w:p w14:paraId="1C9B13D7" w14:textId="46BCAD46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findAdjacentWalls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0454F1C1" w14:textId="4F5036F0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A0B2E">
        <w:rPr>
          <w:rFonts w:ascii="SimSun" w:hAnsi="SimSun"/>
          <w:sz w:val="21"/>
          <w:szCs w:val="16"/>
          <w:lang w:eastAsia="zh-CN"/>
        </w:rPr>
        <w:t>ouputMaze</w:t>
      </w:r>
      <w:proofErr w:type="spellEnd"/>
      <w:r w:rsidRPr="006A0B2E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49CB3A00" w14:textId="53586D3A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bool </w:t>
      </w:r>
      <w:proofErr w:type="gramStart"/>
      <w:r w:rsidRPr="006A0B2E">
        <w:rPr>
          <w:rFonts w:ascii="SimSun" w:hAnsi="SimSun"/>
          <w:sz w:val="21"/>
          <w:szCs w:val="16"/>
          <w:lang w:eastAsia="zh-CN"/>
        </w:rPr>
        <w:t>DFS(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147CF762" w14:textId="02633453" w:rsidR="006A0B2E" w:rsidRPr="006A0B2E" w:rsidRDefault="006A0B2E" w:rsidP="006A0B2E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A0B2E">
        <w:rPr>
          <w:rFonts w:ascii="SimSun" w:hAnsi="SimSun"/>
          <w:sz w:val="21"/>
          <w:szCs w:val="16"/>
          <w:lang w:eastAsia="zh-CN"/>
        </w:rPr>
        <w:tab/>
        <w:t xml:space="preserve">bool </w:t>
      </w:r>
      <w:proofErr w:type="gramStart"/>
      <w:r w:rsidRPr="006A0B2E">
        <w:rPr>
          <w:rFonts w:ascii="SimSun" w:hAnsi="SimSun"/>
          <w:sz w:val="21"/>
          <w:szCs w:val="16"/>
          <w:lang w:eastAsia="zh-CN"/>
        </w:rPr>
        <w:t>BFS(</w:t>
      </w:r>
      <w:proofErr w:type="gramEnd"/>
      <w:r w:rsidRPr="006A0B2E">
        <w:rPr>
          <w:rFonts w:ascii="SimSun" w:hAnsi="SimSun"/>
          <w:sz w:val="21"/>
          <w:szCs w:val="16"/>
          <w:lang w:eastAsia="zh-CN"/>
        </w:rPr>
        <w:t>);</w:t>
      </w:r>
    </w:p>
    <w:p w14:paraId="0FA06027" w14:textId="0C4C723E" w:rsidR="00377568" w:rsidRDefault="006A0B2E" w:rsidP="00E52F3C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A0B2E">
        <w:rPr>
          <w:rFonts w:ascii="SimSun" w:hAnsi="SimSun"/>
          <w:sz w:val="21"/>
          <w:szCs w:val="16"/>
          <w:lang w:eastAsia="zh-CN"/>
        </w:rPr>
        <w:t>};</w:t>
      </w:r>
    </w:p>
    <w:p w14:paraId="5F463322" w14:textId="7F4F5834" w:rsidR="00E52F3C" w:rsidRDefault="00E52F3C" w:rsidP="00E52F3C">
      <w:pPr>
        <w:pStyle w:val="2"/>
        <w:spacing w:before="120"/>
      </w:pPr>
      <w:r>
        <w:rPr>
          <w:rFonts w:hint="eastAsia"/>
        </w:rPr>
        <w:t>2.3</w:t>
      </w:r>
      <w:r>
        <w:rPr>
          <w:rFonts w:hint="eastAsia"/>
        </w:rPr>
        <w:t>项目主体架构设计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12DBE" w14:paraId="656A2A2E" w14:textId="77777777" w:rsidTr="00912DBE">
        <w:trPr>
          <w:jc w:val="center"/>
        </w:trPr>
        <w:tc>
          <w:tcPr>
            <w:tcW w:w="9286" w:type="dxa"/>
          </w:tcPr>
          <w:p w14:paraId="03CCDDEB" w14:textId="37031B0C" w:rsidR="00912DBE" w:rsidRDefault="00912DBE" w:rsidP="00912DBE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749B09" wp14:editId="71D026B5">
                  <wp:extent cx="6615486" cy="5101291"/>
                  <wp:effectExtent l="0" t="0" r="0" b="0"/>
                  <wp:docPr id="20293816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6012" cy="510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9F31" w14:textId="59245186" w:rsidR="00E52F3C" w:rsidRPr="00912DBE" w:rsidRDefault="00912DBE" w:rsidP="00912DBE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912DBE">
        <w:rPr>
          <w:rFonts w:ascii="KaiTi" w:eastAsia="KaiTi" w:hAnsi="KaiTi" w:hint="eastAsia"/>
          <w:sz w:val="21"/>
          <w:szCs w:val="16"/>
          <w:lang w:eastAsia="zh-CN"/>
        </w:rPr>
        <w:t>2.3.1项目主题架构流程图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项目功能实现</w:t>
      </w:r>
    </w:p>
    <w:p w14:paraId="1D1AAEE9" w14:textId="25F1D8B0" w:rsidR="009264F7" w:rsidRDefault="00A857E3" w:rsidP="00F51314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项目主体架构实现</w:t>
      </w:r>
    </w:p>
    <w:p w14:paraId="26CA7569" w14:textId="2494F150" w:rsidR="0090315E" w:rsidRDefault="0090315E" w:rsidP="0002648C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项目主题架构</w:t>
      </w:r>
      <w:r w:rsidR="0002648C">
        <w:rPr>
          <w:rFonts w:hint="eastAsia"/>
        </w:rPr>
        <w:t>实现</w:t>
      </w:r>
      <w:r>
        <w:rPr>
          <w:rFonts w:hint="eastAsia"/>
        </w:rPr>
        <w:t>思路</w:t>
      </w:r>
    </w:p>
    <w:p w14:paraId="36D1EC39" w14:textId="77777777" w:rsidR="0002648C" w:rsidRDefault="0002648C" w:rsidP="0002648C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02648C">
        <w:rPr>
          <w:rFonts w:ascii="SimSun" w:hAnsi="SimSun"/>
          <w:sz w:val="21"/>
          <w:szCs w:val="16"/>
          <w:lang w:eastAsia="zh-CN"/>
        </w:rPr>
        <w:t>这段代码的</w:t>
      </w:r>
      <w:r>
        <w:rPr>
          <w:rFonts w:ascii="SimSun" w:hAnsi="SimSun" w:hint="eastAsia"/>
          <w:sz w:val="21"/>
          <w:szCs w:val="16"/>
          <w:lang w:eastAsia="zh-CN"/>
        </w:rPr>
        <w:t>具体</w:t>
      </w:r>
      <w:r w:rsidRPr="0002648C">
        <w:rPr>
          <w:rFonts w:ascii="SimSun" w:hAnsi="SimSun"/>
          <w:sz w:val="21"/>
          <w:szCs w:val="16"/>
          <w:lang w:eastAsia="zh-CN"/>
        </w:rPr>
        <w:t>实现思路是：</w:t>
      </w:r>
    </w:p>
    <w:p w14:paraId="7D23E843" w14:textId="41CB7EF2" w:rsidR="0002648C" w:rsidRPr="0002648C" w:rsidRDefault="0002648C" w:rsidP="0002648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02648C">
        <w:rPr>
          <w:rFonts w:ascii="SimSun" w:hAnsi="SimSun"/>
          <w:sz w:val="21"/>
          <w:szCs w:val="16"/>
          <w:lang w:eastAsia="zh-CN"/>
        </w:rPr>
        <w:t>首先通过main函数启动程序，并设置随机数种子以确保迷宫的随机性。然后进入</w:t>
      </w:r>
      <w:proofErr w:type="spellStart"/>
      <w:r w:rsidRPr="0002648C">
        <w:rPr>
          <w:rFonts w:ascii="SimSun" w:hAnsi="SimSun"/>
          <w:sz w:val="21"/>
          <w:szCs w:val="16"/>
          <w:lang w:eastAsia="zh-CN"/>
        </w:rPr>
        <w:t>mazeGame</w:t>
      </w:r>
      <w:proofErr w:type="spellEnd"/>
      <w:r w:rsidRPr="0002648C">
        <w:rPr>
          <w:rFonts w:ascii="SimSun" w:hAnsi="SimSun"/>
          <w:sz w:val="21"/>
          <w:szCs w:val="16"/>
          <w:lang w:eastAsia="zh-CN"/>
        </w:rPr>
        <w:t>函数，用户输入迷宫的行列数，并通过Maz</w:t>
      </w:r>
      <w:r>
        <w:rPr>
          <w:rFonts w:ascii="SimSun" w:hAnsi="SimSun" w:hint="eastAsia"/>
          <w:sz w:val="21"/>
          <w:szCs w:val="16"/>
          <w:lang w:eastAsia="zh-CN"/>
        </w:rPr>
        <w:t>e</w:t>
      </w:r>
      <w:r w:rsidRPr="0002648C">
        <w:rPr>
          <w:rFonts w:ascii="SimSun" w:hAnsi="SimSun"/>
          <w:sz w:val="21"/>
          <w:szCs w:val="16"/>
          <w:lang w:eastAsia="zh-CN"/>
        </w:rPr>
        <w:t xml:space="preserve">类创建迷宫对象，使用递归的 </w:t>
      </w:r>
      <w:proofErr w:type="spellStart"/>
      <w:r w:rsidRPr="0002648C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02648C">
        <w:rPr>
          <w:rFonts w:ascii="SimSun" w:hAnsi="SimSun"/>
          <w:sz w:val="21"/>
          <w:szCs w:val="16"/>
          <w:lang w:eastAsia="zh-CN"/>
        </w:rPr>
        <w:t xml:space="preserve"> 函数生成迷宫。接着输出生成的迷宫，并使用深度优先搜索（DFS）算法寻找路径并显示。然后清除DFS路径，使用广度优先搜索（BFS）算法重新计算路径并显示。最后，程序退出，完成游戏。</w:t>
      </w:r>
    </w:p>
    <w:p w14:paraId="69AF6D35" w14:textId="6507768F" w:rsidR="0002648C" w:rsidRDefault="0002648C" w:rsidP="0002648C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项目主体架构核心代码</w:t>
      </w:r>
    </w:p>
    <w:p w14:paraId="00B0FE9A" w14:textId="77777777" w:rsidR="00F0590B" w:rsidRPr="00F0590B" w:rsidRDefault="00F0590B" w:rsidP="00F0590B">
      <w:pPr>
        <w:ind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mazeGame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 xml:space="preserve">) </w:t>
      </w:r>
    </w:p>
    <w:p w14:paraId="2123FA2B" w14:textId="77777777" w:rsidR="00F0590B" w:rsidRPr="00F0590B" w:rsidRDefault="00F0590B" w:rsidP="00F0590B">
      <w:pPr>
        <w:ind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>{</w:t>
      </w:r>
    </w:p>
    <w:p w14:paraId="7C40FB24" w14:textId="12E2503D" w:rsidR="00F0590B" w:rsidRPr="00F0590B" w:rsidRDefault="00F0590B" w:rsidP="00F0590B">
      <w:pPr>
        <w:ind w:left="420" w:firstLineChars="200"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"=== </w:t>
      </w:r>
      <w:r w:rsidRPr="00F0590B">
        <w:rPr>
          <w:rFonts w:ascii="SimSun" w:hAnsi="SimSun" w:hint="eastAsia"/>
          <w:sz w:val="21"/>
          <w:szCs w:val="16"/>
          <w:lang w:eastAsia="zh-CN"/>
        </w:rPr>
        <w:t>勇闯迷宫游戏</w:t>
      </w:r>
      <w:r w:rsidRPr="00F0590B">
        <w:rPr>
          <w:rFonts w:ascii="SimSun" w:hAnsi="SimSun"/>
          <w:sz w:val="21"/>
          <w:szCs w:val="16"/>
          <w:lang w:eastAsia="zh-CN"/>
        </w:rPr>
        <w:t xml:space="preserve"> ===" &lt;&lt; std: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F0590B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;</w:t>
      </w:r>
    </w:p>
    <w:p w14:paraId="63EF9045" w14:textId="64FA86C5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787E96C8" w14:textId="7A1129E0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ab/>
        <w:t xml:space="preserve">int _rows = 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inputOdd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(MIN_ROWCOL, MAX_ROWCOL, "</w:t>
      </w:r>
      <w:r w:rsidRPr="00F0590B">
        <w:rPr>
          <w:rFonts w:ascii="SimSun" w:hAnsi="SimSun" w:hint="eastAsia"/>
          <w:sz w:val="21"/>
          <w:szCs w:val="16"/>
          <w:lang w:eastAsia="zh-CN"/>
        </w:rPr>
        <w:t>行数</w:t>
      </w:r>
      <w:r w:rsidRPr="00F0590B">
        <w:rPr>
          <w:rFonts w:ascii="SimSun" w:hAnsi="SimSun"/>
          <w:sz w:val="21"/>
          <w:szCs w:val="16"/>
          <w:lang w:eastAsia="zh-CN"/>
        </w:rPr>
        <w:t>");</w:t>
      </w:r>
    </w:p>
    <w:p w14:paraId="2B6B7031" w14:textId="7F806F4E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ab/>
        <w:t xml:space="preserve">int _cols = 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inputOdd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(MIN_ROWCOL, MAX_ROWCOL, "</w:t>
      </w:r>
      <w:r w:rsidRPr="00F0590B">
        <w:rPr>
          <w:rFonts w:ascii="SimSun" w:hAnsi="SimSun" w:hint="eastAsia"/>
          <w:sz w:val="21"/>
          <w:szCs w:val="16"/>
          <w:lang w:eastAsia="zh-CN"/>
        </w:rPr>
        <w:t>列数</w:t>
      </w:r>
      <w:r w:rsidRPr="00F0590B">
        <w:rPr>
          <w:rFonts w:ascii="SimSun" w:hAnsi="SimSun"/>
          <w:sz w:val="21"/>
          <w:szCs w:val="16"/>
          <w:lang w:eastAsia="zh-CN"/>
        </w:rPr>
        <w:t>");</w:t>
      </w:r>
    </w:p>
    <w:p w14:paraId="53BBD341" w14:textId="7D3B0A21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67A43B14" w14:textId="5D008B7F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Maze 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maze(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>_rows, _cols, START_ROW, START_COL, _rows - 2, _cols - 2);</w:t>
      </w:r>
    </w:p>
    <w:p w14:paraId="227B5FA2" w14:textId="78F47C8C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maze.generateMaze</w:t>
      </w:r>
      <w:proofErr w:type="spellEnd"/>
      <w:proofErr w:type="gramEnd"/>
      <w:r w:rsidRPr="00F0590B">
        <w:rPr>
          <w:rFonts w:ascii="SimSun" w:hAnsi="SimSun"/>
          <w:sz w:val="21"/>
          <w:szCs w:val="16"/>
          <w:lang w:eastAsia="zh-CN"/>
        </w:rPr>
        <w:t>(START_ROW, START_COL);</w:t>
      </w:r>
    </w:p>
    <w:p w14:paraId="72109CDF" w14:textId="565AF8E6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025EFABF" w14:textId="7B0B7B13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// </w:t>
      </w:r>
      <w:r w:rsidRPr="00F0590B">
        <w:rPr>
          <w:rFonts w:ascii="SimSun" w:hAnsi="SimSun" w:hint="eastAsia"/>
          <w:sz w:val="21"/>
          <w:szCs w:val="16"/>
          <w:lang w:eastAsia="zh-CN"/>
        </w:rPr>
        <w:t>输出生成的迷宫</w:t>
      </w:r>
    </w:p>
    <w:p w14:paraId="10C61BE0" w14:textId="027D7AD9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F0590B">
        <w:rPr>
          <w:rFonts w:ascii="SimSun" w:hAnsi="SimSun" w:hint="eastAsia"/>
          <w:sz w:val="21"/>
          <w:szCs w:val="16"/>
          <w:lang w:eastAsia="zh-CN"/>
        </w:rPr>
        <w:t>生成的迷宫如下</w:t>
      </w:r>
      <w:r w:rsidRPr="00F0590B">
        <w:rPr>
          <w:rFonts w:ascii="SimSun" w:hAnsi="SimSun"/>
          <w:sz w:val="21"/>
          <w:szCs w:val="16"/>
          <w:lang w:eastAsia="zh-CN"/>
        </w:rPr>
        <w:t xml:space="preserve">: " &lt;&lt; 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;</w:t>
      </w:r>
    </w:p>
    <w:p w14:paraId="1B28137B" w14:textId="22DE7C86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maze.ouputMaze</w:t>
      </w:r>
      <w:proofErr w:type="spellEnd"/>
      <w:proofErr w:type="gramEnd"/>
      <w:r w:rsidRPr="00F0590B">
        <w:rPr>
          <w:rFonts w:ascii="SimSun" w:hAnsi="SimSun"/>
          <w:sz w:val="21"/>
          <w:szCs w:val="16"/>
          <w:lang w:eastAsia="zh-CN"/>
        </w:rPr>
        <w:t>();</w:t>
      </w:r>
    </w:p>
    <w:p w14:paraId="6B801B84" w14:textId="4C5BE22B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2CAC7BE2" w14:textId="7C007305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// DFS</w:t>
      </w:r>
      <w:r w:rsidRPr="00F0590B">
        <w:rPr>
          <w:rFonts w:ascii="SimSun" w:hAnsi="SimSun" w:hint="eastAsia"/>
          <w:sz w:val="21"/>
          <w:szCs w:val="16"/>
          <w:lang w:eastAsia="zh-CN"/>
        </w:rPr>
        <w:t>算法生成路径</w:t>
      </w:r>
    </w:p>
    <w:p w14:paraId="70195A5A" w14:textId="38497A22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"&gt;&gt;&gt; DFS</w:t>
      </w:r>
      <w:r w:rsidRPr="00F0590B">
        <w:rPr>
          <w:rFonts w:ascii="SimSun" w:hAnsi="SimSun" w:hint="eastAsia"/>
          <w:sz w:val="21"/>
          <w:szCs w:val="16"/>
          <w:lang w:eastAsia="zh-CN"/>
        </w:rPr>
        <w:t>算法生成的路径为</w:t>
      </w:r>
      <w:r w:rsidRPr="00F0590B">
        <w:rPr>
          <w:rFonts w:ascii="SimSun" w:hAnsi="SimSun"/>
          <w:sz w:val="21"/>
          <w:szCs w:val="16"/>
          <w:lang w:eastAsia="zh-CN"/>
        </w:rPr>
        <w:t xml:space="preserve">: " &lt;&lt; 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;</w:t>
      </w:r>
    </w:p>
    <w:p w14:paraId="17AC12F4" w14:textId="75DF32CE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maze.DFS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>);</w:t>
      </w:r>
    </w:p>
    <w:p w14:paraId="3F5FCF9E" w14:textId="0EACFB7B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59ACA3FC" w14:textId="1D384DDD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// </w:t>
      </w:r>
      <w:r w:rsidRPr="00F0590B">
        <w:rPr>
          <w:rFonts w:ascii="SimSun" w:hAnsi="SimSun" w:hint="eastAsia"/>
          <w:sz w:val="21"/>
          <w:szCs w:val="16"/>
          <w:lang w:eastAsia="zh-CN"/>
        </w:rPr>
        <w:t>清除上个算法产生的路径</w:t>
      </w:r>
    </w:p>
    <w:p w14:paraId="4F1BCE3E" w14:textId="140FE942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maze.clearPaths</w:t>
      </w:r>
      <w:proofErr w:type="spellEnd"/>
      <w:proofErr w:type="gramEnd"/>
      <w:r w:rsidRPr="00F0590B">
        <w:rPr>
          <w:rFonts w:ascii="SimSun" w:hAnsi="SimSun"/>
          <w:sz w:val="21"/>
          <w:szCs w:val="16"/>
          <w:lang w:eastAsia="zh-CN"/>
        </w:rPr>
        <w:t>();</w:t>
      </w:r>
    </w:p>
    <w:p w14:paraId="78C3F63D" w14:textId="77777777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</w:p>
    <w:p w14:paraId="10CA7A93" w14:textId="576AAE3C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// BFS</w:t>
      </w:r>
      <w:r w:rsidRPr="00F0590B">
        <w:rPr>
          <w:rFonts w:ascii="SimSun" w:hAnsi="SimSun" w:hint="eastAsia"/>
          <w:sz w:val="21"/>
          <w:szCs w:val="16"/>
          <w:lang w:eastAsia="zh-CN"/>
        </w:rPr>
        <w:t>算法生成路径</w:t>
      </w:r>
    </w:p>
    <w:p w14:paraId="42CD08FB" w14:textId="66FB72A9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 xml:space="preserve"> &lt;&lt; "&gt;&gt;&gt; BFS</w:t>
      </w:r>
      <w:r w:rsidRPr="00F0590B">
        <w:rPr>
          <w:rFonts w:ascii="SimSun" w:hAnsi="SimSun" w:hint="eastAsia"/>
          <w:sz w:val="21"/>
          <w:szCs w:val="16"/>
          <w:lang w:eastAsia="zh-CN"/>
        </w:rPr>
        <w:t>算法生成的路径为</w:t>
      </w:r>
      <w:r w:rsidRPr="00F0590B">
        <w:rPr>
          <w:rFonts w:ascii="SimSun" w:hAnsi="SimSun"/>
          <w:sz w:val="21"/>
          <w:szCs w:val="16"/>
          <w:lang w:eastAsia="zh-CN"/>
        </w:rPr>
        <w:t xml:space="preserve">: " &lt;&lt; 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F0590B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;</w:t>
      </w:r>
    </w:p>
    <w:p w14:paraId="4EDE6C22" w14:textId="2FFF0F51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maze.BFS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>);</w:t>
      </w:r>
    </w:p>
    <w:p w14:paraId="45E74438" w14:textId="77777777" w:rsidR="00F0590B" w:rsidRPr="00F0590B" w:rsidRDefault="00F0590B" w:rsidP="00F0590B">
      <w:pPr>
        <w:ind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>}</w:t>
      </w:r>
    </w:p>
    <w:p w14:paraId="5430F973" w14:textId="104B3363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75DE9A33" w14:textId="77777777" w:rsidR="00F0590B" w:rsidRPr="00F0590B" w:rsidRDefault="00F0590B" w:rsidP="00F0590B">
      <w:pPr>
        <w:ind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F0590B">
        <w:rPr>
          <w:rFonts w:ascii="SimSun" w:hAnsi="SimSun"/>
          <w:sz w:val="21"/>
          <w:szCs w:val="16"/>
          <w:lang w:eastAsia="zh-CN"/>
        </w:rPr>
        <w:t>main(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 xml:space="preserve">) </w:t>
      </w:r>
    </w:p>
    <w:p w14:paraId="77CE862B" w14:textId="77777777" w:rsidR="00F0590B" w:rsidRPr="00F0590B" w:rsidRDefault="00F0590B" w:rsidP="00F0590B">
      <w:pPr>
        <w:ind w:firstLine="420"/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>{</w:t>
      </w:r>
    </w:p>
    <w:p w14:paraId="48FE1256" w14:textId="358A28C7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// </w:t>
      </w:r>
      <w:r w:rsidRPr="00F0590B">
        <w:rPr>
          <w:rFonts w:ascii="SimSun" w:hAnsi="SimSun" w:hint="eastAsia"/>
          <w:sz w:val="21"/>
          <w:szCs w:val="16"/>
          <w:lang w:eastAsia="zh-CN"/>
        </w:rPr>
        <w:t>设置随机数种子</w:t>
      </w:r>
    </w:p>
    <w:p w14:paraId="56124AAD" w14:textId="5139E81B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srand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>(unsigned int)(time(0)));</w:t>
      </w:r>
    </w:p>
    <w:p w14:paraId="16C7BC19" w14:textId="5F68C427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0787B81E" w14:textId="77003E73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// </w:t>
      </w:r>
      <w:r w:rsidRPr="00F0590B">
        <w:rPr>
          <w:rFonts w:ascii="SimSun" w:hAnsi="SimSun" w:hint="eastAsia"/>
          <w:sz w:val="21"/>
          <w:szCs w:val="16"/>
          <w:lang w:eastAsia="zh-CN"/>
        </w:rPr>
        <w:t>进入迷宫游戏</w:t>
      </w:r>
    </w:p>
    <w:p w14:paraId="7CAF10BD" w14:textId="6763B414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F0590B">
        <w:rPr>
          <w:rFonts w:ascii="SimSun" w:hAnsi="SimSun"/>
          <w:sz w:val="21"/>
          <w:szCs w:val="16"/>
          <w:lang w:eastAsia="zh-CN"/>
        </w:rPr>
        <w:t>mazeGame</w:t>
      </w:r>
      <w:proofErr w:type="spellEnd"/>
      <w:r w:rsidRPr="00F0590B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F0590B">
        <w:rPr>
          <w:rFonts w:ascii="SimSun" w:hAnsi="SimSun"/>
          <w:sz w:val="21"/>
          <w:szCs w:val="16"/>
          <w:lang w:eastAsia="zh-CN"/>
        </w:rPr>
        <w:t>);</w:t>
      </w:r>
    </w:p>
    <w:p w14:paraId="63222B8D" w14:textId="11F10BF0" w:rsidR="00F0590B" w:rsidRPr="00F0590B" w:rsidRDefault="00F0590B" w:rsidP="00F0590B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30EDBB08" w14:textId="275C107B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 xml:space="preserve">// </w:t>
      </w:r>
      <w:r w:rsidRPr="00F0590B">
        <w:rPr>
          <w:rFonts w:ascii="SimSun" w:hAnsi="SimSun" w:hint="eastAsia"/>
          <w:sz w:val="21"/>
          <w:szCs w:val="16"/>
          <w:lang w:eastAsia="zh-CN"/>
        </w:rPr>
        <w:t>退出程序</w:t>
      </w:r>
    </w:p>
    <w:p w14:paraId="2B2CF095" w14:textId="417457E0" w:rsidR="00F0590B" w:rsidRPr="00F0590B" w:rsidRDefault="00F0590B" w:rsidP="00F0590B">
      <w:pPr>
        <w:rPr>
          <w:rFonts w:ascii="SimSun" w:hAnsi="SimSun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F0590B">
        <w:rPr>
          <w:rFonts w:ascii="SimSun" w:hAnsi="SimSun"/>
          <w:sz w:val="21"/>
          <w:szCs w:val="16"/>
          <w:lang w:eastAsia="zh-CN"/>
        </w:rPr>
        <w:t>return 0;</w:t>
      </w:r>
    </w:p>
    <w:p w14:paraId="7046A4D0" w14:textId="76165353" w:rsidR="00F0590B" w:rsidRPr="00F0590B" w:rsidRDefault="00F0590B" w:rsidP="00F0590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F0590B">
        <w:rPr>
          <w:rFonts w:ascii="SimSun" w:hAnsi="SimSun"/>
          <w:sz w:val="21"/>
          <w:szCs w:val="16"/>
          <w:lang w:eastAsia="zh-CN"/>
        </w:rPr>
        <w:t>}</w:t>
      </w:r>
    </w:p>
    <w:p w14:paraId="49AB376E" w14:textId="0B353BED" w:rsidR="00A857E3" w:rsidRDefault="00A857E3" w:rsidP="00F51314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迷宫生成算法实现</w:t>
      </w:r>
    </w:p>
    <w:p w14:paraId="680DE45D" w14:textId="37AD56FB" w:rsidR="00E52F3C" w:rsidRDefault="00E52F3C" w:rsidP="00E52F3C">
      <w:pPr>
        <w:pStyle w:val="3"/>
        <w:spacing w:before="120"/>
      </w:pPr>
      <w:r>
        <w:rPr>
          <w:rFonts w:hint="eastAsia"/>
        </w:rPr>
        <w:t>3.2.1</w:t>
      </w:r>
      <w:r>
        <w:rPr>
          <w:rFonts w:hint="eastAsia"/>
        </w:rPr>
        <w:t>迷宫生成算法</w:t>
      </w:r>
      <w:r>
        <w:rPr>
          <w:rFonts w:hint="eastAsia"/>
        </w:rPr>
        <w:t>实现思路</w:t>
      </w:r>
    </w:p>
    <w:p w14:paraId="0477400C" w14:textId="1C6B30B2" w:rsidR="00C252BB" w:rsidRDefault="00C252BB" w:rsidP="00C252B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C252BB">
        <w:rPr>
          <w:rFonts w:ascii="SimSun" w:hAnsi="SimSun"/>
          <w:sz w:val="21"/>
          <w:szCs w:val="16"/>
          <w:lang w:eastAsia="zh-CN"/>
        </w:rPr>
        <w:t>这段代码通过深度优先的方式生成迷宫</w:t>
      </w:r>
      <w:r>
        <w:rPr>
          <w:rFonts w:ascii="SimSun" w:hAnsi="SimSun" w:hint="eastAsia"/>
          <w:sz w:val="21"/>
          <w:szCs w:val="16"/>
          <w:lang w:eastAsia="zh-CN"/>
        </w:rPr>
        <w:t>,具体实现思路如下:</w:t>
      </w:r>
    </w:p>
    <w:p w14:paraId="52DDC3AA" w14:textId="37021CDC" w:rsidR="00C252BB" w:rsidRDefault="00C252BB" w:rsidP="00C252B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Pr="00C252BB">
        <w:rPr>
          <w:rFonts w:ascii="SimSun" w:hAnsi="SimSun"/>
          <w:sz w:val="21"/>
          <w:szCs w:val="16"/>
          <w:lang w:eastAsia="zh-CN"/>
        </w:rPr>
        <w:t>定义了一个包含四个方向（上、下、左、右）的方向数组，并随机打乱方向顺序。</w:t>
      </w:r>
    </w:p>
    <w:p w14:paraId="6FBBD2A3" w14:textId="7331B6E8" w:rsidR="00C252BB" w:rsidRDefault="00C252BB" w:rsidP="00C252B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Pr="00C252BB">
        <w:rPr>
          <w:rFonts w:ascii="SimSun" w:hAnsi="SimSun"/>
          <w:sz w:val="21"/>
          <w:szCs w:val="16"/>
          <w:lang w:eastAsia="zh-CN"/>
        </w:rPr>
        <w:t>从当前给定的起始位置（row 和 col）出发，依次尝试四个方向。对于每个方向，根据当前方向计算新的位置。如果新的位置在迷宫范围内且未被访问（即是墙壁），则通过设置当前节点与新节点之间的墙壁为通路，从而打通一条路径，并递归地对新位置进行相同的操作。</w:t>
      </w:r>
    </w:p>
    <w:p w14:paraId="440E5005" w14:textId="11A63DD6" w:rsidR="00C252BB" w:rsidRPr="00C252BB" w:rsidRDefault="00C252BB" w:rsidP="00C252B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Pr="00C252BB">
        <w:rPr>
          <w:rFonts w:ascii="SimSun" w:hAnsi="SimSun"/>
          <w:sz w:val="21"/>
          <w:szCs w:val="16"/>
          <w:lang w:eastAsia="zh-CN"/>
        </w:rPr>
        <w:t>递归继续进行，直到所有可能的路径都被探索到。通过这种方式，迷宫的每个通路都被打通，而墙壁仍然保留在其他</w:t>
      </w:r>
      <w:proofErr w:type="gramStart"/>
      <w:r w:rsidRPr="00C252BB">
        <w:rPr>
          <w:rFonts w:ascii="SimSun" w:hAnsi="SimSun"/>
          <w:sz w:val="21"/>
          <w:szCs w:val="16"/>
          <w:lang w:eastAsia="zh-CN"/>
        </w:rPr>
        <w:t>未访问</w:t>
      </w:r>
      <w:proofErr w:type="gramEnd"/>
      <w:r w:rsidRPr="00C252BB">
        <w:rPr>
          <w:rFonts w:ascii="SimSun" w:hAnsi="SimSun"/>
          <w:sz w:val="21"/>
          <w:szCs w:val="16"/>
          <w:lang w:eastAsia="zh-CN"/>
        </w:rPr>
        <w:t>的区域。</w:t>
      </w:r>
    </w:p>
    <w:p w14:paraId="495D140F" w14:textId="64DEE598" w:rsidR="00E52F3C" w:rsidRDefault="00E52F3C" w:rsidP="00E52F3C">
      <w:pPr>
        <w:pStyle w:val="3"/>
        <w:spacing w:before="120"/>
      </w:pPr>
      <w:r>
        <w:rPr>
          <w:rFonts w:hint="eastAsia"/>
        </w:rPr>
        <w:t>3.2.2</w:t>
      </w:r>
      <w:r>
        <w:rPr>
          <w:rFonts w:hint="eastAsia"/>
        </w:rPr>
        <w:t>迷宫生成算法核心代码</w:t>
      </w:r>
    </w:p>
    <w:p w14:paraId="6716DA2C" w14:textId="77777777" w:rsidR="00CD0ECF" w:rsidRPr="00CD0ECF" w:rsidRDefault="00CD0ECF" w:rsidP="00CD0ECF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 xml:space="preserve">void </w:t>
      </w:r>
      <w:proofErr w:type="gramStart"/>
      <w:r w:rsidRPr="00CD0ECF">
        <w:rPr>
          <w:rFonts w:ascii="SimSun" w:hAnsi="SimSun"/>
          <w:sz w:val="21"/>
          <w:szCs w:val="16"/>
          <w:lang w:eastAsia="zh-CN"/>
        </w:rPr>
        <w:t>Maze::</w:t>
      </w:r>
      <w:proofErr w:type="spellStart"/>
      <w:proofErr w:type="gramEnd"/>
      <w:r w:rsidRPr="00CD0ECF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(int row, int col) </w:t>
      </w:r>
    </w:p>
    <w:p w14:paraId="72BCA791" w14:textId="77777777" w:rsidR="00CD0ECF" w:rsidRPr="00CD0ECF" w:rsidRDefault="00CD0ECF" w:rsidP="00CD0ECF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>{</w:t>
      </w:r>
    </w:p>
    <w:p w14:paraId="4A7560DC" w14:textId="13629E34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Direction </w:t>
      </w:r>
      <w:proofErr w:type="gramStart"/>
      <w:r w:rsidRPr="00CD0ECF">
        <w:rPr>
          <w:rFonts w:ascii="SimSun" w:hAnsi="SimSun"/>
          <w:sz w:val="21"/>
          <w:szCs w:val="16"/>
          <w:lang w:eastAsia="zh-CN"/>
        </w:rPr>
        <w:t>directions[</w:t>
      </w:r>
      <w:proofErr w:type="gramEnd"/>
      <w:r w:rsidRPr="00CD0ECF">
        <w:rPr>
          <w:rFonts w:ascii="SimSun" w:hAnsi="SimSun"/>
          <w:sz w:val="21"/>
          <w:szCs w:val="16"/>
          <w:lang w:eastAsia="zh-CN"/>
        </w:rPr>
        <w:t xml:space="preserve">4] = {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Up,Down,Left,Right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1411A314" w14:textId="495BF8D2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lastRenderedPageBreak/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&lt; 4;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++) {</w:t>
      </w:r>
    </w:p>
    <w:p w14:paraId="03A9F0DD" w14:textId="68657883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int r = </w:t>
      </w:r>
      <w:proofErr w:type="gramStart"/>
      <w:r w:rsidRPr="00CD0ECF">
        <w:rPr>
          <w:rFonts w:ascii="SimSun" w:hAnsi="SimSun"/>
          <w:sz w:val="21"/>
          <w:szCs w:val="16"/>
          <w:lang w:eastAsia="zh-CN"/>
        </w:rPr>
        <w:t>rand(</w:t>
      </w:r>
      <w:proofErr w:type="gramEnd"/>
      <w:r w:rsidRPr="00CD0ECF">
        <w:rPr>
          <w:rFonts w:ascii="SimSun" w:hAnsi="SimSun"/>
          <w:sz w:val="21"/>
          <w:szCs w:val="16"/>
          <w:lang w:eastAsia="zh-CN"/>
        </w:rPr>
        <w:t>) % 4;</w:t>
      </w:r>
    </w:p>
    <w:p w14:paraId="298A0369" w14:textId="17CD2CD5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Direction temp = directions[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];</w:t>
      </w:r>
    </w:p>
    <w:p w14:paraId="2EB1A4AB" w14:textId="353DA8CB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directions[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 = directions[r];</w:t>
      </w:r>
    </w:p>
    <w:p w14:paraId="7006FF92" w14:textId="19813D2E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directions[r] = temp;</w:t>
      </w:r>
    </w:p>
    <w:p w14:paraId="578780DE" w14:textId="0E14C17D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>}</w:t>
      </w:r>
    </w:p>
    <w:p w14:paraId="0467B62B" w14:textId="4D4F9F97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&lt; 4;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++) {</w:t>
      </w:r>
    </w:p>
    <w:p w14:paraId="19C44A38" w14:textId="02AA5321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= row;</w:t>
      </w:r>
    </w:p>
    <w:p w14:paraId="1A5FFB78" w14:textId="5B43C259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= col;</w:t>
      </w:r>
    </w:p>
    <w:p w14:paraId="6F3EFC1D" w14:textId="5183B45D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>switch (directions[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]) {</w:t>
      </w:r>
    </w:p>
    <w:p w14:paraId="5E5AD65A" w14:textId="44AB3112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case Up:</w:t>
      </w:r>
    </w:p>
    <w:p w14:paraId="5DDE113C" w14:textId="76865ED8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-= 2;</w:t>
      </w:r>
    </w:p>
    <w:p w14:paraId="2B482322" w14:textId="1BF18679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break;</w:t>
      </w:r>
    </w:p>
    <w:p w14:paraId="09789E41" w14:textId="1BC08921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case Down:</w:t>
      </w:r>
    </w:p>
    <w:p w14:paraId="735BE15A" w14:textId="4459812B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+= 2;</w:t>
      </w:r>
    </w:p>
    <w:p w14:paraId="26E12D50" w14:textId="38BD21B8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break;</w:t>
      </w:r>
    </w:p>
    <w:p w14:paraId="27941408" w14:textId="4AC3542E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case Left:</w:t>
      </w:r>
    </w:p>
    <w:p w14:paraId="76D132B2" w14:textId="4281355D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-= 2; </w:t>
      </w:r>
    </w:p>
    <w:p w14:paraId="5292D4EB" w14:textId="71E903A7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break;</w:t>
      </w:r>
    </w:p>
    <w:p w14:paraId="65FF17C1" w14:textId="133E19D4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case Right:</w:t>
      </w:r>
    </w:p>
    <w:p w14:paraId="063F45E5" w14:textId="50718CBE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+= 2; </w:t>
      </w:r>
    </w:p>
    <w:p w14:paraId="4469228E" w14:textId="2F312DBD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break;</w:t>
      </w:r>
    </w:p>
    <w:p w14:paraId="105F7C8D" w14:textId="0CB487E6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}</w:t>
      </w:r>
    </w:p>
    <w:p w14:paraId="3A39F455" w14:textId="04CE4D0A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if (</w:t>
      </w:r>
      <w:proofErr w:type="spellStart"/>
      <w:proofErr w:type="gramStart"/>
      <w:r w:rsidRPr="00CD0ECF">
        <w:rPr>
          <w:rFonts w:ascii="SimSun" w:hAnsi="SimSun"/>
          <w:sz w:val="21"/>
          <w:szCs w:val="16"/>
          <w:lang w:eastAsia="zh-CN"/>
        </w:rPr>
        <w:t>isValid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,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) &amp;&amp; maze[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) {</w:t>
      </w:r>
    </w:p>
    <w:p w14:paraId="5C5F22D0" w14:textId="796E1ADF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CD0ECF">
        <w:rPr>
          <w:rFonts w:ascii="SimSun" w:hAnsi="SimSun"/>
          <w:sz w:val="21"/>
          <w:szCs w:val="16"/>
          <w:lang w:eastAsia="zh-CN"/>
        </w:rPr>
        <w:t>maze[</w:t>
      </w:r>
      <w:proofErr w:type="gramEnd"/>
      <w:r w:rsidRPr="00CD0ECF">
        <w:rPr>
          <w:rFonts w:ascii="SimSun" w:hAnsi="SimSun"/>
          <w:sz w:val="21"/>
          <w:szCs w:val="16"/>
          <w:lang w:eastAsia="zh-CN"/>
        </w:rPr>
        <w:t xml:space="preserve">(row +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) / 2][(col +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) / 2].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 = false;</w:t>
      </w:r>
    </w:p>
    <w:p w14:paraId="48C77FC5" w14:textId="1009DD98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>maze[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proofErr w:type="gramStart"/>
      <w:r w:rsidRPr="00CD0ECF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isWall</w:t>
      </w:r>
      <w:proofErr w:type="spellEnd"/>
      <w:proofErr w:type="gramEnd"/>
      <w:r w:rsidRPr="00CD0ECF">
        <w:rPr>
          <w:rFonts w:ascii="SimSun" w:hAnsi="SimSun"/>
          <w:sz w:val="21"/>
          <w:szCs w:val="16"/>
          <w:lang w:eastAsia="zh-CN"/>
        </w:rPr>
        <w:t xml:space="preserve"> = false;</w:t>
      </w:r>
    </w:p>
    <w:p w14:paraId="287D8C39" w14:textId="6586B801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CD0ECF">
        <w:rPr>
          <w:rFonts w:ascii="SimSun" w:hAnsi="SimSun"/>
          <w:sz w:val="21"/>
          <w:szCs w:val="16"/>
          <w:lang w:eastAsia="zh-CN"/>
        </w:rPr>
        <w:t>generateMaze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CD0ECF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 xml:space="preserve">, </w:t>
      </w:r>
      <w:proofErr w:type="spellStart"/>
      <w:r w:rsidRPr="00CD0ECF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CD0ECF">
        <w:rPr>
          <w:rFonts w:ascii="SimSun" w:hAnsi="SimSun"/>
          <w:sz w:val="21"/>
          <w:szCs w:val="16"/>
          <w:lang w:eastAsia="zh-CN"/>
        </w:rPr>
        <w:t>);</w:t>
      </w:r>
    </w:p>
    <w:p w14:paraId="73793082" w14:textId="7C4DE982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ab/>
        <w:t>}</w:t>
      </w:r>
    </w:p>
    <w:p w14:paraId="0B46E836" w14:textId="540416B0" w:rsidR="00CD0ECF" w:rsidRPr="00CD0ECF" w:rsidRDefault="00CD0ECF" w:rsidP="00CD0ECF">
      <w:pPr>
        <w:rPr>
          <w:rFonts w:ascii="SimSun" w:hAnsi="SimSun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D0ECF">
        <w:rPr>
          <w:rFonts w:ascii="SimSun" w:hAnsi="SimSun"/>
          <w:sz w:val="21"/>
          <w:szCs w:val="16"/>
          <w:lang w:eastAsia="zh-CN"/>
        </w:rPr>
        <w:t>}</w:t>
      </w:r>
    </w:p>
    <w:p w14:paraId="19609735" w14:textId="3A471232" w:rsidR="00A03F91" w:rsidRPr="00CD0ECF" w:rsidRDefault="00CD0ECF" w:rsidP="00CD0ECF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D0ECF">
        <w:rPr>
          <w:rFonts w:ascii="SimSun" w:hAnsi="SimSun"/>
          <w:sz w:val="21"/>
          <w:szCs w:val="16"/>
          <w:lang w:eastAsia="zh-CN"/>
        </w:rPr>
        <w:t>}</w:t>
      </w:r>
    </w:p>
    <w:p w14:paraId="44980B24" w14:textId="2B921E3A" w:rsidR="00A857E3" w:rsidRDefault="00A857E3" w:rsidP="00F51314">
      <w:pPr>
        <w:pStyle w:val="2"/>
        <w:spacing w:before="120"/>
      </w:pPr>
      <w:r>
        <w:rPr>
          <w:rFonts w:hint="eastAsia"/>
        </w:rPr>
        <w:lastRenderedPageBreak/>
        <w:t>3.3</w:t>
      </w:r>
      <w:r>
        <w:rPr>
          <w:rFonts w:hint="eastAsia"/>
        </w:rPr>
        <w:t>迷宫寻路算法实现</w:t>
      </w:r>
    </w:p>
    <w:p w14:paraId="58464772" w14:textId="1B6A78F2" w:rsidR="00E52F3C" w:rsidRDefault="00E52F3C" w:rsidP="00E52F3C">
      <w:pPr>
        <w:pStyle w:val="3"/>
        <w:spacing w:before="120"/>
      </w:pPr>
      <w:r>
        <w:rPr>
          <w:rFonts w:hint="eastAsia"/>
        </w:rPr>
        <w:t>3.3.1</w:t>
      </w:r>
      <w:r>
        <w:rPr>
          <w:rFonts w:hint="eastAsia"/>
        </w:rPr>
        <w:t>广度优先算法的实现</w:t>
      </w:r>
    </w:p>
    <w:p w14:paraId="160F1FF4" w14:textId="30A6C7DD" w:rsidR="00E52F3C" w:rsidRDefault="00E52F3C" w:rsidP="00E52F3C">
      <w:pPr>
        <w:rPr>
          <w:rFonts w:ascii="SimSun" w:hAnsi="SimSun"/>
          <w:sz w:val="21"/>
          <w:szCs w:val="16"/>
          <w:lang w:eastAsia="zh-CN"/>
        </w:rPr>
      </w:pPr>
      <w:r w:rsidRPr="00E52F3C">
        <w:rPr>
          <w:rFonts w:ascii="SimSun" w:hAnsi="SimSun" w:hint="eastAsia"/>
          <w:sz w:val="21"/>
          <w:szCs w:val="16"/>
          <w:lang w:eastAsia="zh-CN"/>
        </w:rPr>
        <w:t>3.3.1.1广度优先算法实现思路</w:t>
      </w:r>
    </w:p>
    <w:p w14:paraId="4495DEF7" w14:textId="77777777" w:rsidR="00CD5A19" w:rsidRDefault="00CD5A19" w:rsidP="00CD5A1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这段代码的具体实现思路如下:</w:t>
      </w:r>
    </w:p>
    <w:p w14:paraId="02D612C5" w14:textId="77777777" w:rsidR="00CD5A19" w:rsidRDefault="00CD5A19" w:rsidP="00CD5A1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CD5A19">
        <w:rPr>
          <w:rFonts w:ascii="SimSun" w:hAnsi="SimSun"/>
          <w:sz w:val="21"/>
          <w:szCs w:val="16"/>
          <w:lang w:eastAsia="zh-CN"/>
        </w:rPr>
        <w:t>首先，通过动态分配二维数组初始化访问矩阵（visit）和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父节点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矩阵（parent），用于记录节点访问状态和路径的父子关系。将起点加入队列并标记为已访问，然后进入主循环：每次从队列中取出一个节点，判断是否到达目标位置；若到达，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则沿父节点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矩阵回溯重建路径，并标记路径上的节点。若未到达，则检查当前节点的四个方向，筛选出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未访问且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非墙体的相邻节点，将其加入队列并更新访问状态及父节点矩阵。</w:t>
      </w:r>
    </w:p>
    <w:p w14:paraId="065A1606" w14:textId="44977E53" w:rsidR="00CD5A19" w:rsidRPr="00E52F3C" w:rsidRDefault="00CD5A19" w:rsidP="00CD5A19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CD5A19">
        <w:rPr>
          <w:rFonts w:ascii="SimSun" w:hAnsi="SimSun"/>
          <w:sz w:val="21"/>
          <w:szCs w:val="16"/>
          <w:lang w:eastAsia="zh-CN"/>
        </w:rPr>
        <w:t>循环结束后，若队列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为空但未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找到目标，返回失败结果。最后释放所有动态分配的内存，确保程序稳定性和资源回收。</w:t>
      </w:r>
    </w:p>
    <w:p w14:paraId="6A37BA59" w14:textId="31AFEBB3" w:rsidR="00E52F3C" w:rsidRDefault="00E52F3C" w:rsidP="00E52F3C">
      <w:pPr>
        <w:rPr>
          <w:rFonts w:ascii="SimSun" w:hAnsi="SimSun"/>
          <w:sz w:val="21"/>
          <w:szCs w:val="16"/>
          <w:lang w:eastAsia="zh-CN"/>
        </w:rPr>
      </w:pPr>
      <w:r w:rsidRPr="00E52F3C">
        <w:rPr>
          <w:rFonts w:ascii="SimSun" w:hAnsi="SimSun" w:hint="eastAsia"/>
          <w:sz w:val="21"/>
          <w:szCs w:val="16"/>
          <w:lang w:eastAsia="zh-CN"/>
        </w:rPr>
        <w:t>3.3.1.2</w:t>
      </w:r>
      <w:r w:rsidRPr="00E52F3C">
        <w:rPr>
          <w:rFonts w:ascii="SimSun" w:hAnsi="SimSun" w:hint="eastAsia"/>
          <w:sz w:val="21"/>
          <w:szCs w:val="16"/>
          <w:lang w:eastAsia="zh-CN"/>
        </w:rPr>
        <w:t>广度优先算法</w:t>
      </w:r>
      <w:r w:rsidRPr="00E52F3C">
        <w:rPr>
          <w:rFonts w:ascii="SimSun" w:hAnsi="SimSun" w:hint="eastAsia"/>
          <w:sz w:val="21"/>
          <w:szCs w:val="16"/>
          <w:lang w:eastAsia="zh-CN"/>
        </w:rPr>
        <w:t>核心代码</w:t>
      </w:r>
    </w:p>
    <w:p w14:paraId="28E33AD5" w14:textId="77777777" w:rsidR="007B7848" w:rsidRPr="007B7848" w:rsidRDefault="007B7848" w:rsidP="007B7848">
      <w:pPr>
        <w:ind w:firstLine="420"/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 xml:space="preserve">bool 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Maze::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BFS()</w:t>
      </w:r>
    </w:p>
    <w:p w14:paraId="3054C383" w14:textId="77777777" w:rsidR="007B7848" w:rsidRPr="007B7848" w:rsidRDefault="007B7848" w:rsidP="007B7848">
      <w:pPr>
        <w:ind w:firstLine="420"/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>{</w:t>
      </w:r>
    </w:p>
    <w:p w14:paraId="3EDD5307" w14:textId="78D12A69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初始化访问矩阵和</w:t>
      </w:r>
      <w:proofErr w:type="gramStart"/>
      <w:r w:rsidRPr="007B7848">
        <w:rPr>
          <w:rFonts w:ascii="SimSun" w:hAnsi="SimSun" w:hint="eastAsia"/>
          <w:sz w:val="21"/>
          <w:szCs w:val="16"/>
          <w:lang w:eastAsia="zh-CN"/>
        </w:rPr>
        <w:t>父节点</w:t>
      </w:r>
      <w:proofErr w:type="gramEnd"/>
      <w:r w:rsidRPr="007B7848">
        <w:rPr>
          <w:rFonts w:ascii="SimSun" w:hAnsi="SimSun" w:hint="eastAsia"/>
          <w:sz w:val="21"/>
          <w:szCs w:val="16"/>
          <w:lang w:eastAsia="zh-CN"/>
        </w:rPr>
        <w:t>矩阵</w:t>
      </w:r>
    </w:p>
    <w:p w14:paraId="4BC71699" w14:textId="0B55064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bool** visit = new (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bool* [rows];</w:t>
      </w:r>
    </w:p>
    <w:p w14:paraId="2FBACA5E" w14:textId="25E9AE09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Coordinate** parent = new (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Coordinate * [rows];</w:t>
      </w:r>
    </w:p>
    <w:p w14:paraId="2BF2495F" w14:textId="57DF205E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if (visit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|| parent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08F59775" w14:textId="10C65AB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&lt;&lt; "Error: Memory allocation failed." &lt;&lt;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;</w:t>
      </w:r>
    </w:p>
    <w:p w14:paraId="50C02417" w14:textId="249341AD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exit(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-1);</w:t>
      </w:r>
    </w:p>
    <w:p w14:paraId="76357638" w14:textId="404B54D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7C0549D0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++) {</w:t>
      </w:r>
    </w:p>
    <w:p w14:paraId="71ED99FC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 = new (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bool[cols];</w:t>
      </w:r>
    </w:p>
    <w:p w14:paraId="43394844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 = new (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Coordinate[cols];</w:t>
      </w:r>
    </w:p>
    <w:p w14:paraId="07962BF4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if (visit[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]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|| 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]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2720DB8D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&lt;&lt; "Error: Memory allocation failed." &lt;&lt;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;</w:t>
      </w:r>
    </w:p>
    <w:p w14:paraId="329374A2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exit(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-1);</w:t>
      </w:r>
    </w:p>
    <w:p w14:paraId="5DEE3E78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17DF76B6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for (int j = 0; j &lt; cols;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j++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72D9D3EB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][j] = false;</w:t>
      </w:r>
    </w:p>
    <w:p w14:paraId="29A3DA3B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][j] = { -1, -1 }; // </w:t>
      </w:r>
      <w:r w:rsidRPr="007B7848">
        <w:rPr>
          <w:rFonts w:ascii="SimSun" w:hAnsi="SimSun" w:hint="eastAsia"/>
          <w:sz w:val="21"/>
          <w:szCs w:val="16"/>
          <w:lang w:eastAsia="zh-CN"/>
        </w:rPr>
        <w:t>初始化父节点为无效坐标</w:t>
      </w:r>
    </w:p>
    <w:p w14:paraId="0DF7C6A7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lastRenderedPageBreak/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758CB780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3268AA9A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</w:p>
    <w:p w14:paraId="7465AE95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使用自定义队列初始化和路径记录</w:t>
      </w:r>
    </w:p>
    <w:p w14:paraId="7BE785C2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&lt;Coordinate&gt;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BFS_Queue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;</w:t>
      </w:r>
    </w:p>
    <w:p w14:paraId="7C035896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 xml:space="preserve">Coordinate 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 xml:space="preserve">start{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startRow</w:t>
      </w:r>
      <w:proofErr w:type="spellEnd"/>
      <w:proofErr w:type="gramEnd"/>
      <w:r w:rsidRPr="007B7848">
        <w:rPr>
          <w:rFonts w:ascii="SimSun" w:hAnsi="SimSun"/>
          <w:sz w:val="21"/>
          <w:szCs w:val="16"/>
          <w:lang w:eastAsia="zh-CN"/>
        </w:rPr>
        <w:t xml:space="preserve">,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276A6F1A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BFS_Queue.enqueue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(start);</w:t>
      </w:r>
    </w:p>
    <w:p w14:paraId="3934EE9F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 = true;</w:t>
      </w:r>
    </w:p>
    <w:p w14:paraId="3EB309C0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</w:p>
    <w:p w14:paraId="7589E93B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  <w:t xml:space="preserve">while 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(!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BFS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_Queue.isEmpty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()) {</w:t>
      </w:r>
    </w:p>
    <w:p w14:paraId="46C57E82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Coordinate current;</w:t>
      </w:r>
    </w:p>
    <w:p w14:paraId="219327A8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BFS_Queue.dequeue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(current);</w:t>
      </w:r>
    </w:p>
    <w:p w14:paraId="2565171F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</w:p>
    <w:p w14:paraId="3234D7DB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判断是否到达目标位置</w:t>
      </w:r>
    </w:p>
    <w:p w14:paraId="3049AD00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if (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current.row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targetRow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&amp;&amp;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current.col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targetCol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157E9492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重建路径</w:t>
      </w:r>
    </w:p>
    <w:p w14:paraId="34166807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Coordinate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pathPoint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current;</w:t>
      </w:r>
    </w:p>
    <w:p w14:paraId="5AA196DA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while (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pathPoint.row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!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 xml:space="preserve">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||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pathPoint.col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!=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04251FE3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maze[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pathPoint.row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pathPoint.col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isPath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true;</w:t>
      </w:r>
    </w:p>
    <w:p w14:paraId="1F44F027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pathPoint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parent[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pathPoint.row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proofErr w:type="gramEnd"/>
      <w:r w:rsidRPr="007B7848">
        <w:rPr>
          <w:rFonts w:ascii="SimSun" w:hAnsi="SimSun"/>
          <w:sz w:val="21"/>
          <w:szCs w:val="16"/>
          <w:lang w:eastAsia="zh-CN"/>
        </w:rPr>
        <w:t>pathPoint.col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];</w:t>
      </w:r>
    </w:p>
    <w:p w14:paraId="32BDD3D9" w14:textId="77777777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3774F0D8" w14:textId="25030238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maze[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startCol</w:t>
      </w:r>
      <w:proofErr w:type="spellEnd"/>
      <w:proofErr w:type="gramStart"/>
      <w:r w:rsidRPr="007B7848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isPath</w:t>
      </w:r>
      <w:proofErr w:type="spellEnd"/>
      <w:proofErr w:type="gramEnd"/>
      <w:r w:rsidRPr="007B7848">
        <w:rPr>
          <w:rFonts w:ascii="SimSun" w:hAnsi="SimSun"/>
          <w:sz w:val="21"/>
          <w:szCs w:val="16"/>
          <w:lang w:eastAsia="zh-CN"/>
        </w:rPr>
        <w:t xml:space="preserve"> = true;</w:t>
      </w:r>
    </w:p>
    <w:p w14:paraId="1C484D1C" w14:textId="7F78DBB5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1CC2FF52" w14:textId="5A91A5E3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释放内存</w:t>
      </w:r>
    </w:p>
    <w:p w14:paraId="7FC99F96" w14:textId="2095EE7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++) {</w:t>
      </w:r>
    </w:p>
    <w:p w14:paraId="74FC4389" w14:textId="32EA7F36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];</w:t>
      </w:r>
    </w:p>
    <w:p w14:paraId="0CB7DD54" w14:textId="645B8C79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];</w:t>
      </w:r>
    </w:p>
    <w:p w14:paraId="04B28B0E" w14:textId="691EF9A1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508D39A7" w14:textId="2728E8E2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visit;</w:t>
      </w:r>
    </w:p>
    <w:p w14:paraId="54E9A3E4" w14:textId="677AE14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parent;</w:t>
      </w:r>
    </w:p>
    <w:p w14:paraId="22415512" w14:textId="7021E71D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3F6954F4" w14:textId="5FAC40D0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lastRenderedPageBreak/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ouputMaze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);</w:t>
      </w:r>
    </w:p>
    <w:p w14:paraId="46ECDE12" w14:textId="6E3F6060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return true;</w:t>
      </w:r>
    </w:p>
    <w:p w14:paraId="081032AE" w14:textId="10612389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70750464" w14:textId="799CFE88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54365F99" w14:textId="16DD975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遍历当前节点的邻接节点</w:t>
      </w:r>
    </w:p>
    <w:p w14:paraId="44FE4061" w14:textId="333D5B84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static const int 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directions[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4][2] = { {-1, 0}, {1, 0}, {0, -1}, {0, 1} };</w:t>
      </w:r>
    </w:p>
    <w:p w14:paraId="68F8B43C" w14:textId="53ECB6DC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for (const auto&amp; 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dir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: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 xml:space="preserve"> directions) {</w:t>
      </w:r>
    </w:p>
    <w:p w14:paraId="28274A53" w14:textId="3B3002F1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current.row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+ 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dir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0];</w:t>
      </w:r>
    </w:p>
    <w:p w14:paraId="065B148B" w14:textId="3BEDBC68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current.col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+ </w:t>
      </w:r>
      <w:proofErr w:type="spellStart"/>
      <w:proofErr w:type="gramStart"/>
      <w:r w:rsidRPr="007B7848">
        <w:rPr>
          <w:rFonts w:ascii="SimSun" w:hAnsi="SimSun"/>
          <w:sz w:val="21"/>
          <w:szCs w:val="16"/>
          <w:lang w:eastAsia="zh-CN"/>
        </w:rPr>
        <w:t>dir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1];</w:t>
      </w:r>
    </w:p>
    <w:p w14:paraId="6F2FC96C" w14:textId="2A61A7FE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174F2587" w14:textId="7F767650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确保新位置在范围内且</w:t>
      </w:r>
      <w:proofErr w:type="gramStart"/>
      <w:r w:rsidRPr="007B7848">
        <w:rPr>
          <w:rFonts w:ascii="SimSun" w:hAnsi="SimSun" w:hint="eastAsia"/>
          <w:sz w:val="21"/>
          <w:szCs w:val="16"/>
          <w:lang w:eastAsia="zh-CN"/>
        </w:rPr>
        <w:t>未访问且</w:t>
      </w:r>
      <w:proofErr w:type="gramEnd"/>
      <w:r w:rsidRPr="007B7848">
        <w:rPr>
          <w:rFonts w:ascii="SimSun" w:hAnsi="SimSun" w:hint="eastAsia"/>
          <w:sz w:val="21"/>
          <w:szCs w:val="16"/>
          <w:lang w:eastAsia="zh-CN"/>
        </w:rPr>
        <w:t>不是墙</w:t>
      </w:r>
    </w:p>
    <w:p w14:paraId="525F7818" w14:textId="7EA5E05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if (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&gt;= 0 &amp;&amp;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 rows &amp;&amp;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&gt;= 0 &amp;&amp;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 cols &amp;&amp;</w:t>
      </w:r>
    </w:p>
    <w:p w14:paraId="338F1892" w14:textId="3C9D08A8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!visit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 &amp;&amp; !maze[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) {</w:t>
      </w:r>
    </w:p>
    <w:p w14:paraId="13AE6971" w14:textId="6F61E9C6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Coordinate </w:t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 xml:space="preserve">next{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proofErr w:type="gramEnd"/>
      <w:r w:rsidRPr="007B7848">
        <w:rPr>
          <w:rFonts w:ascii="SimSun" w:hAnsi="SimSun"/>
          <w:sz w:val="21"/>
          <w:szCs w:val="16"/>
          <w:lang w:eastAsia="zh-CN"/>
        </w:rPr>
        <w:t xml:space="preserve">,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250FC3B5" w14:textId="1A523B7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BFS_Queue.enqueue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(next);</w:t>
      </w:r>
    </w:p>
    <w:p w14:paraId="68D3BE4F" w14:textId="5FC09C8C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 = true;</w:t>
      </w:r>
    </w:p>
    <w:p w14:paraId="1E38C873" w14:textId="7B428FE8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newRow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newCol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] = current; // </w:t>
      </w:r>
      <w:r w:rsidRPr="007B7848">
        <w:rPr>
          <w:rFonts w:ascii="SimSun" w:hAnsi="SimSun" w:hint="eastAsia"/>
          <w:sz w:val="21"/>
          <w:szCs w:val="16"/>
          <w:lang w:eastAsia="zh-CN"/>
        </w:rPr>
        <w:t>记录父节点</w:t>
      </w:r>
    </w:p>
    <w:p w14:paraId="036E9EE6" w14:textId="4397AA72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45D29D18" w14:textId="2C72B84C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3BE17CC2" w14:textId="48151021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>}</w:t>
      </w:r>
    </w:p>
    <w:p w14:paraId="547BEC8D" w14:textId="6B1897A1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312EC167" w14:textId="297DECEE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 xml:space="preserve">// </w:t>
      </w:r>
      <w:r w:rsidRPr="007B7848">
        <w:rPr>
          <w:rFonts w:ascii="SimSun" w:hAnsi="SimSun" w:hint="eastAsia"/>
          <w:sz w:val="21"/>
          <w:szCs w:val="16"/>
          <w:lang w:eastAsia="zh-CN"/>
        </w:rPr>
        <w:t>如果队列为空且未找到目标，释放内存</w:t>
      </w:r>
    </w:p>
    <w:p w14:paraId="69BE60A3" w14:textId="5EF74099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++) {</w:t>
      </w:r>
    </w:p>
    <w:p w14:paraId="478E2D59" w14:textId="4E761B20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visit[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];</w:t>
      </w:r>
    </w:p>
    <w:p w14:paraId="346E8AE5" w14:textId="23FB89E5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parent[</w:t>
      </w:r>
      <w:proofErr w:type="spellStart"/>
      <w:r w:rsidRPr="007B7848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7B7848">
        <w:rPr>
          <w:rFonts w:ascii="SimSun" w:hAnsi="SimSun"/>
          <w:sz w:val="21"/>
          <w:szCs w:val="16"/>
          <w:lang w:eastAsia="zh-CN"/>
        </w:rPr>
        <w:t>];</w:t>
      </w:r>
    </w:p>
    <w:p w14:paraId="0FD34BAF" w14:textId="03E5E5E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>}</w:t>
      </w:r>
    </w:p>
    <w:p w14:paraId="380B3FE8" w14:textId="25B2260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visit;</w:t>
      </w:r>
    </w:p>
    <w:p w14:paraId="229F7E20" w14:textId="3E6A13EA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B7848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7B7848">
        <w:rPr>
          <w:rFonts w:ascii="SimSun" w:hAnsi="SimSun"/>
          <w:sz w:val="21"/>
          <w:szCs w:val="16"/>
          <w:lang w:eastAsia="zh-CN"/>
        </w:rPr>
        <w:t>] parent;</w:t>
      </w:r>
    </w:p>
    <w:p w14:paraId="5BB6591B" w14:textId="068AE063" w:rsidR="007B7848" w:rsidRPr="007B7848" w:rsidRDefault="007B7848" w:rsidP="007B784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7D854595" w14:textId="18CEEA6B" w:rsidR="007B7848" w:rsidRPr="007B7848" w:rsidRDefault="007B7848" w:rsidP="007B7848">
      <w:pPr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7B7848">
        <w:rPr>
          <w:rFonts w:ascii="SimSun" w:hAnsi="SimSun"/>
          <w:sz w:val="21"/>
          <w:szCs w:val="16"/>
          <w:lang w:eastAsia="zh-CN"/>
        </w:rPr>
        <w:t xml:space="preserve">return false; // </w:t>
      </w:r>
      <w:r w:rsidRPr="007B7848">
        <w:rPr>
          <w:rFonts w:ascii="SimSun" w:hAnsi="SimSun" w:hint="eastAsia"/>
          <w:sz w:val="21"/>
          <w:szCs w:val="16"/>
          <w:lang w:eastAsia="zh-CN"/>
        </w:rPr>
        <w:t>未找到目标</w:t>
      </w:r>
    </w:p>
    <w:p w14:paraId="7CCB7117" w14:textId="77777777" w:rsidR="007B7848" w:rsidRPr="007B7848" w:rsidRDefault="007B7848" w:rsidP="007B7848">
      <w:pPr>
        <w:ind w:firstLine="420"/>
        <w:rPr>
          <w:rFonts w:ascii="SimSun" w:hAnsi="SimSun"/>
          <w:sz w:val="21"/>
          <w:szCs w:val="16"/>
          <w:lang w:eastAsia="zh-CN"/>
        </w:rPr>
      </w:pPr>
      <w:r w:rsidRPr="007B7848">
        <w:rPr>
          <w:rFonts w:ascii="SimSun" w:hAnsi="SimSun"/>
          <w:sz w:val="21"/>
          <w:szCs w:val="16"/>
          <w:lang w:eastAsia="zh-CN"/>
        </w:rPr>
        <w:t>}</w:t>
      </w:r>
    </w:p>
    <w:p w14:paraId="6A5AFA04" w14:textId="42754830" w:rsidR="00E52F3C" w:rsidRDefault="00E52F3C" w:rsidP="00E52F3C">
      <w:pPr>
        <w:pStyle w:val="3"/>
        <w:spacing w:before="120"/>
      </w:pPr>
      <w:r>
        <w:rPr>
          <w:rFonts w:hint="eastAsia"/>
        </w:rPr>
        <w:lastRenderedPageBreak/>
        <w:t>3.3.2</w:t>
      </w:r>
      <w:r>
        <w:rPr>
          <w:rFonts w:hint="eastAsia"/>
        </w:rPr>
        <w:t>深</w:t>
      </w:r>
      <w:r>
        <w:rPr>
          <w:rFonts w:hint="eastAsia"/>
        </w:rPr>
        <w:t>度优先算法的实现</w:t>
      </w:r>
    </w:p>
    <w:p w14:paraId="300ACFEE" w14:textId="3BD15D4A" w:rsidR="00E52F3C" w:rsidRDefault="00E52F3C" w:rsidP="00E52F3C">
      <w:pPr>
        <w:rPr>
          <w:rFonts w:ascii="SimSun" w:hAnsi="SimSun"/>
          <w:sz w:val="21"/>
          <w:szCs w:val="16"/>
          <w:lang w:eastAsia="zh-CN"/>
        </w:rPr>
      </w:pPr>
      <w:r w:rsidRPr="00E52F3C">
        <w:rPr>
          <w:rFonts w:ascii="SimSun" w:hAnsi="SimSun" w:hint="eastAsia"/>
          <w:sz w:val="21"/>
          <w:szCs w:val="16"/>
          <w:lang w:eastAsia="zh-CN"/>
        </w:rPr>
        <w:t>3.3.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E52F3C">
        <w:rPr>
          <w:rFonts w:ascii="SimSun" w:hAnsi="SimSun" w:hint="eastAsia"/>
          <w:sz w:val="21"/>
          <w:szCs w:val="16"/>
          <w:lang w:eastAsia="zh-CN"/>
        </w:rPr>
        <w:t>.1</w:t>
      </w:r>
      <w:r>
        <w:rPr>
          <w:rFonts w:ascii="SimSun" w:hAnsi="SimSun" w:hint="eastAsia"/>
          <w:sz w:val="21"/>
          <w:szCs w:val="16"/>
          <w:lang w:eastAsia="zh-CN"/>
        </w:rPr>
        <w:t>深</w:t>
      </w:r>
      <w:r w:rsidRPr="00E52F3C">
        <w:rPr>
          <w:rFonts w:ascii="SimSun" w:hAnsi="SimSun" w:hint="eastAsia"/>
          <w:sz w:val="21"/>
          <w:szCs w:val="16"/>
          <w:lang w:eastAsia="zh-CN"/>
        </w:rPr>
        <w:t>度优先算法实现思路</w:t>
      </w:r>
    </w:p>
    <w:p w14:paraId="5308071B" w14:textId="77777777" w:rsidR="00CD5A19" w:rsidRDefault="00CD5A19" w:rsidP="00CD5A1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这段代码的具体实现思路如下:</w:t>
      </w:r>
    </w:p>
    <w:p w14:paraId="6E64EF42" w14:textId="3887F67E" w:rsidR="00CD5A19" w:rsidRPr="00E52F3C" w:rsidRDefault="00CD5A19" w:rsidP="00CD5A19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CD5A19">
        <w:rPr>
          <w:rFonts w:ascii="SimSun" w:hAnsi="SimSun"/>
          <w:sz w:val="21"/>
          <w:szCs w:val="16"/>
          <w:lang w:eastAsia="zh-CN"/>
        </w:rPr>
        <w:t>首先，通过动态分配内存创建一个访问矩阵 visit 来记录每个位置是否已被访问，并将起点入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。算法在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不为空时循环进行，每次从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顶取出一个节点作为当前探索位置，并标记为已访问。如果当前节点为目标节点，则回溯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中的路径并标记为路径，输出迷宫。如果不是目标节点，算法将探索当前节点的四个邻居（上、下、左、右），对于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未访问且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不是墙壁的邻居，入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继续深入。如果所有邻居都不可达，则回溯弹出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顶节点，尝试新的路径。若</w:t>
      </w:r>
      <w:proofErr w:type="gramStart"/>
      <w:r w:rsidRPr="00CD5A19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CD5A19">
        <w:rPr>
          <w:rFonts w:ascii="SimSun" w:hAnsi="SimSun"/>
          <w:sz w:val="21"/>
          <w:szCs w:val="16"/>
          <w:lang w:eastAsia="zh-CN"/>
        </w:rPr>
        <w:t>为空仍未找到目标，则返回失败。最后，无论是否找到路径，都需要释放动态分配的内存。</w:t>
      </w:r>
    </w:p>
    <w:p w14:paraId="22ABB350" w14:textId="67BF04FD" w:rsidR="00E52F3C" w:rsidRDefault="00E52F3C" w:rsidP="00E52F3C">
      <w:pPr>
        <w:rPr>
          <w:rFonts w:ascii="SimSun" w:hAnsi="SimSun"/>
          <w:sz w:val="21"/>
          <w:szCs w:val="16"/>
          <w:lang w:eastAsia="zh-CN"/>
        </w:rPr>
      </w:pPr>
      <w:r w:rsidRPr="00E52F3C">
        <w:rPr>
          <w:rFonts w:ascii="SimSun" w:hAnsi="SimSun" w:hint="eastAsia"/>
          <w:sz w:val="21"/>
          <w:szCs w:val="16"/>
          <w:lang w:eastAsia="zh-CN"/>
        </w:rPr>
        <w:t>3.3.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E52F3C">
        <w:rPr>
          <w:rFonts w:ascii="SimSun" w:hAnsi="SimSun" w:hint="eastAsia"/>
          <w:sz w:val="21"/>
          <w:szCs w:val="16"/>
          <w:lang w:eastAsia="zh-CN"/>
        </w:rPr>
        <w:t>.2</w:t>
      </w:r>
      <w:r>
        <w:rPr>
          <w:rFonts w:ascii="SimSun" w:hAnsi="SimSun" w:hint="eastAsia"/>
          <w:sz w:val="21"/>
          <w:szCs w:val="16"/>
          <w:lang w:eastAsia="zh-CN"/>
        </w:rPr>
        <w:t>深</w:t>
      </w:r>
      <w:r w:rsidRPr="00E52F3C">
        <w:rPr>
          <w:rFonts w:ascii="SimSun" w:hAnsi="SimSun" w:hint="eastAsia"/>
          <w:sz w:val="21"/>
          <w:szCs w:val="16"/>
          <w:lang w:eastAsia="zh-CN"/>
        </w:rPr>
        <w:t>度优先算法核心代码</w:t>
      </w:r>
    </w:p>
    <w:p w14:paraId="5AAE400E" w14:textId="77777777" w:rsidR="00A03F91" w:rsidRPr="00A03F91" w:rsidRDefault="00A03F91" w:rsidP="00A03F9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 xml:space="preserve">bool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Maze::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DFS() </w:t>
      </w:r>
    </w:p>
    <w:p w14:paraId="69DC2F1A" w14:textId="77777777" w:rsidR="00A03F91" w:rsidRPr="00A03F91" w:rsidRDefault="00A03F91" w:rsidP="00A03F9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>{</w:t>
      </w:r>
    </w:p>
    <w:p w14:paraId="3F07E65E" w14:textId="185E42A6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bool** visit = new (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)bool* [rows];</w:t>
      </w:r>
    </w:p>
    <w:p w14:paraId="2D1D6989" w14:textId="732FAB60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if (visit ==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5C6667E3" w14:textId="06CE7040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&lt;&lt; "Error: Memory allocation failed." &lt;&lt;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;</w:t>
      </w:r>
    </w:p>
    <w:p w14:paraId="5FAC555E" w14:textId="38B4E9CB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exit(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-1);</w:t>
      </w:r>
    </w:p>
    <w:p w14:paraId="7153D22F" w14:textId="0F79E07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37B34983" w14:textId="51A53F9F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++) {</w:t>
      </w:r>
    </w:p>
    <w:p w14:paraId="74180AEA" w14:textId="4B86A368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>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= new(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bool[cols];</w:t>
      </w:r>
    </w:p>
    <w:p w14:paraId="5967BB87" w14:textId="0737B52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if (visit[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] ==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7B920215" w14:textId="7F2D9A57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&lt;&lt; "Error: Memory allocation failed." &lt;&lt;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;</w:t>
      </w:r>
    </w:p>
    <w:p w14:paraId="2B66C9E1" w14:textId="13870181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exit(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-1);</w:t>
      </w:r>
    </w:p>
    <w:p w14:paraId="215B8618" w14:textId="3D517C1E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4F3419E3" w14:textId="7A1364F6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for (int j = 0; j &lt; cols;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j++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1CD20B22" w14:textId="551517F1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][j] = false;</w:t>
      </w:r>
    </w:p>
    <w:p w14:paraId="4101DFE2" w14:textId="25446C04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7FF6B458" w14:textId="4CF0ABC5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36718C9B" w14:textId="319FDECB" w:rsidR="00A03F91" w:rsidRPr="00A03F91" w:rsidRDefault="00A03F91" w:rsidP="00A03F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3D2BDADE" w14:textId="47FA87FF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MyStack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&lt;Coordinate&gt;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Path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rows * cols);</w:t>
      </w:r>
    </w:p>
    <w:p w14:paraId="56785834" w14:textId="71401CE6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Coordinate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 xml:space="preserve">start{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startRow</w:t>
      </w:r>
      <w:proofErr w:type="spellEnd"/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 ,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startCol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61DCAFC2" w14:textId="43A1868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DFS_Path.Push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(start);</w:t>
      </w:r>
    </w:p>
    <w:p w14:paraId="6A4FA2C1" w14:textId="72DA0933" w:rsidR="00A03F91" w:rsidRPr="00A03F91" w:rsidRDefault="00A03F91" w:rsidP="00A03F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lastRenderedPageBreak/>
        <w:tab/>
      </w:r>
    </w:p>
    <w:p w14:paraId="0C23BAEE" w14:textId="26B30DAA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 xml:space="preserve">while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_Path.isEmpty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()) {</w:t>
      </w:r>
    </w:p>
    <w:p w14:paraId="51C6F6C1" w14:textId="692F3933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Coordinate current;</w:t>
      </w:r>
    </w:p>
    <w:p w14:paraId="58F53017" w14:textId="3E1FE8B5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DFS_Path.getTop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(current);</w:t>
      </w:r>
    </w:p>
    <w:p w14:paraId="5142C45C" w14:textId="53B24460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current.row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;</w:t>
      </w:r>
    </w:p>
    <w:p w14:paraId="0973EDBE" w14:textId="78F5F176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current.col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;</w:t>
      </w:r>
    </w:p>
    <w:p w14:paraId="3F745037" w14:textId="0E3D2CD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= true;</w:t>
      </w:r>
    </w:p>
    <w:p w14:paraId="6C361EAD" w14:textId="5BEECA76" w:rsidR="00A03F91" w:rsidRPr="00A03F91" w:rsidRDefault="00A03F91" w:rsidP="00A03F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7343C4BC" w14:textId="5D32CF8F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if (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targetRow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&amp;&amp;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==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targetCol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09DF6419" w14:textId="01519B8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for (int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++)</w:t>
      </w:r>
    </w:p>
    <w:p w14:paraId="5A0FDA0A" w14:textId="32C8908A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] 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];</w:t>
      </w:r>
    </w:p>
    <w:p w14:paraId="2D2C8BFF" w14:textId="535DD9B2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] visit;</w:t>
      </w:r>
    </w:p>
    <w:p w14:paraId="210391BA" w14:textId="527565A8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while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_Path.isEmpty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()) {</w:t>
      </w:r>
    </w:p>
    <w:p w14:paraId="20FA491D" w14:textId="7CC9B40C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Coordinate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pathPoint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;</w:t>
      </w:r>
    </w:p>
    <w:p w14:paraId="3CD3AE62" w14:textId="610D1E47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DFS_Path.Pop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pathPoint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);</w:t>
      </w:r>
    </w:p>
    <w:p w14:paraId="1FD5BF11" w14:textId="4F4F759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maze[</w:t>
      </w:r>
      <w:proofErr w:type="spellStart"/>
      <w:proofErr w:type="gramStart"/>
      <w:r w:rsidRPr="00A03F91">
        <w:rPr>
          <w:rFonts w:ascii="SimSun" w:hAnsi="SimSun"/>
          <w:sz w:val="21"/>
          <w:szCs w:val="16"/>
          <w:lang w:eastAsia="zh-CN"/>
        </w:rPr>
        <w:t>pathPoint.row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proofErr w:type="gramEnd"/>
      <w:r w:rsidRPr="00A03F91">
        <w:rPr>
          <w:rFonts w:ascii="SimSun" w:hAnsi="SimSun"/>
          <w:sz w:val="21"/>
          <w:szCs w:val="16"/>
          <w:lang w:eastAsia="zh-CN"/>
        </w:rPr>
        <w:t>pathPoint.col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isPath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true;</w:t>
      </w:r>
    </w:p>
    <w:p w14:paraId="660FC45E" w14:textId="365FF07C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05ED3826" w14:textId="1999A6D5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A03F91">
        <w:rPr>
          <w:rFonts w:ascii="SimSun" w:hAnsi="SimSun"/>
          <w:sz w:val="21"/>
          <w:szCs w:val="16"/>
          <w:lang w:eastAsia="zh-CN"/>
        </w:rPr>
        <w:t>ouputMaze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);</w:t>
      </w:r>
    </w:p>
    <w:p w14:paraId="788FAFCA" w14:textId="36A1EE6E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return true;</w:t>
      </w:r>
    </w:p>
    <w:p w14:paraId="3B57DC1B" w14:textId="5100E387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34A3DE3D" w14:textId="7D44BC83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</w:p>
    <w:p w14:paraId="0D918941" w14:textId="2A25884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Coordinate temp;</w:t>
      </w:r>
    </w:p>
    <w:p w14:paraId="234B33D8" w14:textId="3FFF6091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if ((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visit[</w:t>
      </w:r>
      <w:proofErr w:type="spellStart"/>
      <w:proofErr w:type="gramEnd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|| 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&amp;&amp;</w:t>
      </w:r>
    </w:p>
    <w:p w14:paraId="1710A5E9" w14:textId="7CEA34FA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(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visit[</w:t>
      </w:r>
      <w:proofErr w:type="spellStart"/>
      <w:proofErr w:type="gramEnd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|| 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&amp;&amp;</w:t>
      </w:r>
    </w:p>
    <w:p w14:paraId="74B99736" w14:textId="43287D5B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(visit[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Start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proofErr w:type="gramEnd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 || 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&amp;&amp;</w:t>
      </w:r>
    </w:p>
    <w:p w14:paraId="0EEADBF8" w14:textId="035DEE5E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(visit[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Start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proofErr w:type="gramEnd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 || 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) {</w:t>
      </w:r>
    </w:p>
    <w:p w14:paraId="63057B8E" w14:textId="458E4B9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DFS_Path.Pop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(temp);</w:t>
      </w:r>
    </w:p>
    <w:p w14:paraId="6461D4D8" w14:textId="7EF79A1A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182F4FA4" w14:textId="7BDFD000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else {</w:t>
      </w:r>
    </w:p>
    <w:p w14:paraId="6A0F1301" w14:textId="4C938ECE" w:rsidR="00A03F91" w:rsidRPr="00A03F91" w:rsidRDefault="00A03F91" w:rsidP="00A03F91">
      <w:pPr>
        <w:ind w:left="420" w:firstLine="126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 xml:space="preserve">if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(!visit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&amp;&amp; !maze[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5F58F1B1" w14:textId="0D991B50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lastRenderedPageBreak/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temp =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 xml:space="preserve">{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 - 1 ,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723CF574" w14:textId="45B976EC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DFS_Path.Push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(temp);</w:t>
      </w:r>
    </w:p>
    <w:p w14:paraId="27A16166" w14:textId="771411A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>}</w:t>
      </w:r>
    </w:p>
    <w:p w14:paraId="75223C13" w14:textId="57F700CC" w:rsidR="00A03F91" w:rsidRPr="00A03F91" w:rsidRDefault="00A03F91" w:rsidP="00A03F91">
      <w:pPr>
        <w:ind w:left="42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 xml:space="preserve">else if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(!visit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 &amp;&amp; !maze[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3D67A3AE" w14:textId="39E68221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temp =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 xml:space="preserve">{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 + 1 ,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};</w:t>
      </w:r>
    </w:p>
    <w:p w14:paraId="4BFF30F0" w14:textId="3B8E917B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DFS_Path.Push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(temp);</w:t>
      </w:r>
    </w:p>
    <w:p w14:paraId="18054227" w14:textId="676FF692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1CC79947" w14:textId="4D53258A" w:rsidR="00A03F91" w:rsidRPr="00A03F91" w:rsidRDefault="00A03F91" w:rsidP="00A03F91">
      <w:pPr>
        <w:ind w:left="42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else if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(!visit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 &amp;&amp; !maze[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304FFABB" w14:textId="09D40B8F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temp =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 xml:space="preserve">{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  ,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- 1 };</w:t>
      </w:r>
    </w:p>
    <w:p w14:paraId="0752ABC8" w14:textId="4EFF647E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DFS_Path.Push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(temp);</w:t>
      </w:r>
    </w:p>
    <w:p w14:paraId="0994D4F4" w14:textId="77777777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2DBA3815" w14:textId="36BF2053" w:rsidR="00A03F91" w:rsidRPr="00A03F91" w:rsidRDefault="00A03F91" w:rsidP="00A03F91">
      <w:pPr>
        <w:ind w:left="420" w:firstLine="126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 xml:space="preserve">else if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(!visit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 &amp;&amp; !maze[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+ 1].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isWall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) {</w:t>
      </w:r>
    </w:p>
    <w:p w14:paraId="5C06543F" w14:textId="5D47CEDE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 xml:space="preserve">temp = </w:t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 xml:space="preserve">{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currRow</w:t>
      </w:r>
      <w:proofErr w:type="spellEnd"/>
      <w:proofErr w:type="gramEnd"/>
      <w:r w:rsidRPr="00A03F91">
        <w:rPr>
          <w:rFonts w:ascii="SimSun" w:hAnsi="SimSun"/>
          <w:sz w:val="21"/>
          <w:szCs w:val="16"/>
          <w:lang w:eastAsia="zh-CN"/>
        </w:rPr>
        <w:t xml:space="preserve"> ,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currCol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+ 1 };</w:t>
      </w:r>
    </w:p>
    <w:p w14:paraId="79DACDD3" w14:textId="26D7F5C3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DFS_Path.Push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(temp);</w:t>
      </w:r>
    </w:p>
    <w:p w14:paraId="5A1708CB" w14:textId="45FC0EE2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  <w:t>}</w:t>
      </w:r>
    </w:p>
    <w:p w14:paraId="40B93860" w14:textId="71D3D428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>}</w:t>
      </w:r>
    </w:p>
    <w:p w14:paraId="1CB4928B" w14:textId="667EFD7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>}</w:t>
      </w:r>
    </w:p>
    <w:p w14:paraId="5666A5E7" w14:textId="30CF8119" w:rsidR="00A03F91" w:rsidRPr="00A03F91" w:rsidRDefault="00A03F91" w:rsidP="00A03F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</w:p>
    <w:p w14:paraId="3AF76CBB" w14:textId="23986A02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 xml:space="preserve">for (int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 xml:space="preserve"> &lt; rows; 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++)</w:t>
      </w:r>
    </w:p>
    <w:p w14:paraId="4113054B" w14:textId="2927A4F9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] visit[</w:t>
      </w:r>
      <w:proofErr w:type="spellStart"/>
      <w:r w:rsidRPr="00A03F9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A03F91">
        <w:rPr>
          <w:rFonts w:ascii="SimSun" w:hAnsi="SimSun"/>
          <w:sz w:val="21"/>
          <w:szCs w:val="16"/>
          <w:lang w:eastAsia="zh-CN"/>
        </w:rPr>
        <w:t>];</w:t>
      </w:r>
    </w:p>
    <w:p w14:paraId="11BEF367" w14:textId="70F09A8D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A03F91">
        <w:rPr>
          <w:rFonts w:ascii="SimSun" w:hAnsi="SimSun"/>
          <w:sz w:val="21"/>
          <w:szCs w:val="16"/>
          <w:lang w:eastAsia="zh-CN"/>
        </w:rPr>
        <w:t>delete[</w:t>
      </w:r>
      <w:proofErr w:type="gramEnd"/>
      <w:r w:rsidRPr="00A03F91">
        <w:rPr>
          <w:rFonts w:ascii="SimSun" w:hAnsi="SimSun"/>
          <w:sz w:val="21"/>
          <w:szCs w:val="16"/>
          <w:lang w:eastAsia="zh-CN"/>
        </w:rPr>
        <w:t>] visit;</w:t>
      </w:r>
    </w:p>
    <w:p w14:paraId="658C7222" w14:textId="596618F8" w:rsidR="00A03F91" w:rsidRPr="00A03F91" w:rsidRDefault="00A03F91" w:rsidP="00A03F91">
      <w:pPr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A03F91">
        <w:rPr>
          <w:rFonts w:ascii="SimSun" w:hAnsi="SimSun"/>
          <w:sz w:val="21"/>
          <w:szCs w:val="16"/>
          <w:lang w:eastAsia="zh-CN"/>
        </w:rPr>
        <w:t>return false;</w:t>
      </w:r>
    </w:p>
    <w:p w14:paraId="580379A3" w14:textId="77777777" w:rsidR="00A03F91" w:rsidRPr="00A03F91" w:rsidRDefault="00A03F91" w:rsidP="00A03F9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A03F91">
        <w:rPr>
          <w:rFonts w:ascii="SimSun" w:hAnsi="SimSun"/>
          <w:sz w:val="21"/>
          <w:szCs w:val="16"/>
          <w:lang w:eastAsia="zh-CN"/>
        </w:rPr>
        <w:t>}</w:t>
      </w:r>
    </w:p>
    <w:p w14:paraId="08734FC9" w14:textId="77777777" w:rsidR="007A46EF" w:rsidRDefault="007A46EF" w:rsidP="007A46EF">
      <w:pPr>
        <w:pStyle w:val="2"/>
        <w:spacing w:before="120"/>
      </w:pPr>
      <w:r>
        <w:rPr>
          <w:rFonts w:hint="eastAsia"/>
        </w:rPr>
        <w:lastRenderedPageBreak/>
        <w:t>3.2</w:t>
      </w:r>
      <w:r>
        <w:rPr>
          <w:rFonts w:hint="eastAsia"/>
        </w:rPr>
        <w:t>异常处理功能的实现</w:t>
      </w:r>
    </w:p>
    <w:p w14:paraId="4AC891A2" w14:textId="77777777" w:rsidR="007A46EF" w:rsidRDefault="007A46EF" w:rsidP="007A46EF">
      <w:pPr>
        <w:pStyle w:val="3"/>
        <w:spacing w:before="120"/>
      </w:pPr>
      <w:r>
        <w:rPr>
          <w:rFonts w:hint="eastAsia"/>
        </w:rPr>
        <w:t>3.2.1</w:t>
      </w:r>
      <w:r>
        <w:rPr>
          <w:rFonts w:hint="eastAsia"/>
        </w:rPr>
        <w:t>动态内存申请失败的异常处理</w:t>
      </w:r>
    </w:p>
    <w:p w14:paraId="0B87D5DC" w14:textId="77777777" w:rsidR="007A46EF" w:rsidRDefault="007A46EF" w:rsidP="007A46EF">
      <w:pPr>
        <w:ind w:firstLine="480"/>
        <w:rPr>
          <w:sz w:val="21"/>
          <w:szCs w:val="16"/>
          <w:lang w:eastAsia="zh-CN"/>
        </w:rPr>
      </w:pPr>
      <w:r w:rsidRPr="00FE3DCD">
        <w:rPr>
          <w:rFonts w:hint="eastAsia"/>
          <w:sz w:val="21"/>
          <w:szCs w:val="16"/>
          <w:lang w:eastAsia="zh-CN"/>
        </w:rPr>
        <w:t>在进行动态内存申请时，程序使用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来尝试分配内存。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在分配内存失败时不会引发异常，而是返回一个空指针（</w:t>
      </w:r>
      <w:proofErr w:type="spellStart"/>
      <w:r w:rsidRPr="00FE3DCD">
        <w:rPr>
          <w:sz w:val="21"/>
          <w:szCs w:val="16"/>
          <w:lang w:eastAsia="zh-CN"/>
        </w:rPr>
        <w:t>nullptr</w:t>
      </w:r>
      <w:proofErr w:type="spellEnd"/>
      <w:r w:rsidRPr="00FE3DCD">
        <w:rPr>
          <w:rFonts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</w:p>
    <w:p w14:paraId="752422E0" w14:textId="77777777" w:rsidR="007A46EF" w:rsidRPr="00FE3DCD" w:rsidRDefault="007A46EF" w:rsidP="007A46EF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(1)</w:t>
      </w:r>
      <w:r w:rsidRPr="00FE3DCD">
        <w:rPr>
          <w:rFonts w:hint="eastAsia"/>
          <w:sz w:val="21"/>
          <w:szCs w:val="16"/>
          <w:lang w:eastAsia="zh-CN"/>
        </w:rPr>
        <w:t>向标准错误流</w:t>
      </w:r>
      <w:r w:rsidRPr="00FE3DCD">
        <w:rPr>
          <w:sz w:val="21"/>
          <w:szCs w:val="16"/>
          <w:lang w:eastAsia="zh-CN"/>
        </w:rPr>
        <w:t>std::</w:t>
      </w:r>
      <w:proofErr w:type="spellStart"/>
      <w:r w:rsidRPr="00FE3DCD">
        <w:rPr>
          <w:sz w:val="21"/>
          <w:szCs w:val="16"/>
          <w:lang w:eastAsia="zh-CN"/>
        </w:rPr>
        <w:t>cerr</w:t>
      </w:r>
      <w:proofErr w:type="spellEnd"/>
      <w:r w:rsidRPr="00FE3DCD">
        <w:rPr>
          <w:rFonts w:hint="eastAsia"/>
          <w:sz w:val="21"/>
          <w:szCs w:val="16"/>
          <w:lang w:eastAsia="zh-CN"/>
        </w:rPr>
        <w:t>输出一条错误消息</w:t>
      </w:r>
      <w:r w:rsidRPr="00FE3DCD">
        <w:rPr>
          <w:sz w:val="21"/>
          <w:szCs w:val="16"/>
          <w:lang w:eastAsia="zh-CN"/>
        </w:rPr>
        <w:t>"Error: Memory allocation failed."</w:t>
      </w:r>
      <w:r w:rsidRPr="00FE3DCD">
        <w:rPr>
          <w:rFonts w:hint="eastAsia"/>
          <w:sz w:val="21"/>
          <w:szCs w:val="16"/>
          <w:lang w:eastAsia="zh-CN"/>
        </w:rPr>
        <w:t>；</w:t>
      </w:r>
      <w:r w:rsidRPr="00FE3DCD">
        <w:rPr>
          <w:sz w:val="21"/>
          <w:szCs w:val="16"/>
          <w:lang w:eastAsia="zh-CN"/>
        </w:rPr>
        <w:t xml:space="preserve"> </w:t>
      </w:r>
    </w:p>
    <w:p w14:paraId="065ACFEF" w14:textId="77777777" w:rsidR="007A46EF" w:rsidRPr="00FE3DCD" w:rsidRDefault="007A46EF" w:rsidP="007A46EF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(2)</w:t>
      </w:r>
      <w:r w:rsidRPr="00FE3DCD">
        <w:rPr>
          <w:rFonts w:hint="eastAsia"/>
          <w:sz w:val="21"/>
          <w:szCs w:val="16"/>
          <w:lang w:eastAsia="zh-CN"/>
        </w:rPr>
        <w:t>调用</w:t>
      </w:r>
      <w:r w:rsidRPr="00FE3DCD">
        <w:rPr>
          <w:sz w:val="21"/>
          <w:szCs w:val="16"/>
          <w:lang w:eastAsia="zh-CN"/>
        </w:rPr>
        <w:t>exit</w:t>
      </w:r>
      <w:r w:rsidRPr="00FE3DCD">
        <w:rPr>
          <w:rFonts w:hint="eastAsia"/>
          <w:sz w:val="21"/>
          <w:szCs w:val="16"/>
          <w:lang w:eastAsia="zh-CN"/>
        </w:rPr>
        <w:t>函数，返回错误码</w:t>
      </w:r>
      <w:r w:rsidRPr="00FE3DCD">
        <w:rPr>
          <w:sz w:val="21"/>
          <w:szCs w:val="16"/>
          <w:lang w:eastAsia="zh-CN"/>
        </w:rPr>
        <w:t>-1</w:t>
      </w:r>
      <w:r w:rsidRPr="00FE3DCD">
        <w:rPr>
          <w:rFonts w:hint="eastAsia"/>
          <w:sz w:val="21"/>
          <w:szCs w:val="16"/>
          <w:lang w:eastAsia="zh-CN"/>
        </w:rPr>
        <w:t>，用于指示内存分配错误，并导致程序退出。</w:t>
      </w:r>
    </w:p>
    <w:p w14:paraId="64E7AE4E" w14:textId="77777777" w:rsidR="007A46EF" w:rsidRDefault="007A46EF" w:rsidP="007A46EF">
      <w:pPr>
        <w:pStyle w:val="3"/>
        <w:spacing w:before="120"/>
      </w:pPr>
      <w:r>
        <w:rPr>
          <w:rFonts w:hint="eastAsia"/>
        </w:rPr>
        <w:t>3.2.2</w:t>
      </w:r>
      <w:r>
        <w:rPr>
          <w:rFonts w:hint="eastAsia"/>
        </w:rPr>
        <w:t>输入非法的异常处理</w:t>
      </w:r>
    </w:p>
    <w:p w14:paraId="2716E62A" w14:textId="4420536B" w:rsidR="007A46EF" w:rsidRDefault="007A46EF" w:rsidP="007A46EF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 w:hint="eastAsia"/>
          <w:sz w:val="21"/>
          <w:szCs w:val="16"/>
          <w:lang w:eastAsia="zh-CN"/>
        </w:rPr>
        <w:t>程序通过调用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inputOdd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函数输入</w:t>
      </w:r>
      <w:r>
        <w:rPr>
          <w:rFonts w:ascii="SimSun" w:hAnsi="SimSun" w:hint="eastAsia"/>
          <w:sz w:val="21"/>
          <w:szCs w:val="16"/>
          <w:lang w:eastAsia="zh-CN"/>
        </w:rPr>
        <w:t>迷宫的宽度和高度</w:t>
      </w:r>
      <w:r w:rsidRPr="002F2907">
        <w:rPr>
          <w:rFonts w:ascii="SimSun" w:hAnsi="SimSun" w:hint="eastAsia"/>
          <w:sz w:val="21"/>
          <w:szCs w:val="16"/>
          <w:lang w:eastAsia="zh-CN"/>
        </w:rPr>
        <w:t>。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inputOdd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函数用于获取用户输入的整数，同时限制输入必须在指定的范围内，函数的代码如下：</w:t>
      </w:r>
    </w:p>
    <w:p w14:paraId="65D33C93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inputOdd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7A46EF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, int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, const char* prompt) </w:t>
      </w:r>
    </w:p>
    <w:p w14:paraId="73C7C058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>{</w:t>
      </w:r>
    </w:p>
    <w:p w14:paraId="512AF437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7A46EF">
        <w:rPr>
          <w:rFonts w:ascii="SimSun" w:hAnsi="SimSun" w:hint="eastAsia"/>
          <w:sz w:val="21"/>
          <w:szCs w:val="16"/>
          <w:lang w:eastAsia="zh-CN"/>
        </w:rPr>
        <w:t>请输入</w:t>
      </w:r>
      <w:r w:rsidRPr="007A46EF">
        <w:rPr>
          <w:rFonts w:ascii="SimSun" w:hAnsi="SimSun"/>
          <w:sz w:val="21"/>
          <w:szCs w:val="16"/>
          <w:lang w:eastAsia="zh-CN"/>
        </w:rPr>
        <w:t>" &lt;&lt; prompt &lt;&lt; " [</w:t>
      </w:r>
      <w:r w:rsidRPr="007A46EF">
        <w:rPr>
          <w:rFonts w:ascii="SimSun" w:hAnsi="SimSun" w:hint="eastAsia"/>
          <w:sz w:val="21"/>
          <w:szCs w:val="16"/>
          <w:lang w:eastAsia="zh-CN"/>
        </w:rPr>
        <w:t>奇数范围</w:t>
      </w:r>
      <w:r w:rsidRPr="007A46EF">
        <w:rPr>
          <w:rFonts w:ascii="SimSun" w:hAnsi="SimSun"/>
          <w:sz w:val="21"/>
          <w:szCs w:val="16"/>
          <w:lang w:eastAsia="zh-CN"/>
        </w:rPr>
        <w:t xml:space="preserve">: " &lt;&lt;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&lt;&lt; "~" &lt;&lt;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&lt;&lt; "]: ";</w:t>
      </w:r>
    </w:p>
    <w:p w14:paraId="77E7D2BF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  <w:t>int input;</w:t>
      </w:r>
    </w:p>
    <w:p w14:paraId="138CD164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  <w:t>while (true) {</w:t>
      </w:r>
    </w:p>
    <w:p w14:paraId="1C49A14D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cin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&gt;&gt; input;</w:t>
      </w:r>
    </w:p>
    <w:p w14:paraId="4FBDD4BF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  <w:t>if (</w:t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cin.good</w:t>
      </w:r>
      <w:proofErr w:type="spellEnd"/>
      <w:proofErr w:type="gramEnd"/>
      <w:r w:rsidRPr="007A46EF">
        <w:rPr>
          <w:rFonts w:ascii="SimSun" w:hAnsi="SimSun"/>
          <w:sz w:val="21"/>
          <w:szCs w:val="16"/>
          <w:lang w:eastAsia="zh-CN"/>
        </w:rPr>
        <w:t xml:space="preserve">() &amp;&amp; input &gt;=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&amp;&amp; input &lt;=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&amp;&amp; input % 2 == 1) {</w:t>
      </w:r>
    </w:p>
    <w:p w14:paraId="4097920E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proofErr w:type="gramEnd"/>
      <w:r w:rsidRPr="007A46EF">
        <w:rPr>
          <w:rFonts w:ascii="SimSun" w:hAnsi="SimSun"/>
          <w:sz w:val="21"/>
          <w:szCs w:val="16"/>
          <w:lang w:eastAsia="zh-CN"/>
        </w:rPr>
        <w:t>();</w:t>
      </w:r>
    </w:p>
    <w:p w14:paraId="11CB07CB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proofErr w:type="gramEnd"/>
      <w:r w:rsidRPr="007A46EF">
        <w:rPr>
          <w:rFonts w:ascii="SimSun" w:hAnsi="SimSun"/>
          <w:sz w:val="21"/>
          <w:szCs w:val="16"/>
          <w:lang w:eastAsia="zh-CN"/>
        </w:rPr>
        <w:t>(INT_MAX, '\n');</w:t>
      </w:r>
    </w:p>
    <w:p w14:paraId="34F6AF05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  <w:t>return input;</w:t>
      </w:r>
    </w:p>
    <w:p w14:paraId="76A51619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  <w:t>}</w:t>
      </w:r>
    </w:p>
    <w:p w14:paraId="364DC1A2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  <w:t>else {</w:t>
      </w:r>
    </w:p>
    <w:p w14:paraId="600A23C4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&lt;&lt; "&gt;&gt;&gt; " &lt;&lt; prompt &lt;&lt; "</w:t>
      </w:r>
      <w:r w:rsidRPr="007A46EF">
        <w:rPr>
          <w:rFonts w:ascii="SimSun" w:hAnsi="SimSun" w:hint="eastAsia"/>
          <w:sz w:val="21"/>
          <w:szCs w:val="16"/>
          <w:lang w:eastAsia="zh-CN"/>
        </w:rPr>
        <w:t>输入不合法，请重新输入！</w:t>
      </w:r>
      <w:r w:rsidRPr="007A46EF">
        <w:rPr>
          <w:rFonts w:ascii="SimSun" w:hAnsi="SimSun"/>
          <w:sz w:val="21"/>
          <w:szCs w:val="16"/>
          <w:lang w:eastAsia="zh-CN"/>
        </w:rPr>
        <w:t xml:space="preserve">" &lt;&lt; 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>;</w:t>
      </w:r>
    </w:p>
    <w:p w14:paraId="000AEDB9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proofErr w:type="gramEnd"/>
      <w:r w:rsidRPr="007A46EF">
        <w:rPr>
          <w:rFonts w:ascii="SimSun" w:hAnsi="SimSun"/>
          <w:sz w:val="21"/>
          <w:szCs w:val="16"/>
          <w:lang w:eastAsia="zh-CN"/>
        </w:rPr>
        <w:t>();</w:t>
      </w:r>
    </w:p>
    <w:p w14:paraId="3E4E8BAD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7A46EF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proofErr w:type="gramEnd"/>
      <w:r w:rsidRPr="007A46EF">
        <w:rPr>
          <w:rFonts w:ascii="SimSun" w:hAnsi="SimSun"/>
          <w:sz w:val="21"/>
          <w:szCs w:val="16"/>
          <w:lang w:eastAsia="zh-CN"/>
        </w:rPr>
        <w:t>(INT_MAX, '\n');</w:t>
      </w:r>
    </w:p>
    <w:p w14:paraId="665151E6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r w:rsidRPr="007A46EF">
        <w:rPr>
          <w:rFonts w:ascii="SimSun" w:hAnsi="SimSun"/>
          <w:sz w:val="21"/>
          <w:szCs w:val="16"/>
          <w:lang w:eastAsia="zh-CN"/>
        </w:rPr>
        <w:tab/>
        <w:t>}</w:t>
      </w:r>
    </w:p>
    <w:p w14:paraId="58BFDB2A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  <w:t>}</w:t>
      </w:r>
    </w:p>
    <w:p w14:paraId="5347C8B4" w14:textId="77777777" w:rsidR="007A46EF" w:rsidRPr="007A46EF" w:rsidRDefault="007A46EF" w:rsidP="007A46EF">
      <w:pPr>
        <w:ind w:firstLine="480"/>
        <w:rPr>
          <w:rFonts w:ascii="SimSun" w:hAnsi="SimSun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7A46EF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7A46E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7A46E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7A46EF">
        <w:rPr>
          <w:rFonts w:ascii="SimSun" w:hAnsi="SimSun"/>
          <w:sz w:val="21"/>
          <w:szCs w:val="16"/>
          <w:lang w:eastAsia="zh-CN"/>
        </w:rPr>
        <w:t>;</w:t>
      </w:r>
    </w:p>
    <w:p w14:paraId="0E373257" w14:textId="03EB7131" w:rsidR="007A46EF" w:rsidRDefault="007A46EF" w:rsidP="007A46EF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7A46EF">
        <w:rPr>
          <w:rFonts w:ascii="SimSun" w:hAnsi="SimSun"/>
          <w:sz w:val="21"/>
          <w:szCs w:val="16"/>
          <w:lang w:eastAsia="zh-CN"/>
        </w:rPr>
        <w:lastRenderedPageBreak/>
        <w:t>}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E1BA7" w14:paraId="63A2590A" w14:textId="77777777" w:rsidTr="003E1BA7">
        <w:tc>
          <w:tcPr>
            <w:tcW w:w="9286" w:type="dxa"/>
          </w:tcPr>
          <w:p w14:paraId="04BD0CD7" w14:textId="65574634" w:rsidR="003E1BA7" w:rsidRDefault="003E1BA7" w:rsidP="003E1BA7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02D223D" wp14:editId="3E8766D6">
                  <wp:extent cx="2825895" cy="3689540"/>
                  <wp:effectExtent l="0" t="0" r="0" b="6350"/>
                  <wp:docPr id="14134052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4052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368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370F4" w14:textId="774A05AC" w:rsidR="003E1BA7" w:rsidRPr="003E1BA7" w:rsidRDefault="003E1BA7" w:rsidP="003E1BA7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3E1BA7">
        <w:rPr>
          <w:rFonts w:ascii="KaiTi" w:eastAsia="KaiTi" w:hAnsi="KaiTi" w:hint="eastAsia"/>
          <w:sz w:val="21"/>
          <w:szCs w:val="16"/>
          <w:lang w:eastAsia="zh-CN"/>
        </w:rPr>
        <w:t>4.1迷宫生成功能测试示例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E1BA7" w14:paraId="34DD53A9" w14:textId="77777777" w:rsidTr="003E1BA7">
        <w:tc>
          <w:tcPr>
            <w:tcW w:w="9286" w:type="dxa"/>
          </w:tcPr>
          <w:p w14:paraId="76C9C025" w14:textId="35B05E59" w:rsidR="003E1BA7" w:rsidRDefault="003E1BA7" w:rsidP="003E1BA7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A2058F1" wp14:editId="560102DF">
                  <wp:extent cx="2635385" cy="2641736"/>
                  <wp:effectExtent l="0" t="0" r="0" b="6350"/>
                  <wp:docPr id="8217574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7574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85" cy="26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0874E" w14:textId="516E15DA" w:rsidR="003E1BA7" w:rsidRPr="003E1BA7" w:rsidRDefault="003E1BA7" w:rsidP="003E1BA7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3E1BA7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2路径生成</w:t>
      </w:r>
      <w:r>
        <w:rPr>
          <w:rFonts w:ascii="KaiTi" w:eastAsia="KaiTi" w:hAnsi="KaiTi" w:hint="eastAsia"/>
          <w:sz w:val="21"/>
          <w:szCs w:val="16"/>
          <w:lang w:eastAsia="zh-CN"/>
        </w:rPr>
        <w:t>DFS算法</w:t>
      </w:r>
      <w:r w:rsidRPr="003E1BA7">
        <w:rPr>
          <w:rFonts w:ascii="KaiTi" w:eastAsia="KaiTi" w:hAnsi="KaiTi" w:hint="eastAsia"/>
          <w:sz w:val="21"/>
          <w:szCs w:val="16"/>
          <w:lang w:eastAsia="zh-CN"/>
        </w:rPr>
        <w:t>功能测试示例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E1BA7" w14:paraId="205977BC" w14:textId="77777777" w:rsidTr="003E1BA7">
        <w:tc>
          <w:tcPr>
            <w:tcW w:w="9286" w:type="dxa"/>
          </w:tcPr>
          <w:p w14:paraId="16AA5A5E" w14:textId="352BFB5B" w:rsidR="003E1BA7" w:rsidRDefault="003E1BA7" w:rsidP="003E1BA7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569CFC" wp14:editId="5CD161F6">
                  <wp:extent cx="2349621" cy="2648086"/>
                  <wp:effectExtent l="0" t="0" r="0" b="0"/>
                  <wp:docPr id="64098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987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1" cy="264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8D89D" w14:textId="1D1E3F26" w:rsidR="003E1BA7" w:rsidRPr="003E1BA7" w:rsidRDefault="003E1BA7" w:rsidP="003E1BA7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3E1BA7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>
        <w:rPr>
          <w:rFonts w:ascii="KaiTi" w:eastAsia="KaiTi" w:hAnsi="KaiTi" w:hint="eastAsia"/>
          <w:sz w:val="21"/>
          <w:szCs w:val="16"/>
          <w:lang w:eastAsia="zh-CN"/>
        </w:rPr>
        <w:t>路径生成</w:t>
      </w:r>
      <w:r>
        <w:rPr>
          <w:rFonts w:ascii="KaiTi" w:eastAsia="KaiTi" w:hAnsi="KaiTi" w:hint="eastAsia"/>
          <w:sz w:val="21"/>
          <w:szCs w:val="16"/>
          <w:lang w:eastAsia="zh-CN"/>
        </w:rPr>
        <w:t>B</w:t>
      </w:r>
      <w:r>
        <w:rPr>
          <w:rFonts w:ascii="KaiTi" w:eastAsia="KaiTi" w:hAnsi="KaiTi" w:hint="eastAsia"/>
          <w:sz w:val="21"/>
          <w:szCs w:val="16"/>
          <w:lang w:eastAsia="zh-CN"/>
        </w:rPr>
        <w:t>FS算法</w:t>
      </w:r>
      <w:r w:rsidRPr="003E1BA7">
        <w:rPr>
          <w:rFonts w:ascii="KaiTi" w:eastAsia="KaiTi" w:hAnsi="KaiTi" w:hint="eastAsia"/>
          <w:sz w:val="21"/>
          <w:szCs w:val="16"/>
          <w:lang w:eastAsia="zh-CN"/>
        </w:rPr>
        <w:t>功能测试示例</w:t>
      </w:r>
    </w:p>
    <w:p w14:paraId="12EBF557" w14:textId="77777777" w:rsidR="00DB23DD" w:rsidRDefault="00DB23DD" w:rsidP="00DB23DD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012FD696" w14:textId="77777777" w:rsidR="00DB23DD" w:rsidRPr="005F5EF2" w:rsidRDefault="00DB23DD" w:rsidP="00DB23DD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2347F303" w14:textId="77777777" w:rsidR="00DB23DD" w:rsidRPr="005F5EF2" w:rsidRDefault="00DB23DD" w:rsidP="00DB23DD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0E4F4A8E" w14:textId="573DA024" w:rsidR="00DB23DD" w:rsidRPr="00DB23DD" w:rsidRDefault="00DB23DD" w:rsidP="00DB23DD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Windows编译运行环境：本项目适用于x86架构和x64架构</w:t>
      </w:r>
    </w:p>
    <w:sectPr w:rsidR="00DB23DD" w:rsidRPr="00DB23DD" w:rsidSect="00FD3194">
      <w:footerReference w:type="even" r:id="rId12"/>
      <w:footerReference w:type="default" r:id="rId1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EB14" w14:textId="77777777" w:rsidR="007B02EF" w:rsidRDefault="007B02EF" w:rsidP="001D0743">
      <w:r>
        <w:separator/>
      </w:r>
    </w:p>
    <w:p w14:paraId="627D47B0" w14:textId="77777777" w:rsidR="007B02EF" w:rsidRDefault="007B02EF" w:rsidP="001D0743"/>
    <w:p w14:paraId="7B341A94" w14:textId="77777777" w:rsidR="007B02EF" w:rsidRDefault="007B02EF" w:rsidP="001D0743"/>
    <w:p w14:paraId="18EC9255" w14:textId="77777777" w:rsidR="007B02EF" w:rsidRDefault="007B02EF" w:rsidP="001D0743"/>
    <w:p w14:paraId="46B69661" w14:textId="77777777" w:rsidR="007B02EF" w:rsidRDefault="007B02EF" w:rsidP="001D0743"/>
    <w:p w14:paraId="65B3D65C" w14:textId="77777777" w:rsidR="007B02EF" w:rsidRDefault="007B02EF" w:rsidP="001D0743"/>
  </w:endnote>
  <w:endnote w:type="continuationSeparator" w:id="0">
    <w:p w14:paraId="35D2E337" w14:textId="77777777" w:rsidR="007B02EF" w:rsidRDefault="007B02EF" w:rsidP="001D0743">
      <w:r>
        <w:continuationSeparator/>
      </w:r>
    </w:p>
    <w:p w14:paraId="766373FE" w14:textId="77777777" w:rsidR="007B02EF" w:rsidRDefault="007B02EF" w:rsidP="001D0743"/>
    <w:p w14:paraId="6065CE42" w14:textId="77777777" w:rsidR="007B02EF" w:rsidRDefault="007B02EF" w:rsidP="001D0743"/>
    <w:p w14:paraId="3CA6A4E6" w14:textId="77777777" w:rsidR="007B02EF" w:rsidRDefault="007B02EF" w:rsidP="001D0743"/>
    <w:p w14:paraId="6010ED1C" w14:textId="77777777" w:rsidR="007B02EF" w:rsidRDefault="007B02EF" w:rsidP="001D0743"/>
    <w:p w14:paraId="0465380C" w14:textId="77777777" w:rsidR="007B02EF" w:rsidRDefault="007B02EF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C8852" w14:textId="77777777" w:rsidR="007B02EF" w:rsidRDefault="007B02EF" w:rsidP="001D0743">
      <w:r>
        <w:separator/>
      </w:r>
    </w:p>
    <w:p w14:paraId="5C668077" w14:textId="77777777" w:rsidR="007B02EF" w:rsidRDefault="007B02EF" w:rsidP="001D0743"/>
    <w:p w14:paraId="635B3B6E" w14:textId="77777777" w:rsidR="007B02EF" w:rsidRDefault="007B02EF" w:rsidP="001D0743"/>
    <w:p w14:paraId="3E03E1DF" w14:textId="77777777" w:rsidR="007B02EF" w:rsidRDefault="007B02EF" w:rsidP="001D0743"/>
    <w:p w14:paraId="35FD0BF8" w14:textId="77777777" w:rsidR="007B02EF" w:rsidRDefault="007B02EF" w:rsidP="001D0743"/>
    <w:p w14:paraId="47C0E868" w14:textId="77777777" w:rsidR="007B02EF" w:rsidRDefault="007B02EF" w:rsidP="001D0743"/>
  </w:footnote>
  <w:footnote w:type="continuationSeparator" w:id="0">
    <w:p w14:paraId="097CE03C" w14:textId="77777777" w:rsidR="007B02EF" w:rsidRDefault="007B02EF" w:rsidP="001D0743">
      <w:r>
        <w:continuationSeparator/>
      </w:r>
    </w:p>
    <w:p w14:paraId="16B31A7E" w14:textId="77777777" w:rsidR="007B02EF" w:rsidRDefault="007B02EF" w:rsidP="001D0743"/>
    <w:p w14:paraId="700C0C31" w14:textId="77777777" w:rsidR="007B02EF" w:rsidRDefault="007B02EF" w:rsidP="001D0743"/>
    <w:p w14:paraId="193CAB64" w14:textId="77777777" w:rsidR="007B02EF" w:rsidRDefault="007B02EF" w:rsidP="001D0743"/>
    <w:p w14:paraId="4787CAE8" w14:textId="77777777" w:rsidR="007B02EF" w:rsidRDefault="007B02EF" w:rsidP="001D0743"/>
    <w:p w14:paraId="3F800D3C" w14:textId="77777777" w:rsidR="007B02EF" w:rsidRDefault="007B02EF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94290F"/>
    <w:multiLevelType w:val="multilevel"/>
    <w:tmpl w:val="E05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3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2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3"/>
  </w:num>
  <w:num w:numId="24" w16cid:durableId="916011815">
    <w:abstractNumId w:val="16"/>
  </w:num>
  <w:num w:numId="25" w16cid:durableId="1382169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2648C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0A5F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3D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77568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1BA7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B2E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761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6EF"/>
    <w:rsid w:val="007A4712"/>
    <w:rsid w:val="007A7179"/>
    <w:rsid w:val="007B02EF"/>
    <w:rsid w:val="007B046C"/>
    <w:rsid w:val="007B0F93"/>
    <w:rsid w:val="007B1D17"/>
    <w:rsid w:val="007B493E"/>
    <w:rsid w:val="007B7848"/>
    <w:rsid w:val="007D1909"/>
    <w:rsid w:val="007D3E57"/>
    <w:rsid w:val="007D7AC1"/>
    <w:rsid w:val="007E0ACC"/>
    <w:rsid w:val="007E2580"/>
    <w:rsid w:val="007E3FC4"/>
    <w:rsid w:val="007E59AB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15E"/>
    <w:rsid w:val="009035B8"/>
    <w:rsid w:val="009035C9"/>
    <w:rsid w:val="009072EE"/>
    <w:rsid w:val="009108F2"/>
    <w:rsid w:val="00912DBE"/>
    <w:rsid w:val="0091444C"/>
    <w:rsid w:val="009155F3"/>
    <w:rsid w:val="0091606B"/>
    <w:rsid w:val="00916481"/>
    <w:rsid w:val="00916C41"/>
    <w:rsid w:val="0092108B"/>
    <w:rsid w:val="009253A3"/>
    <w:rsid w:val="009260DB"/>
    <w:rsid w:val="00926378"/>
    <w:rsid w:val="009264F7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3F91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7E3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4ACD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252BB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20F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0ECF"/>
    <w:rsid w:val="00CD5A19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23DD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3C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0590B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1314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463</TotalTime>
  <Pages>18</Pages>
  <Words>3999</Words>
  <Characters>7440</Characters>
  <Application>Microsoft Office Word</Application>
  <DocSecurity>0</DocSecurity>
  <Lines>354</Lines>
  <Paragraphs>381</Paragraphs>
  <ScaleCrop>false</ScaleCrop>
  <Company>中国石油大学</Company>
  <LinksUpToDate>false</LinksUpToDate>
  <CharactersWithSpaces>11058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48</cp:revision>
  <cp:lastPrinted>2008-07-17T03:36:00Z</cp:lastPrinted>
  <dcterms:created xsi:type="dcterms:W3CDTF">2017-10-13T02:08:00Z</dcterms:created>
  <dcterms:modified xsi:type="dcterms:W3CDTF">2024-12-09T15:40:00Z</dcterms:modified>
</cp:coreProperties>
</file>