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FDB4DA1" w14:textId="77777777" w:rsidR="00B138A1" w:rsidRPr="001E4DF9" w:rsidRDefault="00B138A1" w:rsidP="001D0743">
      <w:pPr>
        <w:rPr>
          <w:lang w:eastAsia="zh-CN"/>
        </w:rPr>
      </w:pPr>
    </w:p>
    <w:p w14:paraId="6B3DDFEB" w14:textId="77777777" w:rsidR="00240D9D" w:rsidRPr="00ED4D76" w:rsidRDefault="006B13EF" w:rsidP="001D0743">
      <w:pPr>
        <w:pStyle w:val="aff4"/>
        <w:rPr>
          <w:rFonts w:hint="eastAsia"/>
        </w:rPr>
      </w:pPr>
      <w:r>
        <w:rPr>
          <w:rFonts w:hint="eastAsia"/>
        </w:rPr>
        <w:t>项目说明文档</w:t>
      </w:r>
    </w:p>
    <w:p w14:paraId="3FC430AF" w14:textId="77777777" w:rsidR="00404CF0" w:rsidRPr="00ED4D76" w:rsidRDefault="00404CF0" w:rsidP="001D0743">
      <w:pPr>
        <w:rPr>
          <w:lang w:eastAsia="zh-CN"/>
        </w:rPr>
      </w:pPr>
    </w:p>
    <w:p w14:paraId="648C7C38" w14:textId="77777777" w:rsidR="00404CF0" w:rsidRPr="00ED4D76" w:rsidRDefault="00404CF0" w:rsidP="001D0743">
      <w:pPr>
        <w:rPr>
          <w:lang w:eastAsia="zh-CN"/>
        </w:rPr>
      </w:pPr>
    </w:p>
    <w:p w14:paraId="7C865797" w14:textId="77777777" w:rsidR="009035C9" w:rsidRPr="00ED4D76" w:rsidRDefault="006B13EF" w:rsidP="009035C9">
      <w:pPr>
        <w:pStyle w:val="aff5"/>
        <w:rPr>
          <w:rFonts w:ascii="TypeLand 康熙字典體" w:eastAsia="TypeLand 康熙字典體" w:hAnsi="TypeLand 康熙字典體" w:hint="eastAsia"/>
          <w:lang w:eastAsia="zh-CN"/>
        </w:rPr>
      </w:pPr>
      <w:r>
        <w:rPr>
          <w:rFonts w:ascii="TypeLand 康熙字典體" w:eastAsia="STKaiti" w:hAnsi="TypeLand 康熙字典體" w:hint="eastAsia"/>
          <w:sz w:val="52"/>
          <w:szCs w:val="52"/>
          <w:lang w:eastAsia="zh-CN"/>
        </w:rPr>
        <w:t>数据结构课程设计</w:t>
      </w:r>
    </w:p>
    <w:p w14:paraId="48DB4799" w14:textId="2445B597" w:rsidR="009035C9" w:rsidRPr="006B13EF" w:rsidRDefault="009035C9" w:rsidP="006B13EF">
      <w:pPr>
        <w:pStyle w:val="aff5"/>
        <w:jc w:val="right"/>
        <w:rPr>
          <w:rFonts w:ascii="TypeLand 康熙字典體" w:eastAsiaTheme="minorEastAsia" w:hAnsi="TypeLand 康熙字典體" w:hint="eastAsia"/>
          <w:lang w:eastAsia="zh-CN"/>
        </w:rPr>
      </w:pPr>
      <w:r w:rsidRPr="00ED4D76">
        <w:rPr>
          <w:rFonts w:hint="eastAsia"/>
          <w:lang w:eastAsia="zh-CN"/>
        </w:rPr>
        <w:t xml:space="preserve">        ——</w:t>
      </w:r>
      <w:r w:rsidR="008E1C7B">
        <w:rPr>
          <w:rFonts w:hint="eastAsia"/>
          <w:lang w:eastAsia="zh-CN"/>
        </w:rPr>
        <w:t>关键活动</w:t>
      </w:r>
    </w:p>
    <w:p w14:paraId="1F568948" w14:textId="77777777" w:rsidR="009035C9" w:rsidRPr="00ED4D76" w:rsidRDefault="009035C9" w:rsidP="009035C9">
      <w:pPr>
        <w:pStyle w:val="aff5"/>
        <w:jc w:val="right"/>
        <w:rPr>
          <w:rFonts w:hint="eastAsia"/>
          <w:lang w:eastAsia="zh-CN"/>
        </w:rPr>
      </w:pPr>
    </w:p>
    <w:p w14:paraId="0E4E7704" w14:textId="77777777" w:rsidR="006F1CF2" w:rsidRDefault="006F1CF2" w:rsidP="001D0743">
      <w:pPr>
        <w:rPr>
          <w:lang w:eastAsia="zh-CN"/>
        </w:rPr>
      </w:pPr>
    </w:p>
    <w:p w14:paraId="540E97FB" w14:textId="77777777" w:rsidR="007F0626" w:rsidRDefault="007F0626" w:rsidP="001D0743">
      <w:pPr>
        <w:rPr>
          <w:lang w:eastAsia="zh-CN"/>
        </w:rPr>
      </w:pPr>
    </w:p>
    <w:p w14:paraId="6A1329CB" w14:textId="77777777" w:rsidR="007F0626" w:rsidRPr="00ED4D76" w:rsidRDefault="007F0626" w:rsidP="001D0743">
      <w:pPr>
        <w:rPr>
          <w:lang w:eastAsia="zh-CN"/>
        </w:rPr>
      </w:pPr>
    </w:p>
    <w:p w14:paraId="73388168" w14:textId="211CFA99" w:rsidR="006F1CF2" w:rsidRPr="00ED4D76" w:rsidRDefault="006F1CF2" w:rsidP="003C477F">
      <w:pPr>
        <w:pStyle w:val="aff7"/>
        <w:ind w:firstLineChars="500" w:firstLine="1500"/>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张翔</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FD2902" w:rsidRPr="00ED4D76">
        <w:rPr>
          <w:rFonts w:ascii="SimSun" w:hAnsi="SimSun" w:hint="eastAsia"/>
          <w:u w:val="single"/>
          <w:lang w:eastAsia="zh-CN"/>
        </w:rPr>
        <w:t xml:space="preserve">       </w:t>
      </w:r>
    </w:p>
    <w:p w14:paraId="59C97262" w14:textId="248323B7" w:rsidR="003806AD" w:rsidRPr="00ED4D76" w:rsidRDefault="003806AD" w:rsidP="003C477F">
      <w:pPr>
        <w:pStyle w:val="aff7"/>
        <w:ind w:firstLineChars="500" w:firstLine="1500"/>
        <w:rPr>
          <w:rFonts w:ascii="SimSun" w:hAnsi="SimSun" w:hint="eastAsia"/>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SimSun" w:hAnsi="SimSun" w:hint="eastAsia"/>
          <w:u w:val="single"/>
          <w:lang w:eastAsia="zh-CN"/>
        </w:rPr>
        <w:t xml:space="preserve">     </w:t>
      </w:r>
      <w:r w:rsidR="003C477F">
        <w:rPr>
          <w:rFonts w:ascii="SimSun" w:hAnsi="SimSun" w:hint="eastAsia"/>
          <w:u w:val="single"/>
          <w:lang w:eastAsia="zh-CN"/>
        </w:rPr>
        <w:t xml:space="preserve">      2352985</w:t>
      </w:r>
      <w:r w:rsidR="00AB4DCF"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AB4DCF" w:rsidRPr="00ED4D76">
        <w:rPr>
          <w:rFonts w:ascii="SimSun" w:hAnsi="SimSun" w:hint="eastAsia"/>
          <w:u w:val="single"/>
          <w:lang w:eastAsia="zh-CN"/>
        </w:rPr>
        <w:t xml:space="preserve">   </w:t>
      </w:r>
    </w:p>
    <w:p w14:paraId="20360055" w14:textId="7B3096CF" w:rsidR="003806AD" w:rsidRPr="00ED4D76" w:rsidRDefault="003806AD" w:rsidP="003C477F">
      <w:pPr>
        <w:pStyle w:val="aff7"/>
        <w:ind w:firstLineChars="500" w:firstLine="1500"/>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6B13EF">
        <w:rPr>
          <w:rFonts w:ascii="SimSun" w:hAnsi="SimSun" w:hint="eastAsia"/>
          <w:u w:val="single"/>
          <w:lang w:eastAsia="zh-CN"/>
        </w:rPr>
        <w:t>张颖</w:t>
      </w:r>
      <w:r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Pr="00ED4D76">
        <w:rPr>
          <w:rFonts w:ascii="SimSun" w:hAnsi="SimSun" w:hint="eastAsia"/>
          <w:u w:val="single"/>
          <w:lang w:eastAsia="zh-CN"/>
        </w:rPr>
        <w:t xml:space="preserve">     </w:t>
      </w:r>
    </w:p>
    <w:p w14:paraId="52B7717A" w14:textId="53496CFD" w:rsidR="006F1CF2" w:rsidRPr="00ED4D76" w:rsidRDefault="00AB4DCF" w:rsidP="003C477F">
      <w:pPr>
        <w:pStyle w:val="aff7"/>
        <w:ind w:firstLineChars="500" w:firstLine="1500"/>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SimSun" w:hAnsi="SimSun" w:hint="eastAsia"/>
          <w:u w:val="single"/>
          <w:lang w:eastAsia="zh-CN"/>
        </w:rPr>
        <w:t xml:space="preserve"> </w:t>
      </w:r>
      <w:r w:rsidR="003C477F">
        <w:rPr>
          <w:rFonts w:ascii="SimSun" w:hAnsi="SimSun" w:hint="eastAsia"/>
          <w:u w:val="single"/>
          <w:lang w:eastAsia="zh-CN"/>
        </w:rPr>
        <w:t>计算机科学与技术学院</w:t>
      </w:r>
      <w:r w:rsidRPr="00ED4D76">
        <w:rPr>
          <w:rFonts w:ascii="SimSun" w:hAnsi="SimSun" w:hint="eastAsia"/>
          <w:u w:val="single"/>
          <w:lang w:eastAsia="zh-CN"/>
        </w:rPr>
        <w:t xml:space="preserve"> 软件工程 </w:t>
      </w:r>
    </w:p>
    <w:p w14:paraId="5403386B" w14:textId="77777777" w:rsidR="006F1CF2" w:rsidRDefault="006F1CF2" w:rsidP="001D0743">
      <w:pPr>
        <w:rPr>
          <w:lang w:eastAsia="zh-CN"/>
        </w:rPr>
      </w:pPr>
    </w:p>
    <w:p w14:paraId="4415AE09" w14:textId="77777777" w:rsidR="001D35A0" w:rsidRPr="00ED4D76" w:rsidRDefault="001D35A0" w:rsidP="001D0743">
      <w:pPr>
        <w:rPr>
          <w:lang w:eastAsia="zh-CN"/>
        </w:rPr>
      </w:pPr>
    </w:p>
    <w:p w14:paraId="1A984487" w14:textId="77777777" w:rsidR="00B138A1" w:rsidRPr="00ED4D76" w:rsidRDefault="00AB4DCF" w:rsidP="001D0743">
      <w:pPr>
        <w:pStyle w:val="aff8"/>
        <w:rPr>
          <w:lang w:eastAsia="zh-CN"/>
        </w:rPr>
      </w:pPr>
      <w:r w:rsidRPr="00ED4D76">
        <w:rPr>
          <w:rFonts w:hint="eastAsia"/>
          <w:lang w:eastAsia="zh-CN"/>
        </w:rPr>
        <w:t>同济大学</w:t>
      </w:r>
    </w:p>
    <w:p w14:paraId="2F6B60F1" w14:textId="4572D07F" w:rsidR="001D35A0" w:rsidRPr="00ED4D76" w:rsidRDefault="00AB4DCF" w:rsidP="001D35A0">
      <w:pPr>
        <w:pStyle w:val="aff9"/>
        <w:rPr>
          <w:lang w:eastAsia="zh-CN"/>
        </w:rPr>
      </w:pPr>
      <w:r w:rsidRPr="00ED4D76">
        <w:rPr>
          <w:rFonts w:hint="eastAsia"/>
          <w:lang w:eastAsia="zh-CN"/>
        </w:rPr>
        <w:t>Tongji University</w:t>
      </w:r>
    </w:p>
    <w:p w14:paraId="4B29214A" w14:textId="77777777" w:rsidR="007F0626" w:rsidRDefault="007F0626" w:rsidP="007F0626">
      <w:pPr>
        <w:rPr>
          <w:lang w:eastAsia="zh-CN"/>
        </w:rPr>
      </w:pPr>
    </w:p>
    <w:p w14:paraId="17C99C48" w14:textId="77777777" w:rsidR="001D35A0" w:rsidRPr="007F0626" w:rsidRDefault="001D35A0" w:rsidP="007F0626">
      <w:pPr>
        <w:rPr>
          <w:lang w:eastAsia="zh-CN"/>
        </w:rPr>
      </w:pPr>
    </w:p>
    <w:p w14:paraId="1E8D22AD" w14:textId="77777777" w:rsidR="00B138A1" w:rsidRDefault="007F0626" w:rsidP="007F0626">
      <w:pPr>
        <w:jc w:val="center"/>
        <w:rPr>
          <w:lang w:eastAsia="zh-CN"/>
        </w:rPr>
      </w:pPr>
      <w:r w:rsidRPr="007F0626">
        <w:rPr>
          <w:rFonts w:hint="eastAsia"/>
          <w:lang w:eastAsia="zh-CN"/>
        </w:rPr>
        <w:t>二〇二</w:t>
      </w:r>
      <w:r>
        <w:rPr>
          <w:rFonts w:hint="eastAsia"/>
          <w:lang w:eastAsia="zh-CN"/>
        </w:rPr>
        <w:t>四</w:t>
      </w:r>
      <w:r w:rsidRPr="007F0626">
        <w:rPr>
          <w:lang w:eastAsia="zh-CN"/>
        </w:rPr>
        <w:t xml:space="preserve"> </w:t>
      </w:r>
      <w:r w:rsidRPr="007F0626">
        <w:rPr>
          <w:rFonts w:hint="eastAsia"/>
          <w:lang w:eastAsia="zh-CN"/>
        </w:rPr>
        <w:t>年</w:t>
      </w:r>
      <w:r w:rsidRPr="007F0626">
        <w:rPr>
          <w:lang w:eastAsia="zh-CN"/>
        </w:rPr>
        <w:t xml:space="preserve"> </w:t>
      </w:r>
      <w:r w:rsidRPr="007F0626">
        <w:rPr>
          <w:rFonts w:hint="eastAsia"/>
          <w:lang w:eastAsia="zh-CN"/>
        </w:rPr>
        <w:t>十二</w:t>
      </w:r>
      <w:r w:rsidRPr="007F0626">
        <w:rPr>
          <w:lang w:eastAsia="zh-CN"/>
        </w:rPr>
        <w:t xml:space="preserve"> </w:t>
      </w:r>
      <w:r w:rsidRPr="007F0626">
        <w:rPr>
          <w:rFonts w:hint="eastAsia"/>
          <w:lang w:eastAsia="zh-CN"/>
        </w:rPr>
        <w:t>月</w:t>
      </w:r>
      <w:r w:rsidRPr="007F0626">
        <w:rPr>
          <w:lang w:eastAsia="zh-CN"/>
        </w:rPr>
        <w:t xml:space="preserve"> </w:t>
      </w:r>
      <w:r>
        <w:rPr>
          <w:rFonts w:hint="eastAsia"/>
          <w:lang w:eastAsia="zh-CN"/>
        </w:rPr>
        <w:t>七</w:t>
      </w:r>
      <w:r w:rsidRPr="007F0626">
        <w:rPr>
          <w:lang w:eastAsia="zh-CN"/>
        </w:rPr>
        <w:t xml:space="preserve"> </w:t>
      </w:r>
      <w:r w:rsidRPr="007F0626">
        <w:rPr>
          <w:rFonts w:hint="eastAsia"/>
          <w:lang w:eastAsia="zh-CN"/>
        </w:rPr>
        <w:t>日</w:t>
      </w:r>
    </w:p>
    <w:p w14:paraId="1EC5ECC3" w14:textId="77777777" w:rsidR="001D35A0" w:rsidRDefault="001D35A0" w:rsidP="001D35A0">
      <w:pPr>
        <w:rPr>
          <w:lang w:eastAsia="zh-CN"/>
        </w:rPr>
      </w:pPr>
    </w:p>
    <w:p w14:paraId="42F50B92" w14:textId="7C2B854C" w:rsidR="001D35A0" w:rsidRDefault="00E14870" w:rsidP="00E14870">
      <w:pPr>
        <w:pStyle w:val="1"/>
        <w:spacing w:after="240"/>
        <w:rPr>
          <w:lang w:eastAsia="zh-CN"/>
        </w:rPr>
      </w:pPr>
      <w:bookmarkStart w:id="0" w:name="_Hlk184572097"/>
      <w:r>
        <w:rPr>
          <w:rFonts w:hint="eastAsia"/>
          <w:lang w:eastAsia="zh-CN"/>
        </w:rPr>
        <w:lastRenderedPageBreak/>
        <w:t>1</w:t>
      </w:r>
      <w:r>
        <w:rPr>
          <w:rFonts w:hint="eastAsia"/>
          <w:lang w:eastAsia="zh-CN"/>
        </w:rPr>
        <w:t>项目分析</w:t>
      </w:r>
    </w:p>
    <w:p w14:paraId="61A3ED59" w14:textId="09D79C16" w:rsidR="00CF3C53" w:rsidRDefault="00CF3C53" w:rsidP="00CF3C53">
      <w:pPr>
        <w:pStyle w:val="2"/>
        <w:spacing w:before="120"/>
      </w:pPr>
      <w:r>
        <w:rPr>
          <w:rFonts w:hint="eastAsia"/>
        </w:rPr>
        <w:t>1.1</w:t>
      </w:r>
      <w:r>
        <w:rPr>
          <w:rFonts w:hint="eastAsia"/>
        </w:rPr>
        <w:t>项目背景分析</w:t>
      </w:r>
    </w:p>
    <w:p w14:paraId="5BF39CE2" w14:textId="2C0A5628" w:rsidR="004151B2" w:rsidRPr="004151B2" w:rsidRDefault="004151B2" w:rsidP="004151B2">
      <w:pPr>
        <w:ind w:firstLineChars="200" w:firstLine="420"/>
        <w:rPr>
          <w:rFonts w:ascii="SimSun" w:hAnsi="SimSun" w:hint="eastAsia"/>
          <w:sz w:val="21"/>
          <w:szCs w:val="16"/>
          <w:lang w:eastAsia="zh-CN"/>
        </w:rPr>
      </w:pPr>
      <w:r w:rsidRPr="004151B2">
        <w:rPr>
          <w:rFonts w:ascii="SimSun" w:hAnsi="SimSun"/>
          <w:sz w:val="21"/>
          <w:szCs w:val="16"/>
          <w:lang w:eastAsia="zh-CN"/>
        </w:rPr>
        <w:t>任务调度问题广泛应用于工程项目管理、生产调度和资源分配等领域，其核心在于通过合理安排任务顺序和分配资源，优化整个工程的工期与资源使用效率。在实际工程中，各任务之间通常存在一定的优先关系，部分任务的延迟可能对全局进度产生重大影响。关键路径法（CPM）是一种经典的时间优化方法，它能够识别出那些直接影响工期的关键任务。通过分析任务的依赖关系和时间需求，识别关键活动不仅有助于项目管理者优先关注这些任务，也为调整资源分配提供了决策依据。</w:t>
      </w:r>
    </w:p>
    <w:p w14:paraId="1EEA0D7D" w14:textId="07693DEC" w:rsidR="00CF3C53" w:rsidRDefault="00CF3C53" w:rsidP="00CF3C53">
      <w:pPr>
        <w:pStyle w:val="2"/>
        <w:spacing w:before="120"/>
      </w:pPr>
      <w:r>
        <w:rPr>
          <w:rFonts w:hint="eastAsia"/>
        </w:rPr>
        <w:t>1.2</w:t>
      </w:r>
      <w:r>
        <w:rPr>
          <w:rFonts w:hint="eastAsia"/>
        </w:rPr>
        <w:t>项目需求分析</w:t>
      </w:r>
    </w:p>
    <w:p w14:paraId="74A7F3AA" w14:textId="13CF175D" w:rsidR="004151B2" w:rsidRPr="004151B2" w:rsidRDefault="004151B2" w:rsidP="004151B2">
      <w:pPr>
        <w:ind w:firstLineChars="200" w:firstLine="420"/>
        <w:rPr>
          <w:sz w:val="21"/>
          <w:szCs w:val="16"/>
          <w:lang w:eastAsia="zh-CN"/>
        </w:rPr>
      </w:pPr>
      <w:r w:rsidRPr="004151B2">
        <w:rPr>
          <w:sz w:val="21"/>
          <w:szCs w:val="16"/>
          <w:lang w:eastAsia="zh-CN"/>
        </w:rPr>
        <w:t>该实验需要解决工程项目的关键活动判定问题，以保证任务调度的合理性。具体而言，需要判断给定的任务调度是否可行，即是否符合任务的优先约束条件。如果调度方案可行，则计算完成整个项目的最短时间，并输出所有关键活动，以明确那些需要优先关注的任务。同时，实验还需考虑到输入任务数据的有效性和调度过程的鲁棒性，确保算法在处理较复杂任务关系时的正确性和效率。此外，输出的关键活动应清晰展示其在全局调度中的重要性，以便管理者快速了解项目的风险点。</w:t>
      </w:r>
    </w:p>
    <w:p w14:paraId="26A6852D" w14:textId="0F14A631" w:rsidR="00CF3C53" w:rsidRDefault="00CF3C53" w:rsidP="00CF3C53">
      <w:pPr>
        <w:pStyle w:val="2"/>
        <w:spacing w:before="120"/>
      </w:pPr>
      <w:r>
        <w:rPr>
          <w:rFonts w:hint="eastAsia"/>
        </w:rPr>
        <w:t>1.3</w:t>
      </w:r>
      <w:r>
        <w:rPr>
          <w:rFonts w:hint="eastAsia"/>
        </w:rPr>
        <w:t>项目</w:t>
      </w:r>
      <w:r w:rsidR="004151B2">
        <w:rPr>
          <w:rFonts w:hint="eastAsia"/>
        </w:rPr>
        <w:t>功能</w:t>
      </w:r>
      <w:r>
        <w:rPr>
          <w:rFonts w:hint="eastAsia"/>
        </w:rPr>
        <w:t>分析</w:t>
      </w:r>
    </w:p>
    <w:p w14:paraId="5A494291" w14:textId="70E07E8B" w:rsidR="004151B2" w:rsidRPr="004151B2" w:rsidRDefault="004151B2" w:rsidP="004151B2">
      <w:pPr>
        <w:ind w:firstLineChars="200" w:firstLine="420"/>
        <w:rPr>
          <w:sz w:val="21"/>
          <w:szCs w:val="16"/>
          <w:lang w:eastAsia="zh-CN"/>
        </w:rPr>
      </w:pPr>
      <w:r w:rsidRPr="004151B2">
        <w:rPr>
          <w:sz w:val="21"/>
          <w:szCs w:val="16"/>
          <w:lang w:eastAsia="zh-CN"/>
        </w:rPr>
        <w:t>程序的核心功能包括以下几点：第一，解析输入任务的依赖关系和所需时间，构建任务的有向图模型；第二，基于拓扑排序和关键路径算法，验证调度的可行性并计算完成整个工程所需的最短时间；第三，分析每个任务的早最时间、晚最时间以及自由浮动时间，从而识别出所有的关键活动；第四，输出调度的整体结果，包括最短完成时间、关键活动及其路径。同时，程序需要具备良好的异常处理能力，能够应对如输入数据错误或图中存在环等问题，以保证实验的健壮性和科学性。</w:t>
      </w:r>
    </w:p>
    <w:p w14:paraId="68A10924" w14:textId="0CC6CC6B" w:rsidR="00E14870" w:rsidRDefault="00E14870" w:rsidP="00E14870">
      <w:pPr>
        <w:pStyle w:val="1"/>
        <w:spacing w:after="240"/>
        <w:rPr>
          <w:lang w:eastAsia="zh-CN"/>
        </w:rPr>
      </w:pPr>
      <w:r>
        <w:rPr>
          <w:rFonts w:hint="eastAsia"/>
          <w:lang w:eastAsia="zh-CN"/>
        </w:rPr>
        <w:t>2</w:t>
      </w:r>
      <w:r>
        <w:rPr>
          <w:rFonts w:hint="eastAsia"/>
          <w:lang w:eastAsia="zh-CN"/>
        </w:rPr>
        <w:t>项目设计</w:t>
      </w:r>
    </w:p>
    <w:p w14:paraId="604FDBD5" w14:textId="26393355" w:rsidR="00CF3C53" w:rsidRDefault="00CF3C53" w:rsidP="00CF3C53">
      <w:pPr>
        <w:pStyle w:val="2"/>
        <w:spacing w:before="120"/>
      </w:pPr>
      <w:r w:rsidRPr="00CF3C53">
        <w:rPr>
          <w:rFonts w:hint="eastAsia"/>
        </w:rPr>
        <w:t>2.1</w:t>
      </w:r>
      <w:r w:rsidRPr="00CF3C53">
        <w:t>数据结构设计</w:t>
      </w:r>
    </w:p>
    <w:p w14:paraId="3687A61E" w14:textId="35AE90DF" w:rsidR="008013E1" w:rsidRPr="00035B27" w:rsidRDefault="00035B27" w:rsidP="00035B27">
      <w:pPr>
        <w:ind w:firstLineChars="200" w:firstLine="420"/>
        <w:rPr>
          <w:rFonts w:asciiTheme="minorEastAsia" w:eastAsiaTheme="minorEastAsia" w:hAnsiTheme="minorEastAsia" w:hint="eastAsia"/>
          <w:sz w:val="21"/>
          <w:szCs w:val="16"/>
          <w:lang w:eastAsia="zh-CN"/>
        </w:rPr>
      </w:pPr>
      <w:r w:rsidRPr="00035B27">
        <w:rPr>
          <w:rFonts w:asciiTheme="minorEastAsia" w:eastAsiaTheme="minorEastAsia" w:hAnsiTheme="minorEastAsia"/>
          <w:sz w:val="21"/>
          <w:szCs w:val="16"/>
          <w:lang w:eastAsia="zh-CN"/>
        </w:rPr>
        <w:t>在实现关键活动项目时，数据结构的设计主要依赖于有向图（Directed Graph），用于表示任务之间的依赖关系。在该图中，每个任务作为一个顶点，任务之间的依赖关系则通过边表示，边的权重代表完成任务所需的时间。关键活动识别依赖于图的拓扑排序过程，通过计算每个任务的最早开始时间（earliest start time）和最晚完成时间（latest finish time），可以判断哪些任务属于关键活动——即那些如果延误，将直接影响整个项目工期的任务。为了实现这一过程，图结构需要支持顶点和边的添加、查找和排序操作。通过拓扑排序获取任务执行的顺序，进而可以进行时间</w:t>
      </w:r>
      <w:r w:rsidRPr="00035B27">
        <w:rPr>
          <w:rFonts w:asciiTheme="minorEastAsia" w:eastAsiaTheme="minorEastAsia" w:hAnsiTheme="minorEastAsia"/>
          <w:sz w:val="21"/>
          <w:szCs w:val="16"/>
          <w:lang w:eastAsia="zh-CN"/>
        </w:rPr>
        <w:lastRenderedPageBreak/>
        <w:t>计算，最终确定关键活动。此外，图的空间复杂度和时间复杂度与任务数量和依赖关系的数量成正比，确保在规模较大的项目中仍能有效处理任务调度和关键活动识别的问题。</w:t>
      </w:r>
    </w:p>
    <w:p w14:paraId="063FFBF3" w14:textId="0159387A" w:rsidR="00CF3C53" w:rsidRDefault="00CF3C53" w:rsidP="00CF3C53">
      <w:pPr>
        <w:pStyle w:val="2"/>
        <w:spacing w:before="120"/>
      </w:pPr>
      <w:r w:rsidRPr="00CF3C53">
        <w:rPr>
          <w:rFonts w:hint="eastAsia"/>
        </w:rPr>
        <w:t>2.2</w:t>
      </w:r>
      <w:r w:rsidRPr="00CF3C53">
        <w:rPr>
          <w:highlight w:val="white"/>
        </w:rPr>
        <w:t xml:space="preserve"> </w:t>
      </w:r>
      <w:r w:rsidRPr="00CF3C53">
        <w:t>MyDirectedGraph</w:t>
      </w:r>
      <w:r w:rsidRPr="00CF3C53">
        <w:t>类的设计</w:t>
      </w:r>
    </w:p>
    <w:p w14:paraId="490B2B4D" w14:textId="3E46825B" w:rsidR="00857E3D" w:rsidRDefault="008013E1" w:rsidP="00857E3D">
      <w:pPr>
        <w:pStyle w:val="3"/>
        <w:spacing w:before="120"/>
      </w:pPr>
      <w:r>
        <w:rPr>
          <w:rFonts w:hint="eastAsia"/>
        </w:rPr>
        <w:t>2.2.1</w:t>
      </w:r>
      <w:r>
        <w:rPr>
          <w:rFonts w:hint="eastAsia"/>
        </w:rPr>
        <w:t>概述</w:t>
      </w:r>
    </w:p>
    <w:p w14:paraId="7B73A213" w14:textId="77777777" w:rsidR="00857E3D" w:rsidRDefault="00857E3D" w:rsidP="00857E3D">
      <w:pPr>
        <w:ind w:firstLineChars="200" w:firstLine="420"/>
        <w:rPr>
          <w:rFonts w:ascii="SimSun" w:hAnsi="SimSun" w:hint="eastAsia"/>
          <w:sz w:val="21"/>
          <w:szCs w:val="16"/>
          <w:lang w:eastAsia="zh-CN"/>
        </w:rPr>
      </w:pPr>
      <w:r w:rsidRPr="00857E3D">
        <w:rPr>
          <w:rFonts w:ascii="SimSun" w:hAnsi="SimSun"/>
          <w:sz w:val="21"/>
          <w:szCs w:val="16"/>
          <w:lang w:eastAsia="zh-CN"/>
        </w:rPr>
        <w:t>MyDirectedGraph是一个模板类，用于表示有向图的基本操作和关键活动计算。</w:t>
      </w:r>
    </w:p>
    <w:p w14:paraId="758977D3" w14:textId="77777777" w:rsidR="00857E3D" w:rsidRDefault="00857E3D" w:rsidP="00857E3D">
      <w:pPr>
        <w:ind w:firstLineChars="200" w:firstLine="420"/>
        <w:rPr>
          <w:rFonts w:ascii="SimSun" w:hAnsi="SimSun" w:hint="eastAsia"/>
          <w:sz w:val="21"/>
          <w:szCs w:val="16"/>
          <w:lang w:eastAsia="zh-CN"/>
        </w:rPr>
      </w:pPr>
      <w:r w:rsidRPr="00857E3D">
        <w:rPr>
          <w:rFonts w:ascii="SimSun" w:hAnsi="SimSun"/>
          <w:sz w:val="21"/>
          <w:szCs w:val="16"/>
          <w:lang w:eastAsia="zh-CN"/>
        </w:rPr>
        <w:t>它包括最大顶点数、当前顶点数、边数、顶点数组和邻接矩阵等成员变量，用于存储图的结构。</w:t>
      </w:r>
    </w:p>
    <w:p w14:paraId="54D9D839" w14:textId="2B7E65A6" w:rsidR="00857E3D" w:rsidRPr="00857E3D" w:rsidRDefault="00857E3D" w:rsidP="00857E3D">
      <w:pPr>
        <w:ind w:firstLineChars="200" w:firstLine="420"/>
        <w:rPr>
          <w:rFonts w:ascii="SimSun" w:hAnsi="SimSun" w:hint="eastAsia"/>
          <w:sz w:val="21"/>
          <w:szCs w:val="16"/>
          <w:lang w:eastAsia="zh-CN"/>
        </w:rPr>
      </w:pPr>
      <w:r w:rsidRPr="00857E3D">
        <w:rPr>
          <w:rFonts w:ascii="SimSun" w:hAnsi="SimSun"/>
          <w:sz w:val="21"/>
          <w:szCs w:val="16"/>
          <w:lang w:eastAsia="zh-CN"/>
        </w:rPr>
        <w:t>该类提供了基本的图操作功能，如添加顶点、添加边、查找边及获取顶点和边的数量。同时，类还实现了拓扑排序和关键活动的计算功能。topologicalSort方法用于判断图是否可进行拓扑排序，若排序成功，则通过printCriticalActivities方法输出关键活动。该类支持任意类型的顶点，并通过邻接矩阵实现图的存储结构。</w:t>
      </w:r>
    </w:p>
    <w:p w14:paraId="6239A91C" w14:textId="7E14B06B" w:rsidR="008013E1" w:rsidRDefault="008013E1" w:rsidP="008013E1">
      <w:pPr>
        <w:pStyle w:val="3"/>
        <w:spacing w:before="120"/>
      </w:pPr>
      <w:r>
        <w:rPr>
          <w:rFonts w:hint="eastAsia"/>
        </w:rPr>
        <w:t>2.2.2</w:t>
      </w:r>
      <w:r>
        <w:rPr>
          <w:rFonts w:hint="eastAsia"/>
        </w:rPr>
        <w:t>类定义</w:t>
      </w:r>
    </w:p>
    <w:p w14:paraId="7514B021" w14:textId="77777777" w:rsidR="005A4D65" w:rsidRPr="005A4D65" w:rsidRDefault="005A4D65" w:rsidP="005A4D65">
      <w:pPr>
        <w:ind w:firstLine="420"/>
        <w:rPr>
          <w:rFonts w:ascii="SimSun" w:hAnsi="SimSun" w:hint="eastAsia"/>
          <w:sz w:val="21"/>
          <w:szCs w:val="16"/>
          <w:lang w:eastAsia="zh-CN"/>
        </w:rPr>
      </w:pPr>
      <w:r w:rsidRPr="005A4D65">
        <w:rPr>
          <w:rFonts w:ascii="SimSun" w:hAnsi="SimSun"/>
          <w:sz w:val="21"/>
          <w:szCs w:val="16"/>
          <w:lang w:eastAsia="zh-CN"/>
        </w:rPr>
        <w:t>template &lt;typename Type&gt;</w:t>
      </w:r>
    </w:p>
    <w:p w14:paraId="35B5C904" w14:textId="77777777" w:rsidR="005A4D65" w:rsidRPr="005A4D65" w:rsidRDefault="005A4D65" w:rsidP="005A4D65">
      <w:pPr>
        <w:ind w:firstLine="420"/>
        <w:rPr>
          <w:rFonts w:ascii="SimSun" w:hAnsi="SimSun" w:hint="eastAsia"/>
          <w:sz w:val="21"/>
          <w:szCs w:val="16"/>
          <w:lang w:eastAsia="zh-CN"/>
        </w:rPr>
      </w:pPr>
      <w:r w:rsidRPr="005A4D65">
        <w:rPr>
          <w:rFonts w:ascii="SimSun" w:hAnsi="SimSun"/>
          <w:sz w:val="21"/>
          <w:szCs w:val="16"/>
          <w:lang w:eastAsia="zh-CN"/>
        </w:rPr>
        <w:t>class MyDirectedGraph</w:t>
      </w:r>
    </w:p>
    <w:p w14:paraId="19ED6F01" w14:textId="77777777" w:rsidR="005A4D65" w:rsidRPr="005A4D65" w:rsidRDefault="005A4D65" w:rsidP="005A4D65">
      <w:pPr>
        <w:ind w:firstLine="420"/>
        <w:rPr>
          <w:rFonts w:ascii="SimSun" w:hAnsi="SimSun" w:hint="eastAsia"/>
          <w:sz w:val="21"/>
          <w:szCs w:val="16"/>
          <w:lang w:eastAsia="zh-CN"/>
        </w:rPr>
      </w:pPr>
      <w:r w:rsidRPr="005A4D65">
        <w:rPr>
          <w:rFonts w:ascii="SimSun" w:hAnsi="SimSun"/>
          <w:sz w:val="21"/>
          <w:szCs w:val="16"/>
          <w:lang w:eastAsia="zh-CN"/>
        </w:rPr>
        <w:t>{</w:t>
      </w:r>
    </w:p>
    <w:p w14:paraId="44C836F4" w14:textId="77777777" w:rsidR="005A4D65" w:rsidRPr="005A4D65" w:rsidRDefault="005A4D65" w:rsidP="005A4D65">
      <w:pPr>
        <w:ind w:firstLine="420"/>
        <w:rPr>
          <w:rFonts w:ascii="SimSun" w:hAnsi="SimSun" w:hint="eastAsia"/>
          <w:sz w:val="21"/>
          <w:szCs w:val="16"/>
          <w:lang w:eastAsia="zh-CN"/>
        </w:rPr>
      </w:pPr>
      <w:r w:rsidRPr="005A4D65">
        <w:rPr>
          <w:rFonts w:ascii="SimSun" w:hAnsi="SimSun"/>
          <w:sz w:val="21"/>
          <w:szCs w:val="16"/>
          <w:lang w:eastAsia="zh-CN"/>
        </w:rPr>
        <w:t>private:</w:t>
      </w:r>
    </w:p>
    <w:p w14:paraId="4FF11451" w14:textId="2ED930F5"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int maxVertices;</w:t>
      </w:r>
    </w:p>
    <w:p w14:paraId="6EA553EB" w14:textId="5D37E62B"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int vertexCount;</w:t>
      </w:r>
    </w:p>
    <w:p w14:paraId="57915F2C" w14:textId="4485DE2E"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int edgeCount;</w:t>
      </w:r>
    </w:p>
    <w:p w14:paraId="7EFCFE1C" w14:textId="5EA96D64"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Type* vertices;</w:t>
      </w:r>
    </w:p>
    <w:p w14:paraId="4AAD844A" w14:textId="24D677A3"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Edge** graph;</w:t>
      </w:r>
    </w:p>
    <w:p w14:paraId="7DB8D821" w14:textId="52B867AE"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int findVertexIndex(const Type&amp; vertex) const;</w:t>
      </w:r>
    </w:p>
    <w:p w14:paraId="3748749B" w14:textId="77777777" w:rsidR="005A4D65" w:rsidRPr="005A4D65" w:rsidRDefault="005A4D65" w:rsidP="005A4D65">
      <w:pPr>
        <w:ind w:firstLine="420"/>
        <w:rPr>
          <w:rFonts w:ascii="SimSun" w:hAnsi="SimSun" w:hint="eastAsia"/>
          <w:sz w:val="21"/>
          <w:szCs w:val="16"/>
          <w:lang w:eastAsia="zh-CN"/>
        </w:rPr>
      </w:pPr>
      <w:r w:rsidRPr="005A4D65">
        <w:rPr>
          <w:rFonts w:ascii="SimSun" w:hAnsi="SimSun"/>
          <w:sz w:val="21"/>
          <w:szCs w:val="16"/>
          <w:lang w:eastAsia="zh-CN"/>
        </w:rPr>
        <w:t>public:</w:t>
      </w:r>
    </w:p>
    <w:p w14:paraId="71AE39A5" w14:textId="076E5249"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 xml:space="preserve">// </w:t>
      </w:r>
      <w:r w:rsidRPr="005A4D65">
        <w:rPr>
          <w:rFonts w:ascii="SimSun" w:hAnsi="SimSun" w:hint="eastAsia"/>
          <w:sz w:val="21"/>
          <w:szCs w:val="16"/>
          <w:lang w:eastAsia="zh-CN"/>
        </w:rPr>
        <w:t>基础功能</w:t>
      </w:r>
    </w:p>
    <w:p w14:paraId="43E658E4" w14:textId="2E57665B"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MyDirectedGraph(int _maxVertices);</w:t>
      </w:r>
    </w:p>
    <w:p w14:paraId="76ECF6AB" w14:textId="69FE6E7F"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~MyDirectedGraph();</w:t>
      </w:r>
    </w:p>
    <w:p w14:paraId="7BC00823" w14:textId="60E1FC3D"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int getVertexCount() { return vertexCount; }</w:t>
      </w:r>
    </w:p>
    <w:p w14:paraId="11051709" w14:textId="5896A4E6"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int getEdgeCount() { return edgeCount; }</w:t>
      </w:r>
    </w:p>
    <w:p w14:paraId="0B51728A" w14:textId="2640E53F"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bool addVertex(const Type&amp; vertex);</w:t>
      </w:r>
    </w:p>
    <w:p w14:paraId="4EA3C96F" w14:textId="22A765A0"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bool addEdge(const Type&amp; vertexA, const Type&amp; vertexB, int weight);</w:t>
      </w:r>
    </w:p>
    <w:p w14:paraId="7C739517" w14:textId="104EFE2C"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bool findEdge(const Type&amp; vertexA, const Type&amp; vertexB);</w:t>
      </w:r>
    </w:p>
    <w:p w14:paraId="792B9787" w14:textId="0AF26666" w:rsidR="005A4D65" w:rsidRPr="005A4D65" w:rsidRDefault="005A4D65" w:rsidP="005A4D65">
      <w:pPr>
        <w:rPr>
          <w:rFonts w:ascii="SimSun" w:hAnsi="SimSun" w:hint="eastAsia"/>
          <w:sz w:val="21"/>
          <w:szCs w:val="16"/>
          <w:lang w:eastAsia="zh-CN"/>
        </w:rPr>
      </w:pPr>
      <w:r>
        <w:rPr>
          <w:rFonts w:ascii="SimSun" w:hAnsi="SimSun"/>
          <w:sz w:val="21"/>
          <w:szCs w:val="16"/>
          <w:lang w:eastAsia="zh-CN"/>
        </w:rPr>
        <w:lastRenderedPageBreak/>
        <w:tab/>
      </w:r>
      <w:r w:rsidRPr="005A4D65">
        <w:rPr>
          <w:rFonts w:ascii="SimSun" w:hAnsi="SimSun"/>
          <w:sz w:val="21"/>
          <w:szCs w:val="16"/>
          <w:lang w:eastAsia="zh-CN"/>
        </w:rPr>
        <w:tab/>
        <w:t xml:space="preserve">// </w:t>
      </w:r>
      <w:r w:rsidRPr="005A4D65">
        <w:rPr>
          <w:rFonts w:ascii="SimSun" w:hAnsi="SimSun" w:hint="eastAsia"/>
          <w:sz w:val="21"/>
          <w:szCs w:val="16"/>
          <w:lang w:eastAsia="zh-CN"/>
        </w:rPr>
        <w:t>关键活动</w:t>
      </w:r>
    </w:p>
    <w:p w14:paraId="1860FFC5" w14:textId="41798A6B"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 xml:space="preserve">bool topologicalSort(); </w:t>
      </w:r>
    </w:p>
    <w:p w14:paraId="5C40E76E" w14:textId="6EBFF9B1" w:rsidR="005A4D65" w:rsidRPr="005A4D65" w:rsidRDefault="005A4D65" w:rsidP="005A4D65">
      <w:pPr>
        <w:rPr>
          <w:rFonts w:ascii="SimSun" w:hAnsi="SimSun" w:hint="eastAsia"/>
          <w:sz w:val="21"/>
          <w:szCs w:val="16"/>
          <w:lang w:eastAsia="zh-CN"/>
        </w:rPr>
      </w:pPr>
      <w:r>
        <w:rPr>
          <w:rFonts w:ascii="SimSun" w:hAnsi="SimSun"/>
          <w:sz w:val="21"/>
          <w:szCs w:val="16"/>
          <w:lang w:eastAsia="zh-CN"/>
        </w:rPr>
        <w:tab/>
      </w:r>
      <w:r w:rsidRPr="005A4D65">
        <w:rPr>
          <w:rFonts w:ascii="SimSun" w:hAnsi="SimSun"/>
          <w:sz w:val="21"/>
          <w:szCs w:val="16"/>
          <w:lang w:eastAsia="zh-CN"/>
        </w:rPr>
        <w:tab/>
        <w:t xml:space="preserve">void printCriticalActivities(); </w:t>
      </w:r>
    </w:p>
    <w:p w14:paraId="1AFB0A76" w14:textId="40FB5003" w:rsidR="005A4D65" w:rsidRPr="005A4D65" w:rsidRDefault="005A4D65" w:rsidP="005A4D65">
      <w:pPr>
        <w:ind w:firstLine="420"/>
        <w:rPr>
          <w:rFonts w:ascii="SimSun" w:hAnsi="SimSun" w:hint="eastAsia"/>
          <w:sz w:val="21"/>
          <w:szCs w:val="16"/>
          <w:lang w:eastAsia="zh-CN"/>
        </w:rPr>
      </w:pPr>
      <w:r w:rsidRPr="005A4D65">
        <w:rPr>
          <w:rFonts w:ascii="SimSun" w:hAnsi="SimSun"/>
          <w:sz w:val="21"/>
          <w:szCs w:val="16"/>
          <w:lang w:eastAsia="zh-CN"/>
        </w:rPr>
        <w:t>};</w:t>
      </w:r>
    </w:p>
    <w:p w14:paraId="4324F584" w14:textId="3E74A214" w:rsidR="00CF3C53" w:rsidRDefault="00CF3C53" w:rsidP="00CF3C53">
      <w:pPr>
        <w:pStyle w:val="2"/>
        <w:spacing w:before="120"/>
      </w:pPr>
      <w:r w:rsidRPr="00CF3C53">
        <w:rPr>
          <w:rFonts w:hint="eastAsia"/>
        </w:rPr>
        <w:t>2.3</w:t>
      </w:r>
      <w:r w:rsidRPr="00CF3C53">
        <w:t>项目主题架构设计</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8013E1" w14:paraId="48D822D3" w14:textId="77777777" w:rsidTr="00A515A0">
        <w:tc>
          <w:tcPr>
            <w:tcW w:w="9286" w:type="dxa"/>
          </w:tcPr>
          <w:p w14:paraId="2D7A533D" w14:textId="05F55EE6" w:rsidR="008013E1" w:rsidRDefault="00A515A0" w:rsidP="00A515A0">
            <w:pPr>
              <w:jc w:val="center"/>
              <w:rPr>
                <w:lang w:eastAsia="zh-CN"/>
              </w:rPr>
            </w:pPr>
            <w:r>
              <w:rPr>
                <w:noProof/>
              </w:rPr>
              <w:drawing>
                <wp:inline distT="0" distB="0" distL="0" distR="0" wp14:anchorId="2C951C8D" wp14:editId="64CC2005">
                  <wp:extent cx="5759450" cy="4441825"/>
                  <wp:effectExtent l="0" t="0" r="0" b="0"/>
                  <wp:docPr id="1703958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441825"/>
                          </a:xfrm>
                          <a:prstGeom prst="rect">
                            <a:avLst/>
                          </a:prstGeom>
                          <a:noFill/>
                          <a:ln>
                            <a:noFill/>
                          </a:ln>
                        </pic:spPr>
                      </pic:pic>
                    </a:graphicData>
                  </a:graphic>
                </wp:inline>
              </w:drawing>
            </w:r>
          </w:p>
        </w:tc>
      </w:tr>
    </w:tbl>
    <w:p w14:paraId="788C6071" w14:textId="216CB156" w:rsidR="008013E1" w:rsidRPr="008013E1" w:rsidRDefault="008013E1" w:rsidP="008013E1">
      <w:pPr>
        <w:jc w:val="center"/>
        <w:rPr>
          <w:rFonts w:ascii="KaiTi" w:eastAsia="KaiTi" w:hAnsi="KaiTi" w:hint="eastAsia"/>
          <w:sz w:val="21"/>
          <w:szCs w:val="16"/>
          <w:lang w:eastAsia="zh-CN"/>
        </w:rPr>
      </w:pPr>
      <w:r w:rsidRPr="008013E1">
        <w:rPr>
          <w:rFonts w:ascii="KaiTi" w:eastAsia="KaiTi" w:hAnsi="KaiTi" w:hint="eastAsia"/>
          <w:sz w:val="21"/>
          <w:szCs w:val="16"/>
          <w:lang w:eastAsia="zh-CN"/>
        </w:rPr>
        <w:t>2.3.1</w:t>
      </w:r>
      <w:r w:rsidRPr="008013E1">
        <w:rPr>
          <w:rFonts w:ascii="KaiTi" w:eastAsia="KaiTi" w:hAnsi="KaiTi"/>
          <w:sz w:val="21"/>
          <w:szCs w:val="16"/>
          <w:lang w:eastAsia="zh-CN"/>
        </w:rPr>
        <w:t>项目主题架构设计</w:t>
      </w:r>
      <w:r w:rsidRPr="008013E1">
        <w:rPr>
          <w:rFonts w:ascii="KaiTi" w:eastAsia="KaiTi" w:hAnsi="KaiTi" w:hint="eastAsia"/>
          <w:sz w:val="21"/>
          <w:szCs w:val="16"/>
          <w:lang w:eastAsia="zh-CN"/>
        </w:rPr>
        <w:t>流程图</w:t>
      </w:r>
    </w:p>
    <w:p w14:paraId="38BD24A9" w14:textId="623EC0A5" w:rsidR="00E14870" w:rsidRDefault="00E14870" w:rsidP="00E14870">
      <w:pPr>
        <w:pStyle w:val="1"/>
        <w:spacing w:after="240"/>
        <w:rPr>
          <w:lang w:eastAsia="zh-CN"/>
        </w:rPr>
      </w:pPr>
      <w:r>
        <w:rPr>
          <w:rFonts w:hint="eastAsia"/>
          <w:lang w:eastAsia="zh-CN"/>
        </w:rPr>
        <w:t>3</w:t>
      </w:r>
      <w:r>
        <w:rPr>
          <w:rFonts w:hint="eastAsia"/>
          <w:lang w:eastAsia="zh-CN"/>
        </w:rPr>
        <w:t>项目功能实现</w:t>
      </w:r>
    </w:p>
    <w:p w14:paraId="0B2C9556" w14:textId="388BB700" w:rsidR="00521272" w:rsidRDefault="00521272" w:rsidP="004404BE">
      <w:pPr>
        <w:pStyle w:val="2"/>
        <w:spacing w:before="120"/>
      </w:pPr>
      <w:r>
        <w:rPr>
          <w:rFonts w:hint="eastAsia"/>
        </w:rPr>
        <w:t>3.1</w:t>
      </w:r>
      <w:r>
        <w:rPr>
          <w:rFonts w:hint="eastAsia"/>
        </w:rPr>
        <w:t>项目主题架构实现</w:t>
      </w:r>
    </w:p>
    <w:p w14:paraId="34808A31" w14:textId="1A90E020" w:rsidR="008013E1" w:rsidRDefault="008013E1" w:rsidP="008013E1">
      <w:pPr>
        <w:rPr>
          <w:lang w:eastAsia="zh-CN"/>
        </w:rPr>
      </w:pPr>
      <w:r>
        <w:rPr>
          <w:rFonts w:hint="eastAsia"/>
          <w:lang w:eastAsia="zh-CN"/>
        </w:rPr>
        <w:t>3.2.1</w:t>
      </w:r>
      <w:r>
        <w:rPr>
          <w:rFonts w:hint="eastAsia"/>
          <w:lang w:eastAsia="zh-CN"/>
        </w:rPr>
        <w:t>项目主题架构实现思路</w:t>
      </w:r>
    </w:p>
    <w:p w14:paraId="16F0AA33" w14:textId="77777777" w:rsidR="00425C7A" w:rsidRPr="004537CA" w:rsidRDefault="00425C7A" w:rsidP="00425C7A">
      <w:pPr>
        <w:ind w:firstLineChars="200" w:firstLine="420"/>
        <w:rPr>
          <w:rFonts w:ascii="SimSun" w:hAnsi="SimSun" w:hint="eastAsia"/>
          <w:sz w:val="21"/>
          <w:szCs w:val="16"/>
          <w:lang w:eastAsia="zh-CN"/>
        </w:rPr>
      </w:pPr>
      <w:r w:rsidRPr="004537CA">
        <w:rPr>
          <w:rFonts w:ascii="SimSun" w:hAnsi="SimSun"/>
          <w:sz w:val="21"/>
          <w:szCs w:val="16"/>
          <w:lang w:eastAsia="zh-CN"/>
        </w:rPr>
        <w:t>这段代码实现了一个任务调度管理系统的核心功能，旨在根据用户输入的任务交接点和任务信息，判断任务调度的可行性并输出关键活动</w:t>
      </w:r>
      <w:r w:rsidRPr="004537CA">
        <w:rPr>
          <w:rFonts w:ascii="SimSun" w:hAnsi="SimSun" w:hint="eastAsia"/>
          <w:sz w:val="21"/>
          <w:szCs w:val="16"/>
          <w:lang w:eastAsia="zh-CN"/>
        </w:rPr>
        <w:t>，其具体实现思路如下:</w:t>
      </w:r>
    </w:p>
    <w:p w14:paraId="02360B62" w14:textId="77777777" w:rsidR="00425C7A" w:rsidRPr="004537CA" w:rsidRDefault="00425C7A" w:rsidP="00425C7A">
      <w:pPr>
        <w:ind w:firstLineChars="200" w:firstLine="420"/>
        <w:rPr>
          <w:rFonts w:ascii="SimSun" w:hAnsi="SimSun" w:hint="eastAsia"/>
          <w:sz w:val="21"/>
          <w:szCs w:val="16"/>
          <w:lang w:eastAsia="zh-CN"/>
        </w:rPr>
      </w:pPr>
      <w:r w:rsidRPr="004537CA">
        <w:rPr>
          <w:rFonts w:ascii="SimSun" w:hAnsi="SimSun" w:hint="eastAsia"/>
          <w:sz w:val="21"/>
          <w:szCs w:val="16"/>
          <w:lang w:eastAsia="zh-CN"/>
        </w:rPr>
        <w:t>(1)</w:t>
      </w:r>
      <w:r w:rsidRPr="004537CA">
        <w:rPr>
          <w:rFonts w:ascii="SimSun" w:hAnsi="SimSun"/>
          <w:sz w:val="21"/>
          <w:szCs w:val="16"/>
          <w:lang w:eastAsia="zh-CN"/>
        </w:rPr>
        <w:t>程序提示用户输入任务交接点的数量和任务数量，并根据交接点数量初始化有向图结构。</w:t>
      </w:r>
    </w:p>
    <w:p w14:paraId="392A45B9" w14:textId="77777777" w:rsidR="00425C7A" w:rsidRPr="004537CA" w:rsidRDefault="00425C7A" w:rsidP="00425C7A">
      <w:pPr>
        <w:ind w:firstLineChars="200" w:firstLine="420"/>
        <w:rPr>
          <w:rFonts w:ascii="SimSun" w:hAnsi="SimSun" w:hint="eastAsia"/>
          <w:sz w:val="21"/>
          <w:szCs w:val="16"/>
          <w:lang w:eastAsia="zh-CN"/>
        </w:rPr>
      </w:pPr>
      <w:r w:rsidRPr="004537CA">
        <w:rPr>
          <w:rFonts w:ascii="SimSun" w:hAnsi="SimSun" w:hint="eastAsia"/>
          <w:sz w:val="21"/>
          <w:szCs w:val="16"/>
          <w:lang w:eastAsia="zh-CN"/>
        </w:rPr>
        <w:lastRenderedPageBreak/>
        <w:t>(2)</w:t>
      </w:r>
      <w:r w:rsidRPr="004537CA">
        <w:rPr>
          <w:rFonts w:ascii="SimSun" w:hAnsi="SimSun"/>
          <w:sz w:val="21"/>
          <w:szCs w:val="16"/>
          <w:lang w:eastAsia="zh-CN"/>
        </w:rPr>
        <w:t>用户依次输入每个任务的起点、终点及所需时长，程序对输入数据进行合法性检查，确保交接点编号在指定范围内且任务时长为正整数；若输入无效，则提示错误并重新输入。</w:t>
      </w:r>
    </w:p>
    <w:p w14:paraId="62A3E6A1" w14:textId="77777777" w:rsidR="00425C7A" w:rsidRPr="004537CA" w:rsidRDefault="00425C7A" w:rsidP="00425C7A">
      <w:pPr>
        <w:ind w:firstLineChars="200" w:firstLine="420"/>
        <w:rPr>
          <w:rFonts w:ascii="SimSun" w:hAnsi="SimSun" w:hint="eastAsia"/>
          <w:sz w:val="21"/>
          <w:szCs w:val="16"/>
          <w:lang w:eastAsia="zh-CN"/>
        </w:rPr>
      </w:pPr>
      <w:r w:rsidRPr="004537CA">
        <w:rPr>
          <w:rFonts w:ascii="SimSun" w:hAnsi="SimSun" w:hint="eastAsia"/>
          <w:sz w:val="21"/>
          <w:szCs w:val="16"/>
          <w:lang w:eastAsia="zh-CN"/>
        </w:rPr>
        <w:t>(3)</w:t>
      </w:r>
      <w:r w:rsidRPr="004537CA">
        <w:rPr>
          <w:rFonts w:ascii="SimSun" w:hAnsi="SimSun"/>
          <w:sz w:val="21"/>
          <w:szCs w:val="16"/>
          <w:lang w:eastAsia="zh-CN"/>
        </w:rPr>
        <w:t>所有任务数据录入完成后，程序通过拓扑排序验证调度的可行性。如果存在环路，则说明任务调度无解；若拓扑排序成功，则进一步计算任务的关键活动，并输出其详细信息。</w:t>
      </w:r>
    </w:p>
    <w:p w14:paraId="5E34EB11" w14:textId="1568702B" w:rsidR="00425C7A" w:rsidRPr="004537CA" w:rsidRDefault="00425C7A" w:rsidP="00425C7A">
      <w:pPr>
        <w:ind w:firstLineChars="200" w:firstLine="420"/>
        <w:rPr>
          <w:rFonts w:ascii="SimSun" w:hAnsi="SimSun" w:hint="eastAsia"/>
          <w:sz w:val="21"/>
          <w:szCs w:val="16"/>
          <w:lang w:eastAsia="zh-CN"/>
        </w:rPr>
      </w:pPr>
      <w:r w:rsidRPr="004537CA">
        <w:rPr>
          <w:rFonts w:ascii="SimSun" w:hAnsi="SimSun"/>
          <w:sz w:val="21"/>
          <w:szCs w:val="16"/>
          <w:lang w:eastAsia="zh-CN"/>
        </w:rPr>
        <w:t>整个实现逻辑清晰，功能模块化，能够有效处理任务调度中的核心问题。</w:t>
      </w:r>
    </w:p>
    <w:p w14:paraId="40BD2D52" w14:textId="68A87715" w:rsidR="008013E1" w:rsidRDefault="008013E1" w:rsidP="008013E1">
      <w:pPr>
        <w:rPr>
          <w:lang w:eastAsia="zh-CN"/>
        </w:rPr>
      </w:pPr>
      <w:r>
        <w:rPr>
          <w:rFonts w:hint="eastAsia"/>
          <w:lang w:eastAsia="zh-CN"/>
        </w:rPr>
        <w:t>3.2.2</w:t>
      </w:r>
      <w:r>
        <w:rPr>
          <w:rFonts w:hint="eastAsia"/>
          <w:lang w:eastAsia="zh-CN"/>
        </w:rPr>
        <w:t>项目主题架构核心代码</w:t>
      </w:r>
    </w:p>
    <w:p w14:paraId="389EDC81" w14:textId="77777777" w:rsidR="005A4D65" w:rsidRPr="005A4D65" w:rsidRDefault="005A4D65" w:rsidP="005A4D65">
      <w:pPr>
        <w:ind w:firstLine="420"/>
        <w:rPr>
          <w:rFonts w:ascii="SimSun" w:hAnsi="SimSun" w:hint="eastAsia"/>
          <w:sz w:val="21"/>
          <w:szCs w:val="21"/>
          <w:lang w:eastAsia="zh-CN"/>
        </w:rPr>
      </w:pPr>
      <w:r w:rsidRPr="005A4D65">
        <w:rPr>
          <w:rFonts w:ascii="SimSun" w:hAnsi="SimSun"/>
          <w:sz w:val="21"/>
          <w:szCs w:val="21"/>
          <w:lang w:eastAsia="zh-CN"/>
        </w:rPr>
        <w:t>int main()</w:t>
      </w:r>
    </w:p>
    <w:p w14:paraId="417E1323" w14:textId="77777777" w:rsidR="005A4D65" w:rsidRPr="005A4D65" w:rsidRDefault="005A4D65" w:rsidP="005A4D65">
      <w:pPr>
        <w:ind w:firstLine="420"/>
        <w:rPr>
          <w:rFonts w:ascii="SimSun" w:hAnsi="SimSun" w:hint="eastAsia"/>
          <w:sz w:val="21"/>
          <w:szCs w:val="21"/>
          <w:lang w:eastAsia="zh-CN"/>
        </w:rPr>
      </w:pPr>
      <w:r w:rsidRPr="005A4D65">
        <w:rPr>
          <w:rFonts w:ascii="SimSun" w:hAnsi="SimSun"/>
          <w:sz w:val="21"/>
          <w:szCs w:val="21"/>
          <w:lang w:eastAsia="zh-CN"/>
        </w:rPr>
        <w:t>{</w:t>
      </w:r>
    </w:p>
    <w:p w14:paraId="1CB0EA20" w14:textId="59A7DC3C"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 xml:space="preserve">/* </w:t>
      </w:r>
      <w:r w:rsidRPr="005A4D65">
        <w:rPr>
          <w:rFonts w:ascii="SimSun" w:hAnsi="SimSun" w:hint="eastAsia"/>
          <w:sz w:val="21"/>
          <w:szCs w:val="21"/>
          <w:lang w:eastAsia="zh-CN"/>
        </w:rPr>
        <w:t>系统进入提示语</w:t>
      </w:r>
      <w:r w:rsidRPr="005A4D65">
        <w:rPr>
          <w:rFonts w:ascii="SimSun" w:hAnsi="SimSun"/>
          <w:sz w:val="21"/>
          <w:szCs w:val="21"/>
          <w:lang w:eastAsia="zh-CN"/>
        </w:rPr>
        <w:t xml:space="preserve"> */</w:t>
      </w:r>
    </w:p>
    <w:p w14:paraId="4A12A13F" w14:textId="17B8DBFE"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 xml:space="preserve">std::cout &lt;&lt; "&gt;&gt;&gt; </w:t>
      </w:r>
      <w:r w:rsidRPr="005A4D65">
        <w:rPr>
          <w:rFonts w:ascii="SimSun" w:hAnsi="SimSun" w:hint="eastAsia"/>
          <w:sz w:val="21"/>
          <w:szCs w:val="21"/>
          <w:lang w:eastAsia="zh-CN"/>
        </w:rPr>
        <w:t>欢迎使用任务调度管理系统</w:t>
      </w:r>
      <w:r w:rsidRPr="005A4D65">
        <w:rPr>
          <w:rFonts w:ascii="SimSun" w:hAnsi="SimSun"/>
          <w:sz w:val="21"/>
          <w:szCs w:val="21"/>
          <w:lang w:eastAsia="zh-CN"/>
        </w:rPr>
        <w:t>" &lt;&lt; std::endl &lt;&lt; std::endl;</w:t>
      </w:r>
    </w:p>
    <w:p w14:paraId="47C0BCA3" w14:textId="29DC4BDC"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p>
    <w:p w14:paraId="48118F62" w14:textId="0356ED53"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 xml:space="preserve">/* </w:t>
      </w:r>
      <w:r w:rsidRPr="005A4D65">
        <w:rPr>
          <w:rFonts w:ascii="SimSun" w:hAnsi="SimSun" w:hint="eastAsia"/>
          <w:sz w:val="21"/>
          <w:szCs w:val="21"/>
          <w:lang w:eastAsia="zh-CN"/>
        </w:rPr>
        <w:t>输入任务交接点和任务的数量</w:t>
      </w:r>
      <w:r w:rsidRPr="005A4D65">
        <w:rPr>
          <w:rFonts w:ascii="SimSun" w:hAnsi="SimSun"/>
          <w:sz w:val="21"/>
          <w:szCs w:val="21"/>
          <w:lang w:eastAsia="zh-CN"/>
        </w:rPr>
        <w:t xml:space="preserve"> */</w:t>
      </w:r>
    </w:p>
    <w:p w14:paraId="64B67818" w14:textId="38DB37AF"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int N = inputInteger(1, MAX_TASK_HANDOVER, "</w:t>
      </w:r>
      <w:r w:rsidRPr="005A4D65">
        <w:rPr>
          <w:rFonts w:ascii="SimSun" w:hAnsi="SimSun" w:hint="eastAsia"/>
          <w:sz w:val="21"/>
          <w:szCs w:val="21"/>
          <w:lang w:eastAsia="zh-CN"/>
        </w:rPr>
        <w:t>请输入任务交接点的数量</w:t>
      </w:r>
      <w:r w:rsidRPr="005A4D65">
        <w:rPr>
          <w:rFonts w:ascii="SimSun" w:hAnsi="SimSun"/>
          <w:sz w:val="21"/>
          <w:szCs w:val="21"/>
          <w:lang w:eastAsia="zh-CN"/>
        </w:rPr>
        <w:t>");</w:t>
      </w:r>
    </w:p>
    <w:p w14:paraId="472A1439" w14:textId="4CF406B2"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int M = inputInteger(1, MAX_TASK, "</w:t>
      </w:r>
      <w:r w:rsidRPr="005A4D65">
        <w:rPr>
          <w:rFonts w:ascii="SimSun" w:hAnsi="SimSun" w:hint="eastAsia"/>
          <w:sz w:val="21"/>
          <w:szCs w:val="21"/>
          <w:lang w:eastAsia="zh-CN"/>
        </w:rPr>
        <w:t>请输入任务的数量</w:t>
      </w:r>
      <w:r w:rsidRPr="005A4D65">
        <w:rPr>
          <w:rFonts w:ascii="SimSun" w:hAnsi="SimSun"/>
          <w:sz w:val="21"/>
          <w:szCs w:val="21"/>
          <w:lang w:eastAsia="zh-CN"/>
        </w:rPr>
        <w:t>");</w:t>
      </w:r>
    </w:p>
    <w:p w14:paraId="3456B0F0" w14:textId="48B1B780"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p>
    <w:p w14:paraId="7CCEC60B" w14:textId="64D9855C"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 xml:space="preserve">/* </w:t>
      </w:r>
      <w:r w:rsidRPr="005A4D65">
        <w:rPr>
          <w:rFonts w:ascii="SimSun" w:hAnsi="SimSun" w:hint="eastAsia"/>
          <w:sz w:val="21"/>
          <w:szCs w:val="21"/>
          <w:lang w:eastAsia="zh-CN"/>
        </w:rPr>
        <w:t>初始化有向图</w:t>
      </w:r>
      <w:r w:rsidRPr="005A4D65">
        <w:rPr>
          <w:rFonts w:ascii="SimSun" w:hAnsi="SimSun"/>
          <w:sz w:val="21"/>
          <w:szCs w:val="21"/>
          <w:lang w:eastAsia="zh-CN"/>
        </w:rPr>
        <w:t xml:space="preserve"> */</w:t>
      </w:r>
    </w:p>
    <w:p w14:paraId="2390928D" w14:textId="07DE0ECA"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MyDirectedGraph&lt;int&gt; graph(N);</w:t>
      </w:r>
    </w:p>
    <w:p w14:paraId="7C52FD1E" w14:textId="6ACA39C6"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for (int i = 1; i &lt;= N; i++)</w:t>
      </w:r>
    </w:p>
    <w:p w14:paraId="16C55632" w14:textId="6CEA123A"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r>
      <w:r w:rsidRPr="005A4D65">
        <w:rPr>
          <w:rFonts w:ascii="SimSun" w:hAnsi="SimSun"/>
          <w:sz w:val="21"/>
          <w:szCs w:val="21"/>
          <w:lang w:eastAsia="zh-CN"/>
        </w:rPr>
        <w:tab/>
        <w:t>graph.addVertex(i);</w:t>
      </w:r>
    </w:p>
    <w:p w14:paraId="2B887E07" w14:textId="761C5EF7"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p>
    <w:p w14:paraId="2E579F6C" w14:textId="397419C0" w:rsidR="005A4D65" w:rsidRPr="005A4D65" w:rsidRDefault="005A4D65" w:rsidP="005A4D65">
      <w:pPr>
        <w:ind w:left="420" w:firstLine="420"/>
        <w:rPr>
          <w:rFonts w:ascii="SimSun" w:hAnsi="SimSun" w:hint="eastAsia"/>
          <w:sz w:val="21"/>
          <w:szCs w:val="21"/>
          <w:lang w:eastAsia="zh-CN"/>
        </w:rPr>
      </w:pPr>
      <w:r w:rsidRPr="005A4D65">
        <w:rPr>
          <w:rFonts w:ascii="SimSun" w:hAnsi="SimSun"/>
          <w:sz w:val="21"/>
          <w:szCs w:val="21"/>
          <w:lang w:eastAsia="zh-CN"/>
        </w:rPr>
        <w:t xml:space="preserve">std::cout &lt;&lt; "&gt;&gt;&gt; </w:t>
      </w:r>
      <w:r w:rsidRPr="005A4D65">
        <w:rPr>
          <w:rFonts w:ascii="SimSun" w:hAnsi="SimSun" w:hint="eastAsia"/>
          <w:sz w:val="21"/>
          <w:szCs w:val="21"/>
          <w:lang w:eastAsia="zh-CN"/>
        </w:rPr>
        <w:t>请输入每个任务的交接点及任务所需时长</w:t>
      </w:r>
      <w:r w:rsidRPr="005A4D65">
        <w:rPr>
          <w:rFonts w:ascii="SimSun" w:hAnsi="SimSun"/>
          <w:sz w:val="21"/>
          <w:szCs w:val="21"/>
          <w:lang w:eastAsia="zh-CN"/>
        </w:rPr>
        <w:t>(</w:t>
      </w:r>
      <w:r w:rsidRPr="005A4D65">
        <w:rPr>
          <w:rFonts w:ascii="SimSun" w:hAnsi="SimSun" w:hint="eastAsia"/>
          <w:sz w:val="21"/>
          <w:szCs w:val="21"/>
          <w:lang w:eastAsia="zh-CN"/>
        </w:rPr>
        <w:t>请按照顺序输入</w:t>
      </w:r>
      <w:r w:rsidRPr="005A4D65">
        <w:rPr>
          <w:rFonts w:ascii="SimSun" w:hAnsi="SimSun"/>
          <w:sz w:val="21"/>
          <w:szCs w:val="21"/>
          <w:lang w:eastAsia="zh-CN"/>
        </w:rPr>
        <w:t>): " &lt;&lt; std::endl;</w:t>
      </w:r>
    </w:p>
    <w:p w14:paraId="728BB3A5" w14:textId="1DE97404" w:rsidR="005A4D65" w:rsidRPr="005A4D65" w:rsidRDefault="005A4D65" w:rsidP="005A4D65">
      <w:pPr>
        <w:ind w:left="420" w:firstLine="420"/>
        <w:rPr>
          <w:rFonts w:ascii="SimSun" w:hAnsi="SimSun" w:hint="eastAsia"/>
          <w:sz w:val="21"/>
          <w:szCs w:val="21"/>
          <w:lang w:eastAsia="zh-CN"/>
        </w:rPr>
      </w:pPr>
      <w:r w:rsidRPr="005A4D65">
        <w:rPr>
          <w:rFonts w:ascii="SimSun" w:hAnsi="SimSun"/>
          <w:sz w:val="21"/>
          <w:szCs w:val="21"/>
          <w:lang w:eastAsia="zh-CN"/>
        </w:rPr>
        <w:t xml:space="preserve">std::cout &lt;&lt; "&gt;&gt;&gt; </w:t>
      </w:r>
      <w:r w:rsidRPr="005A4D65">
        <w:rPr>
          <w:rFonts w:ascii="SimSun" w:hAnsi="SimSun" w:hint="eastAsia"/>
          <w:sz w:val="21"/>
          <w:szCs w:val="21"/>
          <w:lang w:eastAsia="zh-CN"/>
        </w:rPr>
        <w:t>对于每个任务，请输入两个交接点的编号（从</w:t>
      </w:r>
      <w:r w:rsidRPr="005A4D65">
        <w:rPr>
          <w:rFonts w:ascii="SimSun" w:hAnsi="SimSun"/>
          <w:sz w:val="21"/>
          <w:szCs w:val="21"/>
          <w:lang w:eastAsia="zh-CN"/>
        </w:rPr>
        <w:t>1</w:t>
      </w:r>
      <w:r w:rsidRPr="005A4D65">
        <w:rPr>
          <w:rFonts w:ascii="SimSun" w:hAnsi="SimSun" w:hint="eastAsia"/>
          <w:sz w:val="21"/>
          <w:szCs w:val="21"/>
          <w:lang w:eastAsia="zh-CN"/>
        </w:rPr>
        <w:t>开始）以及该任务的时长</w:t>
      </w:r>
      <w:r w:rsidRPr="005A4D65">
        <w:rPr>
          <w:rFonts w:ascii="SimSun" w:hAnsi="SimSun"/>
          <w:sz w:val="21"/>
          <w:szCs w:val="21"/>
          <w:lang w:eastAsia="zh-CN"/>
        </w:rPr>
        <w:t>" &lt;&lt; std::endl;</w:t>
      </w:r>
    </w:p>
    <w:p w14:paraId="7477B0BB" w14:textId="4E004C51" w:rsidR="005A4D65" w:rsidRPr="005A4D65" w:rsidRDefault="005A4D65" w:rsidP="005A4D65">
      <w:pPr>
        <w:ind w:left="420" w:firstLine="420"/>
        <w:rPr>
          <w:rFonts w:ascii="SimSun" w:hAnsi="SimSun" w:hint="eastAsia"/>
          <w:sz w:val="21"/>
          <w:szCs w:val="21"/>
          <w:lang w:eastAsia="zh-CN"/>
        </w:rPr>
      </w:pPr>
      <w:r w:rsidRPr="005A4D65">
        <w:rPr>
          <w:rFonts w:ascii="SimSun" w:hAnsi="SimSun"/>
          <w:sz w:val="21"/>
          <w:szCs w:val="21"/>
          <w:lang w:eastAsia="zh-CN"/>
        </w:rPr>
        <w:t xml:space="preserve">std::cout &lt;&lt; "&gt;&gt;&gt; </w:t>
      </w:r>
      <w:r w:rsidRPr="005A4D65">
        <w:rPr>
          <w:rFonts w:ascii="SimSun" w:hAnsi="SimSun" w:hint="eastAsia"/>
          <w:sz w:val="21"/>
          <w:szCs w:val="21"/>
          <w:lang w:eastAsia="zh-CN"/>
        </w:rPr>
        <w:t>例如，输入“</w:t>
      </w:r>
      <w:r w:rsidRPr="005A4D65">
        <w:rPr>
          <w:rFonts w:ascii="SimSun" w:hAnsi="SimSun"/>
          <w:sz w:val="21"/>
          <w:szCs w:val="21"/>
          <w:lang w:eastAsia="zh-CN"/>
        </w:rPr>
        <w:t>1 2 5</w:t>
      </w:r>
      <w:r w:rsidRPr="005A4D65">
        <w:rPr>
          <w:rFonts w:ascii="SimSun" w:hAnsi="SimSun" w:hint="eastAsia"/>
          <w:sz w:val="21"/>
          <w:szCs w:val="21"/>
          <w:lang w:eastAsia="zh-CN"/>
        </w:rPr>
        <w:t>”表示任务从交接点</w:t>
      </w:r>
      <w:r w:rsidRPr="005A4D65">
        <w:rPr>
          <w:rFonts w:ascii="SimSun" w:hAnsi="SimSun"/>
          <w:sz w:val="21"/>
          <w:szCs w:val="21"/>
          <w:lang w:eastAsia="zh-CN"/>
        </w:rPr>
        <w:t>1</w:t>
      </w:r>
      <w:r w:rsidRPr="005A4D65">
        <w:rPr>
          <w:rFonts w:ascii="SimSun" w:hAnsi="SimSun" w:hint="eastAsia"/>
          <w:sz w:val="21"/>
          <w:szCs w:val="21"/>
          <w:lang w:eastAsia="zh-CN"/>
        </w:rPr>
        <w:t>到交接点</w:t>
      </w:r>
      <w:r w:rsidRPr="005A4D65">
        <w:rPr>
          <w:rFonts w:ascii="SimSun" w:hAnsi="SimSun"/>
          <w:sz w:val="21"/>
          <w:szCs w:val="21"/>
          <w:lang w:eastAsia="zh-CN"/>
        </w:rPr>
        <w:t>2</w:t>
      </w:r>
      <w:r w:rsidRPr="005A4D65">
        <w:rPr>
          <w:rFonts w:ascii="SimSun" w:hAnsi="SimSun" w:hint="eastAsia"/>
          <w:sz w:val="21"/>
          <w:szCs w:val="21"/>
          <w:lang w:eastAsia="zh-CN"/>
        </w:rPr>
        <w:t>，任务所需时长为</w:t>
      </w:r>
      <w:r w:rsidRPr="005A4D65">
        <w:rPr>
          <w:rFonts w:ascii="SimSun" w:hAnsi="SimSun"/>
          <w:sz w:val="21"/>
          <w:szCs w:val="21"/>
          <w:lang w:eastAsia="zh-CN"/>
        </w:rPr>
        <w:t>5</w:t>
      </w:r>
      <w:r w:rsidRPr="005A4D65">
        <w:rPr>
          <w:rFonts w:ascii="SimSun" w:hAnsi="SimSun" w:hint="eastAsia"/>
          <w:sz w:val="21"/>
          <w:szCs w:val="21"/>
          <w:lang w:eastAsia="zh-CN"/>
        </w:rPr>
        <w:t>单位</w:t>
      </w:r>
      <w:r w:rsidRPr="005A4D65">
        <w:rPr>
          <w:rFonts w:ascii="SimSun" w:hAnsi="SimSun"/>
          <w:sz w:val="21"/>
          <w:szCs w:val="21"/>
          <w:lang w:eastAsia="zh-CN"/>
        </w:rPr>
        <w:t>" &lt;&lt; std::endl &lt;&lt; std::endl;</w:t>
      </w:r>
    </w:p>
    <w:p w14:paraId="2EC3F670" w14:textId="7C7CAED7"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p>
    <w:p w14:paraId="2ED1EDF2" w14:textId="564C7221"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for (int i = 0; i &lt; M; i++) {</w:t>
      </w:r>
    </w:p>
    <w:p w14:paraId="46A22CCA" w14:textId="65731B1B"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ab/>
        <w:t>int from, to, weight;</w:t>
      </w:r>
    </w:p>
    <w:p w14:paraId="569D0CFC" w14:textId="0BE3CBA7"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ab/>
        <w:t>std::cout &lt;&lt; "</w:t>
      </w:r>
      <w:r w:rsidRPr="005A4D65">
        <w:rPr>
          <w:rFonts w:ascii="SimSun" w:hAnsi="SimSun" w:hint="eastAsia"/>
          <w:sz w:val="21"/>
          <w:szCs w:val="21"/>
          <w:lang w:eastAsia="zh-CN"/>
        </w:rPr>
        <w:t>任务</w:t>
      </w:r>
      <w:r w:rsidRPr="005A4D65">
        <w:rPr>
          <w:rFonts w:ascii="SimSun" w:hAnsi="SimSun"/>
          <w:sz w:val="21"/>
          <w:szCs w:val="21"/>
          <w:lang w:eastAsia="zh-CN"/>
        </w:rPr>
        <w:t>" &lt;&lt; std::setw(3) &lt;&lt; i + 1 &lt;&lt; ": ";</w:t>
      </w:r>
    </w:p>
    <w:p w14:paraId="620803F3" w14:textId="3D088E46"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ab/>
        <w:t>std::cin &gt;&gt; from &gt;&gt; to &gt;&gt; weight;</w:t>
      </w:r>
    </w:p>
    <w:p w14:paraId="688C6A66" w14:textId="0C46EDA6"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lastRenderedPageBreak/>
        <w:tab/>
      </w:r>
      <w:r>
        <w:rPr>
          <w:rFonts w:ascii="SimSun" w:hAnsi="SimSun"/>
          <w:sz w:val="21"/>
          <w:szCs w:val="21"/>
          <w:lang w:eastAsia="zh-CN"/>
        </w:rPr>
        <w:tab/>
      </w:r>
      <w:r w:rsidRPr="005A4D65">
        <w:rPr>
          <w:rFonts w:ascii="SimSun" w:hAnsi="SimSun"/>
          <w:sz w:val="21"/>
          <w:szCs w:val="21"/>
          <w:lang w:eastAsia="zh-CN"/>
        </w:rPr>
        <w:tab/>
        <w:t>if (from &lt;= 0 || from &gt; N || to &lt;= 0 || to &gt; N || weight &lt;= 0) {</w:t>
      </w:r>
    </w:p>
    <w:p w14:paraId="6DDAC52F" w14:textId="5D8BDA80" w:rsidR="005A4D65" w:rsidRPr="005A4D65" w:rsidRDefault="005A4D65" w:rsidP="005A4D65">
      <w:pPr>
        <w:ind w:left="420" w:firstLine="1260"/>
        <w:rPr>
          <w:rFonts w:ascii="SimSun" w:hAnsi="SimSun" w:hint="eastAsia"/>
          <w:sz w:val="21"/>
          <w:szCs w:val="21"/>
          <w:lang w:eastAsia="zh-CN"/>
        </w:rPr>
      </w:pPr>
      <w:r w:rsidRPr="005A4D65">
        <w:rPr>
          <w:rFonts w:ascii="SimSun" w:hAnsi="SimSun"/>
          <w:sz w:val="21"/>
          <w:szCs w:val="21"/>
          <w:lang w:eastAsia="zh-CN"/>
        </w:rPr>
        <w:t xml:space="preserve">std::cout &lt;&lt; std::endl &lt;&lt; "&gt;&gt;&gt; </w:t>
      </w:r>
      <w:r w:rsidRPr="005A4D65">
        <w:rPr>
          <w:rFonts w:ascii="SimSun" w:hAnsi="SimSun" w:hint="eastAsia"/>
          <w:sz w:val="21"/>
          <w:szCs w:val="21"/>
          <w:lang w:eastAsia="zh-CN"/>
        </w:rPr>
        <w:t>输入无效，请确保交接点编号在范围内，并且任务时长为正整数</w:t>
      </w:r>
      <w:r w:rsidRPr="005A4D65">
        <w:rPr>
          <w:rFonts w:ascii="SimSun" w:hAnsi="SimSun"/>
          <w:sz w:val="21"/>
          <w:szCs w:val="21"/>
          <w:lang w:eastAsia="zh-CN"/>
        </w:rPr>
        <w:t>" &lt;&lt; std::endl;</w:t>
      </w:r>
    </w:p>
    <w:p w14:paraId="7CCB9F1F" w14:textId="594A56F6"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ab/>
      </w:r>
      <w:r w:rsidRPr="005A4D65">
        <w:rPr>
          <w:rFonts w:ascii="SimSun" w:hAnsi="SimSun"/>
          <w:sz w:val="21"/>
          <w:szCs w:val="21"/>
          <w:lang w:eastAsia="zh-CN"/>
        </w:rPr>
        <w:tab/>
        <w:t>i--;</w:t>
      </w:r>
    </w:p>
    <w:p w14:paraId="2AA45CA1" w14:textId="13F6FBE1"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ab/>
      </w:r>
      <w:r w:rsidRPr="005A4D65">
        <w:rPr>
          <w:rFonts w:ascii="SimSun" w:hAnsi="SimSun"/>
          <w:sz w:val="21"/>
          <w:szCs w:val="21"/>
          <w:lang w:eastAsia="zh-CN"/>
        </w:rPr>
        <w:tab/>
        <w:t>continue;</w:t>
      </w:r>
    </w:p>
    <w:p w14:paraId="7E824368" w14:textId="0529986B"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ab/>
        <w:t>}</w:t>
      </w:r>
    </w:p>
    <w:p w14:paraId="6660F274" w14:textId="27C904C2"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ab/>
        <w:t>graph.addEdge(from, to, weight);</w:t>
      </w:r>
    </w:p>
    <w:p w14:paraId="304227C7" w14:textId="65C84FAE"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w:t>
      </w:r>
    </w:p>
    <w:p w14:paraId="74FCDCC0" w14:textId="50A5B1CF"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p>
    <w:p w14:paraId="23AD9B53" w14:textId="7FA325BE"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std::cout &lt;&lt; std::endl;</w:t>
      </w:r>
    </w:p>
    <w:p w14:paraId="562C9671" w14:textId="30EBD82B"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 xml:space="preserve">std::cout &lt;&lt; "&gt;&gt;&gt; </w:t>
      </w:r>
      <w:r w:rsidRPr="005A4D65">
        <w:rPr>
          <w:rFonts w:ascii="SimSun" w:hAnsi="SimSun" w:hint="eastAsia"/>
          <w:sz w:val="21"/>
          <w:szCs w:val="21"/>
          <w:lang w:eastAsia="zh-CN"/>
        </w:rPr>
        <w:t>正在进行拓扑排序</w:t>
      </w:r>
      <w:r w:rsidRPr="005A4D65">
        <w:rPr>
          <w:rFonts w:ascii="SimSun" w:hAnsi="SimSun"/>
          <w:sz w:val="21"/>
          <w:szCs w:val="21"/>
          <w:lang w:eastAsia="zh-CN"/>
        </w:rPr>
        <w:t>..." &lt;&lt; std::endl;</w:t>
      </w:r>
    </w:p>
    <w:p w14:paraId="07945E59" w14:textId="62D0C40F"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p>
    <w:p w14:paraId="61F42205" w14:textId="7DFE5680"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if (!graph.topologicalSort()) {</w:t>
      </w:r>
    </w:p>
    <w:p w14:paraId="6DCA01AA" w14:textId="1999BE9B" w:rsidR="005A4D65" w:rsidRPr="005A4D65" w:rsidRDefault="005A4D65" w:rsidP="005A4D65">
      <w:pPr>
        <w:ind w:left="420" w:firstLine="840"/>
        <w:rPr>
          <w:rFonts w:ascii="SimSun" w:hAnsi="SimSun" w:hint="eastAsia"/>
          <w:sz w:val="21"/>
          <w:szCs w:val="21"/>
          <w:lang w:eastAsia="zh-CN"/>
        </w:rPr>
      </w:pPr>
      <w:r w:rsidRPr="005A4D65">
        <w:rPr>
          <w:rFonts w:ascii="SimSun" w:hAnsi="SimSun"/>
          <w:sz w:val="21"/>
          <w:szCs w:val="21"/>
          <w:lang w:eastAsia="zh-CN"/>
        </w:rPr>
        <w:t xml:space="preserve">std::cout &lt;&lt; "&gt;&gt;&gt; </w:t>
      </w:r>
      <w:r w:rsidRPr="005A4D65">
        <w:rPr>
          <w:rFonts w:ascii="SimSun" w:hAnsi="SimSun" w:hint="eastAsia"/>
          <w:sz w:val="21"/>
          <w:szCs w:val="21"/>
          <w:lang w:eastAsia="zh-CN"/>
        </w:rPr>
        <w:t>无法完成拓扑排序</w:t>
      </w:r>
      <w:r w:rsidRPr="005A4D65">
        <w:rPr>
          <w:rFonts w:ascii="SimSun" w:hAnsi="SimSun"/>
          <w:sz w:val="21"/>
          <w:szCs w:val="21"/>
          <w:lang w:eastAsia="zh-CN"/>
        </w:rPr>
        <w:t xml:space="preserve">: </w:t>
      </w:r>
      <w:r w:rsidRPr="005A4D65">
        <w:rPr>
          <w:rFonts w:ascii="SimSun" w:hAnsi="SimSun" w:hint="eastAsia"/>
          <w:sz w:val="21"/>
          <w:szCs w:val="21"/>
          <w:lang w:eastAsia="zh-CN"/>
        </w:rPr>
        <w:t>存在环路，无法完成任务调度</w:t>
      </w:r>
      <w:r w:rsidRPr="005A4D65">
        <w:rPr>
          <w:rFonts w:ascii="SimSun" w:hAnsi="SimSun"/>
          <w:sz w:val="21"/>
          <w:szCs w:val="21"/>
          <w:lang w:eastAsia="zh-CN"/>
        </w:rPr>
        <w:t xml:space="preserve"> " &lt;&lt; std::endl;</w:t>
      </w:r>
    </w:p>
    <w:p w14:paraId="79AECD84" w14:textId="3A31F6DB"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w:t>
      </w:r>
    </w:p>
    <w:p w14:paraId="420F3D69" w14:textId="29D81264"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r w:rsidRPr="005A4D65">
        <w:rPr>
          <w:rFonts w:ascii="SimSun" w:hAnsi="SimSun"/>
          <w:sz w:val="21"/>
          <w:szCs w:val="21"/>
          <w:lang w:eastAsia="zh-CN"/>
        </w:rPr>
        <w:tab/>
        <w:t>else {</w:t>
      </w:r>
    </w:p>
    <w:p w14:paraId="5DB3B3BE" w14:textId="617FDED6" w:rsidR="005A4D65" w:rsidRPr="005A4D65" w:rsidRDefault="005A4D65" w:rsidP="005A4D65">
      <w:pPr>
        <w:ind w:left="420" w:firstLine="840"/>
        <w:rPr>
          <w:rFonts w:ascii="SimSun" w:hAnsi="SimSun" w:hint="eastAsia"/>
          <w:sz w:val="21"/>
          <w:szCs w:val="21"/>
          <w:lang w:eastAsia="zh-CN"/>
        </w:rPr>
      </w:pPr>
      <w:r w:rsidRPr="005A4D65">
        <w:rPr>
          <w:rFonts w:ascii="SimSun" w:hAnsi="SimSun"/>
          <w:sz w:val="21"/>
          <w:szCs w:val="21"/>
          <w:lang w:eastAsia="zh-CN"/>
        </w:rPr>
        <w:t xml:space="preserve">std::cout &lt;&lt; "&gt;&gt;&gt; </w:t>
      </w:r>
      <w:r w:rsidRPr="005A4D65">
        <w:rPr>
          <w:rFonts w:ascii="SimSun" w:hAnsi="SimSun" w:hint="eastAsia"/>
          <w:sz w:val="21"/>
          <w:szCs w:val="21"/>
          <w:lang w:eastAsia="zh-CN"/>
        </w:rPr>
        <w:t>拓扑排序成功，正在计算关键活动</w:t>
      </w:r>
      <w:r w:rsidRPr="005A4D65">
        <w:rPr>
          <w:rFonts w:ascii="SimSun" w:hAnsi="SimSun"/>
          <w:sz w:val="21"/>
          <w:szCs w:val="21"/>
          <w:lang w:eastAsia="zh-CN"/>
        </w:rPr>
        <w:t>..." &lt;&lt; std::endl &lt;&lt; std::endl;</w:t>
      </w:r>
    </w:p>
    <w:p w14:paraId="52036E9E" w14:textId="0194B2EE"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ab/>
        <w:t>graph.printCriticalActivities();</w:t>
      </w:r>
    </w:p>
    <w:p w14:paraId="68B78122" w14:textId="40A0F940"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w:t>
      </w:r>
    </w:p>
    <w:p w14:paraId="62E1D81B" w14:textId="7A86ED35" w:rsidR="005A4D65" w:rsidRPr="005A4D65" w:rsidRDefault="005A4D65" w:rsidP="005A4D65">
      <w:pPr>
        <w:rPr>
          <w:rFonts w:ascii="SimSun" w:hAnsi="SimSun" w:hint="eastAsia"/>
          <w:sz w:val="21"/>
          <w:szCs w:val="21"/>
          <w:lang w:eastAsia="zh-CN"/>
        </w:rPr>
      </w:pPr>
      <w:r>
        <w:rPr>
          <w:rFonts w:ascii="SimSun" w:hAnsi="SimSun"/>
          <w:sz w:val="21"/>
          <w:szCs w:val="21"/>
          <w:lang w:eastAsia="zh-CN"/>
        </w:rPr>
        <w:tab/>
      </w:r>
    </w:p>
    <w:p w14:paraId="0D2C6D16" w14:textId="2546F135"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 xml:space="preserve">// </w:t>
      </w:r>
      <w:r w:rsidRPr="005A4D65">
        <w:rPr>
          <w:rFonts w:ascii="SimSun" w:hAnsi="SimSun" w:hint="eastAsia"/>
          <w:sz w:val="21"/>
          <w:szCs w:val="21"/>
          <w:lang w:eastAsia="zh-CN"/>
        </w:rPr>
        <w:t>退出程序</w:t>
      </w:r>
    </w:p>
    <w:p w14:paraId="7C61A055" w14:textId="2DA047E9" w:rsidR="005A4D65" w:rsidRPr="005A4D65" w:rsidRDefault="005A4D65" w:rsidP="005A4D65">
      <w:pPr>
        <w:rPr>
          <w:rFonts w:ascii="SimSun" w:hAnsi="SimSun" w:hint="eastAsia"/>
          <w:sz w:val="21"/>
          <w:szCs w:val="21"/>
          <w:lang w:eastAsia="zh-CN"/>
        </w:rPr>
      </w:pPr>
      <w:r w:rsidRPr="005A4D65">
        <w:rPr>
          <w:rFonts w:ascii="SimSun" w:hAnsi="SimSun"/>
          <w:sz w:val="21"/>
          <w:szCs w:val="21"/>
          <w:lang w:eastAsia="zh-CN"/>
        </w:rPr>
        <w:tab/>
      </w:r>
      <w:r>
        <w:rPr>
          <w:rFonts w:ascii="SimSun" w:hAnsi="SimSun"/>
          <w:sz w:val="21"/>
          <w:szCs w:val="21"/>
          <w:lang w:eastAsia="zh-CN"/>
        </w:rPr>
        <w:tab/>
      </w:r>
      <w:r w:rsidRPr="005A4D65">
        <w:rPr>
          <w:rFonts w:ascii="SimSun" w:hAnsi="SimSun"/>
          <w:sz w:val="21"/>
          <w:szCs w:val="21"/>
          <w:lang w:eastAsia="zh-CN"/>
        </w:rPr>
        <w:t>return 0;</w:t>
      </w:r>
    </w:p>
    <w:p w14:paraId="54324E59" w14:textId="4850D7B0" w:rsidR="005A4D65" w:rsidRDefault="005A4D65" w:rsidP="005A4D65">
      <w:pPr>
        <w:ind w:firstLine="420"/>
        <w:rPr>
          <w:rFonts w:ascii="SimSun" w:hAnsi="SimSun" w:hint="eastAsia"/>
          <w:sz w:val="21"/>
          <w:szCs w:val="21"/>
          <w:lang w:eastAsia="zh-CN"/>
        </w:rPr>
      </w:pPr>
      <w:r w:rsidRPr="005A4D65">
        <w:rPr>
          <w:rFonts w:ascii="SimSun" w:hAnsi="SimSun"/>
          <w:sz w:val="21"/>
          <w:szCs w:val="21"/>
          <w:lang w:eastAsia="zh-CN"/>
        </w:rPr>
        <w:t>}</w:t>
      </w:r>
    </w:p>
    <w:p w14:paraId="26E8015B" w14:textId="32A52838" w:rsidR="00061321" w:rsidRDefault="00061321" w:rsidP="00061321">
      <w:pPr>
        <w:pStyle w:val="2"/>
        <w:spacing w:before="120"/>
      </w:pPr>
      <w:r>
        <w:rPr>
          <w:rFonts w:hint="eastAsia"/>
        </w:rPr>
        <w:t>3.2</w:t>
      </w:r>
      <w:r>
        <w:t xml:space="preserve"> </w:t>
      </w:r>
      <w:r>
        <w:rPr>
          <w:rFonts w:hint="eastAsia"/>
        </w:rPr>
        <w:t>拓扑排序功能的实现</w:t>
      </w:r>
    </w:p>
    <w:p w14:paraId="2D88D64D" w14:textId="586BC268" w:rsidR="00061321" w:rsidRDefault="00061321" w:rsidP="00061321">
      <w:pPr>
        <w:rPr>
          <w:lang w:eastAsia="zh-CN"/>
        </w:rPr>
      </w:pPr>
      <w:r>
        <w:rPr>
          <w:rFonts w:hint="eastAsia"/>
          <w:lang w:eastAsia="zh-CN"/>
        </w:rPr>
        <w:t>3.2.1</w:t>
      </w:r>
      <w:r>
        <w:rPr>
          <w:rFonts w:hint="eastAsia"/>
          <w:lang w:eastAsia="zh-CN"/>
        </w:rPr>
        <w:t>拓扑排序功能实现思路</w:t>
      </w:r>
    </w:p>
    <w:p w14:paraId="7320A912" w14:textId="613ED5D6" w:rsidR="006C78E5" w:rsidRPr="006C78E5" w:rsidRDefault="006C78E5" w:rsidP="006C78E5">
      <w:pPr>
        <w:ind w:firstLineChars="200" w:firstLine="420"/>
        <w:rPr>
          <w:rFonts w:ascii="SimSun" w:hAnsi="SimSun" w:hint="eastAsia"/>
          <w:sz w:val="21"/>
          <w:szCs w:val="16"/>
          <w:lang w:eastAsia="zh-CN"/>
        </w:rPr>
      </w:pPr>
      <w:r w:rsidRPr="006C78E5">
        <w:rPr>
          <w:rFonts w:ascii="SimSun" w:hAnsi="SimSun"/>
          <w:sz w:val="21"/>
          <w:szCs w:val="16"/>
          <w:lang w:eastAsia="zh-CN"/>
        </w:rPr>
        <w:t>这段拓扑排序的实现通过Kahn算法（基于入度法）来对有向图进行排序。首先，计算每个节点的入度，即统计每个节点指向的其他节点的数量，存储在inDegree数组中。然后，找到所有入度为0的节点，这些节点没有前驱，可以作为拓扑排序的起点。将这些节点加入栈中，开始处理。在处理每个节点时，遍历与之相连的节点，并将它们的入度减1。如果某个节点的入度变为0，则将其加</w:t>
      </w:r>
      <w:r w:rsidRPr="006C78E5">
        <w:rPr>
          <w:rFonts w:ascii="SimSun" w:hAnsi="SimSun"/>
          <w:sz w:val="21"/>
          <w:szCs w:val="16"/>
          <w:lang w:eastAsia="zh-CN"/>
        </w:rPr>
        <w:lastRenderedPageBreak/>
        <w:t>入栈中，继续处理。整个过程中，维护一个计数器processedCount，记录已经处理的节点数。最后，如果处理的节点数等于图中的总节点数，说明图中没有环，拓扑排序成功；否则，图中存在环，排序无法完成。该算法使用了栈来存储入度为0的节点，确保能够按拓扑顺序输出节点。</w:t>
      </w:r>
    </w:p>
    <w:p w14:paraId="7592246E" w14:textId="03031EE0" w:rsidR="00061321" w:rsidRPr="006B2FF8" w:rsidRDefault="00061321" w:rsidP="00061321">
      <w:pPr>
        <w:rPr>
          <w:lang w:eastAsia="zh-CN"/>
        </w:rPr>
      </w:pPr>
      <w:r>
        <w:rPr>
          <w:rFonts w:hint="eastAsia"/>
          <w:lang w:eastAsia="zh-CN"/>
        </w:rPr>
        <w:t>3.2.2</w:t>
      </w:r>
      <w:r>
        <w:rPr>
          <w:rFonts w:hint="eastAsia"/>
        </w:rPr>
        <w:t>拓扑排序</w:t>
      </w:r>
      <w:r>
        <w:rPr>
          <w:rFonts w:hint="eastAsia"/>
          <w:lang w:eastAsia="zh-CN"/>
        </w:rPr>
        <w:t>功能核心代码</w:t>
      </w:r>
    </w:p>
    <w:p w14:paraId="5FEA2800" w14:textId="77777777" w:rsidR="00B6617E" w:rsidRPr="00B6617E" w:rsidRDefault="00B6617E" w:rsidP="00B6617E">
      <w:pPr>
        <w:ind w:firstLine="420"/>
        <w:rPr>
          <w:rFonts w:ascii="SimSun" w:hAnsi="SimSun" w:hint="eastAsia"/>
          <w:sz w:val="21"/>
          <w:szCs w:val="21"/>
          <w:lang w:eastAsia="zh-CN"/>
        </w:rPr>
      </w:pPr>
      <w:r w:rsidRPr="00B6617E">
        <w:rPr>
          <w:rFonts w:ascii="SimSun" w:hAnsi="SimSun"/>
          <w:sz w:val="21"/>
          <w:szCs w:val="21"/>
          <w:lang w:eastAsia="zh-CN"/>
        </w:rPr>
        <w:t>template &lt;typename Type&gt;</w:t>
      </w:r>
    </w:p>
    <w:p w14:paraId="350D74CC" w14:textId="77777777" w:rsidR="00B6617E" w:rsidRPr="00B6617E" w:rsidRDefault="00B6617E" w:rsidP="00B6617E">
      <w:pPr>
        <w:ind w:firstLine="420"/>
        <w:rPr>
          <w:rFonts w:ascii="SimSun" w:hAnsi="SimSun" w:hint="eastAsia"/>
          <w:sz w:val="21"/>
          <w:szCs w:val="21"/>
          <w:lang w:eastAsia="zh-CN"/>
        </w:rPr>
      </w:pPr>
      <w:r w:rsidRPr="00B6617E">
        <w:rPr>
          <w:rFonts w:ascii="SimSun" w:hAnsi="SimSun"/>
          <w:sz w:val="21"/>
          <w:szCs w:val="21"/>
          <w:lang w:eastAsia="zh-CN"/>
        </w:rPr>
        <w:t>bool MyDirectedGraph&lt;Type&gt;::topologicalSort()</w:t>
      </w:r>
    </w:p>
    <w:p w14:paraId="6046860E" w14:textId="77777777" w:rsidR="00B6617E" w:rsidRPr="00B6617E" w:rsidRDefault="00B6617E" w:rsidP="00B6617E">
      <w:pPr>
        <w:ind w:firstLine="420"/>
        <w:rPr>
          <w:rFonts w:ascii="SimSun" w:hAnsi="SimSun" w:hint="eastAsia"/>
          <w:sz w:val="21"/>
          <w:szCs w:val="21"/>
          <w:lang w:eastAsia="zh-CN"/>
        </w:rPr>
      </w:pPr>
      <w:r w:rsidRPr="00B6617E">
        <w:rPr>
          <w:rFonts w:ascii="SimSun" w:hAnsi="SimSun"/>
          <w:sz w:val="21"/>
          <w:szCs w:val="21"/>
          <w:lang w:eastAsia="zh-CN"/>
        </w:rPr>
        <w:t>{</w:t>
      </w:r>
    </w:p>
    <w:p w14:paraId="0C91C006" w14:textId="15490214"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 xml:space="preserve">// </w:t>
      </w:r>
      <w:r w:rsidRPr="00B6617E">
        <w:rPr>
          <w:rFonts w:ascii="SimSun" w:hAnsi="SimSun" w:hint="eastAsia"/>
          <w:sz w:val="21"/>
          <w:szCs w:val="21"/>
          <w:lang w:eastAsia="zh-CN"/>
        </w:rPr>
        <w:t>存储每个节点的入度</w:t>
      </w:r>
    </w:p>
    <w:p w14:paraId="4E806019" w14:textId="2CE1700A"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int* inDegree = new(std::nothrow) int[maxVertices];</w:t>
      </w:r>
    </w:p>
    <w:p w14:paraId="2DF38895" w14:textId="5F940101"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if (inDegree == nullptr) {</w:t>
      </w:r>
    </w:p>
    <w:p w14:paraId="72CB8C60" w14:textId="4BF7673E"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ab/>
        <w:t>std::cerr &lt;&lt; "Error: Memory allocation failed." &lt;&lt; std::endl;</w:t>
      </w:r>
    </w:p>
    <w:p w14:paraId="05D52D53" w14:textId="6D40943B"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ab/>
        <w:t>exit(-1);</w:t>
      </w:r>
    </w:p>
    <w:p w14:paraId="5E3872BC" w14:textId="61838C0D"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w:t>
      </w:r>
    </w:p>
    <w:p w14:paraId="36968F3B" w14:textId="0EA0A8DD" w:rsidR="00B6617E" w:rsidRPr="00B6617E" w:rsidRDefault="00156B53" w:rsidP="00B6617E">
      <w:pPr>
        <w:rPr>
          <w:rFonts w:ascii="SimSun" w:hAnsi="SimSun" w:hint="eastAsia"/>
          <w:sz w:val="21"/>
          <w:szCs w:val="21"/>
          <w:lang w:eastAsia="zh-CN"/>
        </w:rPr>
      </w:pPr>
      <w:r>
        <w:rPr>
          <w:rFonts w:ascii="SimSun" w:hAnsi="SimSun"/>
          <w:sz w:val="21"/>
          <w:szCs w:val="21"/>
          <w:lang w:eastAsia="zh-CN"/>
        </w:rPr>
        <w:tab/>
      </w:r>
      <w:r w:rsidR="00B6617E" w:rsidRPr="00B6617E">
        <w:rPr>
          <w:rFonts w:ascii="SimSun" w:hAnsi="SimSun"/>
          <w:sz w:val="21"/>
          <w:szCs w:val="21"/>
          <w:lang w:eastAsia="zh-CN"/>
        </w:rPr>
        <w:tab/>
        <w:t>for (int i = 0; i &lt; maxVertices; i++) {</w:t>
      </w:r>
    </w:p>
    <w:p w14:paraId="4901AAB7" w14:textId="447AED78"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ab/>
        <w:t>inDegree[i] = 0;</w:t>
      </w:r>
    </w:p>
    <w:p w14:paraId="5FFF17FA" w14:textId="3AF4DD80" w:rsidR="00B6617E" w:rsidRPr="00B6617E" w:rsidRDefault="00156B53" w:rsidP="00B6617E">
      <w:pPr>
        <w:rPr>
          <w:rFonts w:ascii="SimSun" w:hAnsi="SimSun" w:hint="eastAsia"/>
          <w:sz w:val="21"/>
          <w:szCs w:val="21"/>
          <w:lang w:eastAsia="zh-CN"/>
        </w:rPr>
      </w:pPr>
      <w:r>
        <w:rPr>
          <w:rFonts w:ascii="SimSun" w:hAnsi="SimSun"/>
          <w:sz w:val="21"/>
          <w:szCs w:val="21"/>
          <w:lang w:eastAsia="zh-CN"/>
        </w:rPr>
        <w:tab/>
      </w:r>
      <w:r w:rsidR="00B6617E" w:rsidRPr="00B6617E">
        <w:rPr>
          <w:rFonts w:ascii="SimSun" w:hAnsi="SimSun"/>
          <w:sz w:val="21"/>
          <w:szCs w:val="21"/>
          <w:lang w:eastAsia="zh-CN"/>
        </w:rPr>
        <w:tab/>
        <w:t>}</w:t>
      </w:r>
    </w:p>
    <w:p w14:paraId="5847C86E" w14:textId="5EE24739" w:rsidR="00B6617E" w:rsidRPr="00B6617E" w:rsidRDefault="00156B53" w:rsidP="00B6617E">
      <w:pPr>
        <w:rPr>
          <w:rFonts w:ascii="SimSun" w:hAnsi="SimSun" w:hint="eastAsia"/>
          <w:sz w:val="21"/>
          <w:szCs w:val="21"/>
          <w:lang w:eastAsia="zh-CN"/>
        </w:rPr>
      </w:pPr>
      <w:r>
        <w:rPr>
          <w:rFonts w:ascii="SimSun" w:hAnsi="SimSun"/>
          <w:sz w:val="21"/>
          <w:szCs w:val="21"/>
          <w:lang w:eastAsia="zh-CN"/>
        </w:rPr>
        <w:tab/>
      </w:r>
    </w:p>
    <w:p w14:paraId="54E11267" w14:textId="29D339BD"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for (int i = 0; i &lt; maxVertices; i++) {</w:t>
      </w:r>
    </w:p>
    <w:p w14:paraId="598BEF94" w14:textId="275ACDF2"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for (int j = 0; j &lt; maxVertices; j++) {</w:t>
      </w:r>
    </w:p>
    <w:p w14:paraId="6872EBC3" w14:textId="619B7EED"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 xml:space="preserve">if (graph[i][j].exist) { // </w:t>
      </w:r>
      <w:r w:rsidRPr="00B6617E">
        <w:rPr>
          <w:rFonts w:ascii="SimSun" w:hAnsi="SimSun" w:hint="eastAsia"/>
          <w:sz w:val="21"/>
          <w:szCs w:val="21"/>
          <w:lang w:eastAsia="zh-CN"/>
        </w:rPr>
        <w:t>如果存在边，从</w:t>
      </w:r>
      <w:r w:rsidRPr="00B6617E">
        <w:rPr>
          <w:rFonts w:ascii="SimSun" w:hAnsi="SimSun"/>
          <w:sz w:val="21"/>
          <w:szCs w:val="21"/>
          <w:lang w:eastAsia="zh-CN"/>
        </w:rPr>
        <w:t>i</w:t>
      </w:r>
      <w:r w:rsidRPr="00B6617E">
        <w:rPr>
          <w:rFonts w:ascii="SimSun" w:hAnsi="SimSun" w:hint="eastAsia"/>
          <w:sz w:val="21"/>
          <w:szCs w:val="21"/>
          <w:lang w:eastAsia="zh-CN"/>
        </w:rPr>
        <w:t>到</w:t>
      </w:r>
      <w:r w:rsidRPr="00B6617E">
        <w:rPr>
          <w:rFonts w:ascii="SimSun" w:hAnsi="SimSun"/>
          <w:sz w:val="21"/>
          <w:szCs w:val="21"/>
          <w:lang w:eastAsia="zh-CN"/>
        </w:rPr>
        <w:t>j</w:t>
      </w:r>
    </w:p>
    <w:p w14:paraId="1BCB805E" w14:textId="256124EA"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ab/>
        <w:t xml:space="preserve">inDegree[j]++;  // </w:t>
      </w:r>
      <w:r w:rsidRPr="00B6617E">
        <w:rPr>
          <w:rFonts w:ascii="SimSun" w:hAnsi="SimSun" w:hint="eastAsia"/>
          <w:sz w:val="21"/>
          <w:szCs w:val="21"/>
          <w:lang w:eastAsia="zh-CN"/>
        </w:rPr>
        <w:t>增加</w:t>
      </w:r>
      <w:r w:rsidRPr="00B6617E">
        <w:rPr>
          <w:rFonts w:ascii="SimSun" w:hAnsi="SimSun"/>
          <w:sz w:val="21"/>
          <w:szCs w:val="21"/>
          <w:lang w:eastAsia="zh-CN"/>
        </w:rPr>
        <w:t>j</w:t>
      </w:r>
      <w:r w:rsidRPr="00B6617E">
        <w:rPr>
          <w:rFonts w:ascii="SimSun" w:hAnsi="SimSun" w:hint="eastAsia"/>
          <w:sz w:val="21"/>
          <w:szCs w:val="21"/>
          <w:lang w:eastAsia="zh-CN"/>
        </w:rPr>
        <w:t>的入度</w:t>
      </w:r>
    </w:p>
    <w:p w14:paraId="69085888" w14:textId="1AD1DE2E"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ab/>
        <w:t>}</w:t>
      </w:r>
    </w:p>
    <w:p w14:paraId="00395711" w14:textId="004554E5"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w:t>
      </w:r>
    </w:p>
    <w:p w14:paraId="32CDCBBE" w14:textId="7ED681EC"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w:t>
      </w:r>
    </w:p>
    <w:p w14:paraId="1C0E0414" w14:textId="06432570" w:rsidR="00B6617E" w:rsidRPr="00B6617E" w:rsidRDefault="00156B53" w:rsidP="00B6617E">
      <w:pPr>
        <w:rPr>
          <w:rFonts w:ascii="SimSun" w:hAnsi="SimSun" w:hint="eastAsia"/>
          <w:sz w:val="21"/>
          <w:szCs w:val="21"/>
          <w:lang w:eastAsia="zh-CN"/>
        </w:rPr>
      </w:pPr>
      <w:r>
        <w:rPr>
          <w:rFonts w:ascii="SimSun" w:hAnsi="SimSun"/>
          <w:sz w:val="21"/>
          <w:szCs w:val="21"/>
          <w:lang w:eastAsia="zh-CN"/>
        </w:rPr>
        <w:tab/>
      </w:r>
    </w:p>
    <w:p w14:paraId="60BF4323" w14:textId="35849324"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 xml:space="preserve">// </w:t>
      </w:r>
      <w:r w:rsidRPr="00B6617E">
        <w:rPr>
          <w:rFonts w:ascii="SimSun" w:hAnsi="SimSun" w:hint="eastAsia"/>
          <w:sz w:val="21"/>
          <w:szCs w:val="21"/>
          <w:lang w:eastAsia="zh-CN"/>
        </w:rPr>
        <w:t>使用栈保存入度为</w:t>
      </w:r>
      <w:r w:rsidRPr="00B6617E">
        <w:rPr>
          <w:rFonts w:ascii="SimSun" w:hAnsi="SimSun"/>
          <w:sz w:val="21"/>
          <w:szCs w:val="21"/>
          <w:lang w:eastAsia="zh-CN"/>
        </w:rPr>
        <w:t>0</w:t>
      </w:r>
      <w:r w:rsidRPr="00B6617E">
        <w:rPr>
          <w:rFonts w:ascii="SimSun" w:hAnsi="SimSun" w:hint="eastAsia"/>
          <w:sz w:val="21"/>
          <w:szCs w:val="21"/>
          <w:lang w:eastAsia="zh-CN"/>
        </w:rPr>
        <w:t>的节点</w:t>
      </w:r>
    </w:p>
    <w:p w14:paraId="247F87AF" w14:textId="3A0D9F53"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int* stack = new int[maxVertices];</w:t>
      </w:r>
    </w:p>
    <w:p w14:paraId="4B85029D" w14:textId="37A6056D"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int top = -1;</w:t>
      </w:r>
    </w:p>
    <w:p w14:paraId="48C22A29" w14:textId="772AEB01"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for (int i = 0; i &lt; maxVertices; i++) {</w:t>
      </w:r>
    </w:p>
    <w:p w14:paraId="5BD83AAA" w14:textId="44867F59"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if (inDegree[i] == 0) {</w:t>
      </w:r>
    </w:p>
    <w:p w14:paraId="114F6873" w14:textId="76D04814"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ab/>
        <w:t>stack[++top] = i;</w:t>
      </w:r>
    </w:p>
    <w:p w14:paraId="2E66AB57" w14:textId="2F6A23CC"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lastRenderedPageBreak/>
        <w:tab/>
      </w:r>
      <w:r w:rsidR="00156B53">
        <w:rPr>
          <w:rFonts w:ascii="SimSun" w:hAnsi="SimSun"/>
          <w:sz w:val="21"/>
          <w:szCs w:val="21"/>
          <w:lang w:eastAsia="zh-CN"/>
        </w:rPr>
        <w:tab/>
      </w:r>
      <w:r w:rsidRPr="00B6617E">
        <w:rPr>
          <w:rFonts w:ascii="SimSun" w:hAnsi="SimSun"/>
          <w:sz w:val="21"/>
          <w:szCs w:val="21"/>
          <w:lang w:eastAsia="zh-CN"/>
        </w:rPr>
        <w:tab/>
        <w:t>}</w:t>
      </w:r>
    </w:p>
    <w:p w14:paraId="33C7FED9" w14:textId="15EC1EC1"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w:t>
      </w:r>
    </w:p>
    <w:p w14:paraId="1A88A74C" w14:textId="1E649D32" w:rsidR="00B6617E" w:rsidRPr="00B6617E" w:rsidRDefault="00156B53" w:rsidP="00B6617E">
      <w:pPr>
        <w:rPr>
          <w:rFonts w:ascii="SimSun" w:hAnsi="SimSun" w:hint="eastAsia"/>
          <w:sz w:val="21"/>
          <w:szCs w:val="21"/>
          <w:lang w:eastAsia="zh-CN"/>
        </w:rPr>
      </w:pPr>
      <w:r>
        <w:rPr>
          <w:rFonts w:ascii="SimSun" w:hAnsi="SimSun"/>
          <w:sz w:val="21"/>
          <w:szCs w:val="21"/>
          <w:lang w:eastAsia="zh-CN"/>
        </w:rPr>
        <w:tab/>
      </w:r>
    </w:p>
    <w:p w14:paraId="0786C7A2" w14:textId="14EF3ACB"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 xml:space="preserve">int processedCount = 0; // </w:t>
      </w:r>
      <w:r w:rsidRPr="00B6617E">
        <w:rPr>
          <w:rFonts w:ascii="SimSun" w:hAnsi="SimSun" w:hint="eastAsia"/>
          <w:sz w:val="21"/>
          <w:szCs w:val="21"/>
          <w:lang w:eastAsia="zh-CN"/>
        </w:rPr>
        <w:t>记录已处理的节点数</w:t>
      </w:r>
    </w:p>
    <w:p w14:paraId="58A54E18" w14:textId="38AF36FE" w:rsidR="00B6617E" w:rsidRPr="00B6617E" w:rsidRDefault="00156B53" w:rsidP="00B6617E">
      <w:pPr>
        <w:rPr>
          <w:rFonts w:ascii="SimSun" w:hAnsi="SimSun" w:hint="eastAsia"/>
          <w:sz w:val="21"/>
          <w:szCs w:val="21"/>
          <w:lang w:eastAsia="zh-CN"/>
        </w:rPr>
      </w:pPr>
      <w:r>
        <w:rPr>
          <w:rFonts w:ascii="SimSun" w:hAnsi="SimSun"/>
          <w:sz w:val="21"/>
          <w:szCs w:val="21"/>
          <w:lang w:eastAsia="zh-CN"/>
        </w:rPr>
        <w:tab/>
      </w:r>
    </w:p>
    <w:p w14:paraId="58B1CA0E" w14:textId="34DD7F6C"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while (top != -1) {</w:t>
      </w:r>
    </w:p>
    <w:p w14:paraId="37A16509" w14:textId="306E2136"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ab/>
        <w:t>int node = stack[top--];</w:t>
      </w:r>
    </w:p>
    <w:p w14:paraId="45ADDDF7" w14:textId="0BFCD954"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processedCount++;</w:t>
      </w:r>
    </w:p>
    <w:p w14:paraId="3A292273" w14:textId="7E2A34A4"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for (int i = 0; i &lt; maxVertices; i++) {</w:t>
      </w:r>
    </w:p>
    <w:p w14:paraId="571B67D3" w14:textId="34328292"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 xml:space="preserve">if (graph[node][i].exist) {  // </w:t>
      </w:r>
      <w:r w:rsidRPr="00B6617E">
        <w:rPr>
          <w:rFonts w:ascii="SimSun" w:hAnsi="SimSun" w:hint="eastAsia"/>
          <w:sz w:val="21"/>
          <w:szCs w:val="21"/>
          <w:lang w:eastAsia="zh-CN"/>
        </w:rPr>
        <w:t>如果有边</w:t>
      </w:r>
      <w:r w:rsidRPr="00B6617E">
        <w:rPr>
          <w:rFonts w:ascii="SimSun" w:hAnsi="SimSun"/>
          <w:sz w:val="21"/>
          <w:szCs w:val="21"/>
          <w:lang w:eastAsia="zh-CN"/>
        </w:rPr>
        <w:t xml:space="preserve"> node -&gt; i</w:t>
      </w:r>
    </w:p>
    <w:p w14:paraId="516ADF85" w14:textId="10C7F2C9"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 xml:space="preserve">if (--inDegree[i] == 0) {  // </w:t>
      </w:r>
      <w:r w:rsidRPr="00B6617E">
        <w:rPr>
          <w:rFonts w:ascii="SimSun" w:hAnsi="SimSun" w:hint="eastAsia"/>
          <w:sz w:val="21"/>
          <w:szCs w:val="21"/>
          <w:lang w:eastAsia="zh-CN"/>
        </w:rPr>
        <w:t>入度减</w:t>
      </w:r>
      <w:r w:rsidRPr="00B6617E">
        <w:rPr>
          <w:rFonts w:ascii="SimSun" w:hAnsi="SimSun"/>
          <w:sz w:val="21"/>
          <w:szCs w:val="21"/>
          <w:lang w:eastAsia="zh-CN"/>
        </w:rPr>
        <w:t>1</w:t>
      </w:r>
      <w:r w:rsidRPr="00B6617E">
        <w:rPr>
          <w:rFonts w:ascii="SimSun" w:hAnsi="SimSun" w:hint="eastAsia"/>
          <w:sz w:val="21"/>
          <w:szCs w:val="21"/>
          <w:lang w:eastAsia="zh-CN"/>
        </w:rPr>
        <w:t>，如果变为</w:t>
      </w:r>
      <w:r w:rsidRPr="00B6617E">
        <w:rPr>
          <w:rFonts w:ascii="SimSun" w:hAnsi="SimSun"/>
          <w:sz w:val="21"/>
          <w:szCs w:val="21"/>
          <w:lang w:eastAsia="zh-CN"/>
        </w:rPr>
        <w:t>0</w:t>
      </w:r>
      <w:r w:rsidRPr="00B6617E">
        <w:rPr>
          <w:rFonts w:ascii="SimSun" w:hAnsi="SimSun" w:hint="eastAsia"/>
          <w:sz w:val="21"/>
          <w:szCs w:val="21"/>
          <w:lang w:eastAsia="zh-CN"/>
        </w:rPr>
        <w:t>，则可以加入栈中</w:t>
      </w:r>
    </w:p>
    <w:p w14:paraId="0C0DD14E" w14:textId="61B9B108"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ab/>
        <w:t>stack[++top] = i;</w:t>
      </w:r>
    </w:p>
    <w:p w14:paraId="0923449A" w14:textId="2BC95999"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ab/>
        <w:t>}</w:t>
      </w:r>
    </w:p>
    <w:p w14:paraId="290B8251" w14:textId="667F0651"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w:t>
      </w:r>
    </w:p>
    <w:p w14:paraId="39932402" w14:textId="3222330F"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w:t>
      </w:r>
    </w:p>
    <w:p w14:paraId="5CD93E9C" w14:textId="650D93EC"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w:t>
      </w:r>
    </w:p>
    <w:p w14:paraId="1543D75E" w14:textId="54F0BDE4" w:rsidR="00B6617E" w:rsidRPr="00B6617E" w:rsidRDefault="00156B53" w:rsidP="00B6617E">
      <w:pPr>
        <w:rPr>
          <w:rFonts w:ascii="SimSun" w:hAnsi="SimSun" w:hint="eastAsia"/>
          <w:sz w:val="21"/>
          <w:szCs w:val="21"/>
          <w:lang w:eastAsia="zh-CN"/>
        </w:rPr>
      </w:pPr>
      <w:r>
        <w:rPr>
          <w:rFonts w:ascii="SimSun" w:hAnsi="SimSun"/>
          <w:sz w:val="21"/>
          <w:szCs w:val="21"/>
          <w:lang w:eastAsia="zh-CN"/>
        </w:rPr>
        <w:tab/>
      </w:r>
    </w:p>
    <w:p w14:paraId="66A9EBD1" w14:textId="32B1C904"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 xml:space="preserve">// </w:t>
      </w:r>
      <w:r w:rsidRPr="00B6617E">
        <w:rPr>
          <w:rFonts w:ascii="SimSun" w:hAnsi="SimSun" w:hint="eastAsia"/>
          <w:sz w:val="21"/>
          <w:szCs w:val="21"/>
          <w:lang w:eastAsia="zh-CN"/>
        </w:rPr>
        <w:t>如果处理的节点数少于图中的总节点数，则说明存在环，不能完成拓扑排序</w:t>
      </w:r>
    </w:p>
    <w:p w14:paraId="1FC89362" w14:textId="69797B96"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if (processedCount != vertexCount) {</w:t>
      </w:r>
    </w:p>
    <w:p w14:paraId="6CCAE400" w14:textId="7F1291F2" w:rsidR="00B6617E" w:rsidRPr="00B6617E" w:rsidRDefault="00B6617E" w:rsidP="00156B53">
      <w:pPr>
        <w:ind w:left="420" w:firstLine="840"/>
        <w:rPr>
          <w:rFonts w:ascii="SimSun" w:hAnsi="SimSun" w:hint="eastAsia"/>
          <w:sz w:val="21"/>
          <w:szCs w:val="21"/>
          <w:lang w:eastAsia="zh-CN"/>
        </w:rPr>
      </w:pPr>
      <w:r w:rsidRPr="00B6617E">
        <w:rPr>
          <w:rFonts w:ascii="SimSun" w:hAnsi="SimSun"/>
          <w:sz w:val="21"/>
          <w:szCs w:val="21"/>
          <w:lang w:eastAsia="zh-CN"/>
        </w:rPr>
        <w:t>std::cout &lt;&lt; "Error: The graph contains a cycle, topological sort is not possible." &lt;&lt; std::endl;</w:t>
      </w:r>
    </w:p>
    <w:p w14:paraId="3E99C631" w14:textId="0675F611"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return false;</w:t>
      </w:r>
    </w:p>
    <w:p w14:paraId="2C5518BF" w14:textId="766D951B"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w:t>
      </w:r>
    </w:p>
    <w:p w14:paraId="57A33426" w14:textId="64FE3015" w:rsidR="00B6617E" w:rsidRPr="00B6617E" w:rsidRDefault="00156B53" w:rsidP="00B6617E">
      <w:pPr>
        <w:rPr>
          <w:rFonts w:ascii="SimSun" w:hAnsi="SimSun" w:hint="eastAsia"/>
          <w:sz w:val="21"/>
          <w:szCs w:val="21"/>
          <w:lang w:eastAsia="zh-CN"/>
        </w:rPr>
      </w:pPr>
      <w:r>
        <w:rPr>
          <w:rFonts w:ascii="SimSun" w:hAnsi="SimSun"/>
          <w:sz w:val="21"/>
          <w:szCs w:val="21"/>
          <w:lang w:eastAsia="zh-CN"/>
        </w:rPr>
        <w:tab/>
      </w:r>
    </w:p>
    <w:p w14:paraId="2B146AB3" w14:textId="06877877"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delete[] inDegree;</w:t>
      </w:r>
    </w:p>
    <w:p w14:paraId="494E2726" w14:textId="162510C0"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delete[] stack;</w:t>
      </w:r>
    </w:p>
    <w:p w14:paraId="5640B9A4" w14:textId="27004CF9" w:rsidR="00B6617E" w:rsidRPr="00B6617E" w:rsidRDefault="00B6617E" w:rsidP="00B6617E">
      <w:pPr>
        <w:rPr>
          <w:rFonts w:ascii="SimSun" w:hAnsi="SimSun" w:hint="eastAsia"/>
          <w:sz w:val="21"/>
          <w:szCs w:val="21"/>
          <w:lang w:eastAsia="zh-CN"/>
        </w:rPr>
      </w:pPr>
      <w:r w:rsidRPr="00B6617E">
        <w:rPr>
          <w:rFonts w:ascii="SimSun" w:hAnsi="SimSun"/>
          <w:sz w:val="21"/>
          <w:szCs w:val="21"/>
          <w:lang w:eastAsia="zh-CN"/>
        </w:rPr>
        <w:tab/>
      </w:r>
      <w:r w:rsidR="00156B53">
        <w:rPr>
          <w:rFonts w:ascii="SimSun" w:hAnsi="SimSun"/>
          <w:sz w:val="21"/>
          <w:szCs w:val="21"/>
          <w:lang w:eastAsia="zh-CN"/>
        </w:rPr>
        <w:tab/>
      </w:r>
      <w:r w:rsidRPr="00B6617E">
        <w:rPr>
          <w:rFonts w:ascii="SimSun" w:hAnsi="SimSun"/>
          <w:sz w:val="21"/>
          <w:szCs w:val="21"/>
          <w:lang w:eastAsia="zh-CN"/>
        </w:rPr>
        <w:t>return true;</w:t>
      </w:r>
    </w:p>
    <w:p w14:paraId="40EDA647" w14:textId="0C1EA472" w:rsidR="00061321" w:rsidRPr="00B6617E" w:rsidRDefault="00B6617E" w:rsidP="00156B53">
      <w:pPr>
        <w:ind w:firstLine="420"/>
        <w:rPr>
          <w:rFonts w:ascii="SimSun" w:hAnsi="SimSun" w:hint="eastAsia"/>
          <w:sz w:val="21"/>
          <w:szCs w:val="21"/>
          <w:lang w:eastAsia="zh-CN"/>
        </w:rPr>
      </w:pPr>
      <w:r w:rsidRPr="00B6617E">
        <w:rPr>
          <w:rFonts w:ascii="SimSun" w:hAnsi="SimSun"/>
          <w:sz w:val="21"/>
          <w:szCs w:val="21"/>
          <w:lang w:eastAsia="zh-CN"/>
        </w:rPr>
        <w:t>}</w:t>
      </w:r>
    </w:p>
    <w:p w14:paraId="5DF649B2" w14:textId="36A8DFCD" w:rsidR="00521272" w:rsidRDefault="00521272" w:rsidP="004404BE">
      <w:pPr>
        <w:pStyle w:val="2"/>
        <w:spacing w:before="120"/>
      </w:pPr>
      <w:r>
        <w:rPr>
          <w:rFonts w:hint="eastAsia"/>
        </w:rPr>
        <w:t>3.</w:t>
      </w:r>
      <w:r w:rsidR="00061321">
        <w:rPr>
          <w:rFonts w:hint="eastAsia"/>
        </w:rPr>
        <w:t>3</w:t>
      </w:r>
      <w:r>
        <w:t xml:space="preserve"> </w:t>
      </w:r>
      <w:r w:rsidR="00362A09">
        <w:rPr>
          <w:rFonts w:hint="eastAsia"/>
        </w:rPr>
        <w:t>关键活动寻找功能的实现</w:t>
      </w:r>
    </w:p>
    <w:p w14:paraId="064D02ED" w14:textId="690F7887" w:rsidR="008013E1" w:rsidRDefault="008013E1" w:rsidP="008013E1">
      <w:pPr>
        <w:rPr>
          <w:lang w:eastAsia="zh-CN"/>
        </w:rPr>
      </w:pPr>
      <w:r>
        <w:rPr>
          <w:rFonts w:hint="eastAsia"/>
          <w:lang w:eastAsia="zh-CN"/>
        </w:rPr>
        <w:t>3.</w:t>
      </w:r>
      <w:r w:rsidR="00061321">
        <w:rPr>
          <w:rFonts w:hint="eastAsia"/>
          <w:lang w:eastAsia="zh-CN"/>
        </w:rPr>
        <w:t>3</w:t>
      </w:r>
      <w:r>
        <w:rPr>
          <w:rFonts w:hint="eastAsia"/>
          <w:lang w:eastAsia="zh-CN"/>
        </w:rPr>
        <w:t>.1</w:t>
      </w:r>
      <w:r>
        <w:rPr>
          <w:rFonts w:hint="eastAsia"/>
          <w:lang w:eastAsia="zh-CN"/>
        </w:rPr>
        <w:t>关键活动寻找功能实现思路</w:t>
      </w:r>
    </w:p>
    <w:p w14:paraId="027CACEC" w14:textId="35951999" w:rsidR="006C78E5" w:rsidRPr="006C78E5" w:rsidRDefault="006C78E5" w:rsidP="006C78E5">
      <w:pPr>
        <w:ind w:firstLineChars="200" w:firstLine="420"/>
        <w:rPr>
          <w:rFonts w:ascii="SimSun" w:hAnsi="SimSun" w:hint="eastAsia"/>
          <w:sz w:val="21"/>
          <w:szCs w:val="16"/>
          <w:lang w:eastAsia="zh-CN"/>
        </w:rPr>
      </w:pPr>
      <w:r w:rsidRPr="006C78E5">
        <w:rPr>
          <w:rFonts w:ascii="SimSun" w:hAnsi="SimSun"/>
          <w:sz w:val="21"/>
          <w:szCs w:val="16"/>
          <w:lang w:eastAsia="zh-CN"/>
        </w:rPr>
        <w:lastRenderedPageBreak/>
        <w:t>该函数的实现思路通过计算最早开始时间和最晚开始时间来确定关键活动。首先，初始化两个数组earliestStart和latestStart，分别用于存储每个节点的最早开始时间和最晚开始时间。最早开始时间从源点开始计算，遍历图中的每一条边，更新目标节点的最早开始时间。接下来，最晚开始时间从汇点开始计算，逆序遍历图中的边，更新源节点的最晚开始时间。关键活动的判定基于这样的条件：如果某个任务的最早开始时间等于其后续任务的最晚开始时间减去任务时长，则该任务为关键活动。最后，遍历所有任务，输出满足条件的关键活动及其最早开始时间。</w:t>
      </w:r>
    </w:p>
    <w:p w14:paraId="3A8249C5" w14:textId="51975860" w:rsidR="006B2FF8" w:rsidRPr="006B2FF8" w:rsidRDefault="008013E1" w:rsidP="006B2FF8">
      <w:pPr>
        <w:rPr>
          <w:lang w:eastAsia="zh-CN"/>
        </w:rPr>
      </w:pPr>
      <w:r>
        <w:rPr>
          <w:rFonts w:hint="eastAsia"/>
          <w:lang w:eastAsia="zh-CN"/>
        </w:rPr>
        <w:t>3.</w:t>
      </w:r>
      <w:r w:rsidR="00061321">
        <w:rPr>
          <w:rFonts w:hint="eastAsia"/>
          <w:lang w:eastAsia="zh-CN"/>
        </w:rPr>
        <w:t>3</w:t>
      </w:r>
      <w:r>
        <w:rPr>
          <w:rFonts w:hint="eastAsia"/>
          <w:lang w:eastAsia="zh-CN"/>
        </w:rPr>
        <w:t>.2</w:t>
      </w:r>
      <w:r>
        <w:rPr>
          <w:rFonts w:hint="eastAsia"/>
          <w:lang w:eastAsia="zh-CN"/>
        </w:rPr>
        <w:t>关键活动寻找功能核心代码</w:t>
      </w:r>
    </w:p>
    <w:p w14:paraId="3354E18F" w14:textId="77777777" w:rsidR="006B2FF8" w:rsidRPr="006B2FF8" w:rsidRDefault="006B2FF8" w:rsidP="006B2FF8">
      <w:pPr>
        <w:ind w:firstLine="420"/>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template &lt;typename Type&gt;</w:t>
      </w:r>
    </w:p>
    <w:p w14:paraId="5A5E005E" w14:textId="77777777" w:rsidR="006B2FF8" w:rsidRPr="006B2FF8" w:rsidRDefault="006B2FF8" w:rsidP="006B2FF8">
      <w:pPr>
        <w:ind w:firstLine="420"/>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void MyDirectedGraph&lt;Type&gt;::printCriticalActivities()</w:t>
      </w:r>
    </w:p>
    <w:p w14:paraId="6340F2AF" w14:textId="77777777" w:rsidR="006B2FF8" w:rsidRPr="006B2FF8" w:rsidRDefault="006B2FF8" w:rsidP="006B2FF8">
      <w:pPr>
        <w:ind w:firstLine="420"/>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w:t>
      </w:r>
    </w:p>
    <w:p w14:paraId="4DAB09ED" w14:textId="03AE5543" w:rsidR="006B2FF8" w:rsidRPr="006B2FF8" w:rsidRDefault="006B2FF8" w:rsidP="006B2FF8">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int* earliestStart = new int[maxVertices];</w:t>
      </w:r>
    </w:p>
    <w:p w14:paraId="35A8A795" w14:textId="5209A2B6" w:rsidR="006B2FF8" w:rsidRPr="006B2FF8" w:rsidRDefault="006B2FF8" w:rsidP="006B2FF8">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int* latestStart = new int[maxVertices];</w:t>
      </w:r>
    </w:p>
    <w:p w14:paraId="2231DAD8" w14:textId="56B402DF" w:rsidR="006B2FF8" w:rsidRPr="006B2FF8" w:rsidRDefault="006B2FF8" w:rsidP="006B2FF8">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if (earliestStart == nullptr || latestStart == nullptr) {</w:t>
      </w:r>
    </w:p>
    <w:p w14:paraId="6DA55088" w14:textId="52DF0E49"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std::cerr &lt;&lt; "Error: Memory allocation failed." &lt;&lt; std::endl;</w:t>
      </w:r>
    </w:p>
    <w:p w14:paraId="7A0F56DB" w14:textId="5233E83A"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exit(-1);</w:t>
      </w:r>
    </w:p>
    <w:p w14:paraId="39840DAA" w14:textId="2C60CD84"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w:t>
      </w:r>
    </w:p>
    <w:p w14:paraId="1A0D0136" w14:textId="18B90FA1" w:rsidR="006B2FF8" w:rsidRPr="006B2FF8" w:rsidRDefault="006B2FF8" w:rsidP="006B2FF8">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p>
    <w:p w14:paraId="7FF42EE8" w14:textId="0E9962B1"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 xml:space="preserve">// </w:t>
      </w:r>
      <w:r w:rsidRPr="006B2FF8">
        <w:rPr>
          <w:rFonts w:asciiTheme="minorEastAsia" w:eastAsiaTheme="minorEastAsia" w:hAnsiTheme="minorEastAsia" w:hint="eastAsia"/>
          <w:sz w:val="21"/>
          <w:szCs w:val="21"/>
          <w:lang w:eastAsia="zh-CN"/>
        </w:rPr>
        <w:t>初始化最早开始时间和最晚开始时间</w:t>
      </w:r>
    </w:p>
    <w:p w14:paraId="55B8869F" w14:textId="2D6BD38E"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for (int i = 0; i &lt; maxVertices; i++) {</w:t>
      </w:r>
    </w:p>
    <w:p w14:paraId="231163D8" w14:textId="1C9FAB5B"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earliestStart[i] = 0;</w:t>
      </w:r>
    </w:p>
    <w:p w14:paraId="6D302664" w14:textId="347D8173"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latestStart[i] = INT_MAX;</w:t>
      </w:r>
    </w:p>
    <w:p w14:paraId="6B3DAAC2" w14:textId="4DDBE5E1"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w:t>
      </w:r>
    </w:p>
    <w:p w14:paraId="37CCCBFD" w14:textId="080EBF0F" w:rsidR="006B2FF8" w:rsidRPr="006B2FF8" w:rsidRDefault="006B2FF8" w:rsidP="006B2FF8">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p>
    <w:p w14:paraId="46BA77F6" w14:textId="38C45F84"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 xml:space="preserve">// </w:t>
      </w:r>
      <w:r w:rsidRPr="006B2FF8">
        <w:rPr>
          <w:rFonts w:asciiTheme="minorEastAsia" w:eastAsiaTheme="minorEastAsia" w:hAnsiTheme="minorEastAsia" w:hint="eastAsia"/>
          <w:sz w:val="21"/>
          <w:szCs w:val="21"/>
          <w:lang w:eastAsia="zh-CN"/>
        </w:rPr>
        <w:t>计算最早开始时间（从源点开始）</w:t>
      </w:r>
    </w:p>
    <w:p w14:paraId="7A98E40B" w14:textId="60912637"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for (int i = 0; i &lt; maxVertices; i++) {</w:t>
      </w:r>
    </w:p>
    <w:p w14:paraId="5671655E" w14:textId="3B73EEF6"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for (int j = 0; j &lt; maxVertices; j++) {</w:t>
      </w:r>
    </w:p>
    <w:p w14:paraId="574AAC3A" w14:textId="69A32B2E"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if (graph[i][j].exist) {</w:t>
      </w:r>
    </w:p>
    <w:p w14:paraId="66BE082E" w14:textId="61710170" w:rsidR="006B2FF8" w:rsidRPr="006B2FF8" w:rsidRDefault="006B2FF8" w:rsidP="006B2FF8">
      <w:pPr>
        <w:ind w:left="420" w:firstLine="1680"/>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earliestStart[j] = std::max(earliestStart[j], earliestStart[i] + graph[i][j].weight);</w:t>
      </w:r>
    </w:p>
    <w:p w14:paraId="234CC81F" w14:textId="47511029" w:rsidR="006B2FF8" w:rsidRPr="006B2FF8" w:rsidRDefault="006B2FF8" w:rsidP="006B2FF8">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w:t>
      </w:r>
    </w:p>
    <w:p w14:paraId="53A606F5" w14:textId="0BE5D302"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w:t>
      </w:r>
    </w:p>
    <w:p w14:paraId="2365B99A" w14:textId="0ADCAC9A"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lastRenderedPageBreak/>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w:t>
      </w:r>
    </w:p>
    <w:p w14:paraId="108DFF32" w14:textId="4ED63E40" w:rsidR="006B2FF8" w:rsidRPr="006B2FF8" w:rsidRDefault="006B2FF8" w:rsidP="006B2FF8">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p>
    <w:p w14:paraId="3283E81F" w14:textId="0C1F00D5"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 xml:space="preserve">// </w:t>
      </w:r>
      <w:r w:rsidRPr="006B2FF8">
        <w:rPr>
          <w:rFonts w:asciiTheme="minorEastAsia" w:eastAsiaTheme="minorEastAsia" w:hAnsiTheme="minorEastAsia" w:hint="eastAsia"/>
          <w:sz w:val="21"/>
          <w:szCs w:val="21"/>
          <w:lang w:eastAsia="zh-CN"/>
        </w:rPr>
        <w:t>计算最晚开始时间（从汇点开始）</w:t>
      </w:r>
    </w:p>
    <w:p w14:paraId="096CC7A1" w14:textId="1C6FAE38"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latestStart[maxVertices - 1] = earliestStart[maxVertices - 1];</w:t>
      </w:r>
    </w:p>
    <w:p w14:paraId="2D332137" w14:textId="037B4EB9"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for (int i = maxVertices - 2; i &gt;= 0; i--) {</w:t>
      </w:r>
    </w:p>
    <w:p w14:paraId="1D8DF786" w14:textId="2C87C169"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for (int j = 0; j &lt; maxVertices; j++) {</w:t>
      </w:r>
    </w:p>
    <w:p w14:paraId="6A5DA086" w14:textId="6F13A771"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if (graph[i][j].exist) {</w:t>
      </w:r>
    </w:p>
    <w:p w14:paraId="24E43482" w14:textId="37186D92" w:rsidR="006B2FF8" w:rsidRPr="006B2FF8" w:rsidRDefault="006B2FF8" w:rsidP="006B2FF8">
      <w:pPr>
        <w:ind w:left="420" w:firstLine="1680"/>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latestStart[i] = std::min(latestStart[i], latestStart[j] - graph[i][j].weight);</w:t>
      </w:r>
    </w:p>
    <w:p w14:paraId="61BF346B" w14:textId="3F305B4C"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w:t>
      </w:r>
    </w:p>
    <w:p w14:paraId="7F4ADADD" w14:textId="3D2B439B"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w:t>
      </w:r>
    </w:p>
    <w:p w14:paraId="75BB42FF" w14:textId="3FCD78B6"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w:t>
      </w:r>
    </w:p>
    <w:p w14:paraId="2C063470" w14:textId="489CAB11" w:rsidR="006B2FF8" w:rsidRPr="006B2FF8" w:rsidRDefault="006B2FF8" w:rsidP="006B2FF8">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p>
    <w:p w14:paraId="051673A6" w14:textId="3D5B99EC"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 xml:space="preserve">// </w:t>
      </w:r>
      <w:r w:rsidRPr="006B2FF8">
        <w:rPr>
          <w:rFonts w:asciiTheme="minorEastAsia" w:eastAsiaTheme="minorEastAsia" w:hAnsiTheme="minorEastAsia" w:hint="eastAsia"/>
          <w:sz w:val="21"/>
          <w:szCs w:val="21"/>
          <w:lang w:eastAsia="zh-CN"/>
        </w:rPr>
        <w:t>输出关键活动及最小时间</w:t>
      </w:r>
    </w:p>
    <w:p w14:paraId="495F5B4E" w14:textId="7E2CB80A"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 xml:space="preserve">std::cout &lt;&lt; "&gt;&gt;&gt; </w:t>
      </w:r>
      <w:r w:rsidRPr="006B2FF8">
        <w:rPr>
          <w:rFonts w:asciiTheme="minorEastAsia" w:eastAsiaTheme="minorEastAsia" w:hAnsiTheme="minorEastAsia" w:hint="eastAsia"/>
          <w:sz w:val="21"/>
          <w:szCs w:val="21"/>
          <w:lang w:eastAsia="zh-CN"/>
        </w:rPr>
        <w:t>关键活动及最小时间</w:t>
      </w:r>
      <w:r w:rsidRPr="006B2FF8">
        <w:rPr>
          <w:rFonts w:asciiTheme="minorEastAsia" w:eastAsiaTheme="minorEastAsia" w:hAnsiTheme="minorEastAsia"/>
          <w:sz w:val="21"/>
          <w:szCs w:val="21"/>
          <w:lang w:eastAsia="zh-CN"/>
        </w:rPr>
        <w:t>: " &lt;&lt; std::endl;</w:t>
      </w:r>
    </w:p>
    <w:p w14:paraId="6A3E9B6C" w14:textId="149D5883"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for (int i = 0; i &lt; maxVertices; i++) {</w:t>
      </w:r>
    </w:p>
    <w:p w14:paraId="7EDD6123" w14:textId="73595D3F"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for (int j = 0; j &lt; maxVertices; j++) {</w:t>
      </w:r>
    </w:p>
    <w:p w14:paraId="0DE472EE" w14:textId="34EFF4C1" w:rsidR="006B2FF8" w:rsidRPr="006B2FF8" w:rsidRDefault="006B2FF8" w:rsidP="006B2FF8">
      <w:pPr>
        <w:ind w:left="420" w:firstLine="1260"/>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if (graph[i][j].exist &amp;&amp; earliestStart[i] == latestStart[j] - graph[i][j].weight) {</w:t>
      </w:r>
    </w:p>
    <w:p w14:paraId="1019C7A4" w14:textId="748D7078"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std::cout &lt;&lt; "</w:t>
      </w:r>
      <w:r w:rsidRPr="006B2FF8">
        <w:rPr>
          <w:rFonts w:asciiTheme="minorEastAsia" w:eastAsiaTheme="minorEastAsia" w:hAnsiTheme="minorEastAsia" w:hint="eastAsia"/>
          <w:sz w:val="21"/>
          <w:szCs w:val="21"/>
          <w:lang w:eastAsia="zh-CN"/>
        </w:rPr>
        <w:t>关键活动</w:t>
      </w:r>
      <w:r w:rsidRPr="006B2FF8">
        <w:rPr>
          <w:rFonts w:asciiTheme="minorEastAsia" w:eastAsiaTheme="minorEastAsia" w:hAnsiTheme="minorEastAsia"/>
          <w:sz w:val="21"/>
          <w:szCs w:val="21"/>
          <w:lang w:eastAsia="zh-CN"/>
        </w:rPr>
        <w:t>: " &lt;&lt; vertices[i] &lt;&lt; " -&gt; " &lt;&lt; vertices[j]</w:t>
      </w:r>
    </w:p>
    <w:p w14:paraId="480C9460" w14:textId="71209C0F"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 xml:space="preserve">&lt;&lt; " | </w:t>
      </w:r>
      <w:r w:rsidRPr="006B2FF8">
        <w:rPr>
          <w:rFonts w:asciiTheme="minorEastAsia" w:eastAsiaTheme="minorEastAsia" w:hAnsiTheme="minorEastAsia" w:hint="eastAsia"/>
          <w:sz w:val="21"/>
          <w:szCs w:val="21"/>
          <w:lang w:eastAsia="zh-CN"/>
        </w:rPr>
        <w:t>最早开始时间</w:t>
      </w:r>
      <w:r w:rsidRPr="006B2FF8">
        <w:rPr>
          <w:rFonts w:asciiTheme="minorEastAsia" w:eastAsiaTheme="minorEastAsia" w:hAnsiTheme="minorEastAsia"/>
          <w:sz w:val="21"/>
          <w:szCs w:val="21"/>
          <w:lang w:eastAsia="zh-CN"/>
        </w:rPr>
        <w:t>: " &lt;&lt; earliestStart[i] &lt;&lt; std::endl;</w:t>
      </w:r>
    </w:p>
    <w:p w14:paraId="25A510C0" w14:textId="0B0FDE05"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w:t>
      </w:r>
    </w:p>
    <w:p w14:paraId="4880627A" w14:textId="7AC50EF3"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ab/>
        <w:t>}</w:t>
      </w:r>
    </w:p>
    <w:p w14:paraId="004EBC2A" w14:textId="74DB75C3"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w:t>
      </w:r>
    </w:p>
    <w:p w14:paraId="67954290" w14:textId="2241B2DA" w:rsidR="006B2FF8" w:rsidRPr="006B2FF8" w:rsidRDefault="006B2FF8" w:rsidP="006B2FF8">
      <w:pPr>
        <w:rPr>
          <w:rFonts w:asciiTheme="minorEastAsia" w:eastAsiaTheme="minorEastAsia" w:hAnsiTheme="minorEastAsia" w:hint="eastAsia"/>
          <w:sz w:val="21"/>
          <w:szCs w:val="21"/>
          <w:lang w:eastAsia="zh-CN"/>
        </w:rPr>
      </w:pPr>
      <w:r>
        <w:rPr>
          <w:rFonts w:asciiTheme="minorEastAsia" w:eastAsiaTheme="minorEastAsia" w:hAnsiTheme="minorEastAsia"/>
          <w:sz w:val="21"/>
          <w:szCs w:val="21"/>
          <w:lang w:eastAsia="zh-CN"/>
        </w:rPr>
        <w:tab/>
      </w:r>
    </w:p>
    <w:p w14:paraId="64278E11" w14:textId="4D771628"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delete[] earliestStart;</w:t>
      </w:r>
    </w:p>
    <w:p w14:paraId="5C81FEC9" w14:textId="6C99E8E0" w:rsidR="006B2FF8" w:rsidRPr="006B2FF8" w:rsidRDefault="006B2FF8" w:rsidP="006B2FF8">
      <w:pPr>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ab/>
      </w:r>
      <w:r>
        <w:rPr>
          <w:rFonts w:asciiTheme="minorEastAsia" w:eastAsiaTheme="minorEastAsia" w:hAnsiTheme="minorEastAsia"/>
          <w:sz w:val="21"/>
          <w:szCs w:val="21"/>
          <w:lang w:eastAsia="zh-CN"/>
        </w:rPr>
        <w:tab/>
      </w:r>
      <w:r w:rsidRPr="006B2FF8">
        <w:rPr>
          <w:rFonts w:asciiTheme="minorEastAsia" w:eastAsiaTheme="minorEastAsia" w:hAnsiTheme="minorEastAsia"/>
          <w:sz w:val="21"/>
          <w:szCs w:val="21"/>
          <w:lang w:eastAsia="zh-CN"/>
        </w:rPr>
        <w:t>delete[] latestStart;</w:t>
      </w:r>
    </w:p>
    <w:p w14:paraId="0AAE1CD1" w14:textId="02185258" w:rsidR="005A4D65" w:rsidRPr="006B2FF8" w:rsidRDefault="006B2FF8" w:rsidP="006B2FF8">
      <w:pPr>
        <w:ind w:firstLine="420"/>
        <w:rPr>
          <w:rFonts w:asciiTheme="minorEastAsia" w:eastAsiaTheme="minorEastAsia" w:hAnsiTheme="minorEastAsia" w:hint="eastAsia"/>
          <w:sz w:val="21"/>
          <w:szCs w:val="21"/>
          <w:lang w:eastAsia="zh-CN"/>
        </w:rPr>
      </w:pPr>
      <w:r w:rsidRPr="006B2FF8">
        <w:rPr>
          <w:rFonts w:asciiTheme="minorEastAsia" w:eastAsiaTheme="minorEastAsia" w:hAnsiTheme="minorEastAsia"/>
          <w:sz w:val="21"/>
          <w:szCs w:val="21"/>
          <w:lang w:eastAsia="zh-CN"/>
        </w:rPr>
        <w:t>}</w:t>
      </w:r>
    </w:p>
    <w:p w14:paraId="6D2EBE84" w14:textId="2E986050" w:rsidR="00521272" w:rsidRDefault="00521272" w:rsidP="004404BE">
      <w:pPr>
        <w:pStyle w:val="2"/>
        <w:spacing w:before="120"/>
      </w:pPr>
      <w:r>
        <w:rPr>
          <w:rFonts w:hint="eastAsia"/>
        </w:rPr>
        <w:lastRenderedPageBreak/>
        <w:t>3.3</w:t>
      </w:r>
      <w:r>
        <w:rPr>
          <w:rFonts w:hint="eastAsia"/>
        </w:rPr>
        <w:t>异常处理功能的实现</w:t>
      </w:r>
    </w:p>
    <w:p w14:paraId="5EF70F71" w14:textId="77777777" w:rsidR="004404BE" w:rsidRDefault="004404BE" w:rsidP="004404BE">
      <w:pPr>
        <w:pStyle w:val="3"/>
        <w:spacing w:before="120"/>
      </w:pPr>
      <w:r>
        <w:rPr>
          <w:rFonts w:hint="eastAsia"/>
        </w:rPr>
        <w:t>3.3.1</w:t>
      </w:r>
      <w:r>
        <w:rPr>
          <w:rFonts w:hint="eastAsia"/>
        </w:rPr>
        <w:t>动态内存申请失败的异常处理</w:t>
      </w:r>
    </w:p>
    <w:p w14:paraId="471851EB" w14:textId="77777777" w:rsidR="004404BE" w:rsidRDefault="004404BE" w:rsidP="004404BE">
      <w:pPr>
        <w:ind w:firstLine="480"/>
        <w:rPr>
          <w:sz w:val="21"/>
          <w:szCs w:val="16"/>
          <w:lang w:eastAsia="zh-CN"/>
        </w:rPr>
      </w:pPr>
      <w:r w:rsidRPr="00FE3DCD">
        <w:rPr>
          <w:rFonts w:hint="eastAsia"/>
          <w:sz w:val="21"/>
          <w:szCs w:val="16"/>
          <w:lang w:eastAsia="zh-CN"/>
        </w:rPr>
        <w:t>在进行动态内存申请时，程序使用</w:t>
      </w:r>
      <w:r w:rsidRPr="00FE3DCD">
        <w:rPr>
          <w:sz w:val="21"/>
          <w:szCs w:val="16"/>
          <w:lang w:eastAsia="zh-CN"/>
        </w:rPr>
        <w:t>new(std::nothrow)</w:t>
      </w:r>
      <w:r w:rsidRPr="00FE3DCD">
        <w:rPr>
          <w:rFonts w:hint="eastAsia"/>
          <w:sz w:val="21"/>
          <w:szCs w:val="16"/>
          <w:lang w:eastAsia="zh-CN"/>
        </w:rPr>
        <w:t>来尝试分配内存。</w:t>
      </w:r>
      <w:r w:rsidRPr="00FE3DCD">
        <w:rPr>
          <w:sz w:val="21"/>
          <w:szCs w:val="16"/>
          <w:lang w:eastAsia="zh-CN"/>
        </w:rPr>
        <w:t>new(std::nothrow)</w:t>
      </w:r>
      <w:r w:rsidRPr="00FE3DCD">
        <w:rPr>
          <w:rFonts w:hint="eastAsia"/>
          <w:sz w:val="21"/>
          <w:szCs w:val="16"/>
          <w:lang w:eastAsia="zh-CN"/>
        </w:rPr>
        <w:t>在分配内存失败时不会引发异常，而是返回一个空指针（</w:t>
      </w:r>
      <w:r w:rsidRPr="00FE3DCD">
        <w:rPr>
          <w:sz w:val="21"/>
          <w:szCs w:val="16"/>
          <w:lang w:eastAsia="zh-CN"/>
        </w:rPr>
        <w:t>nullptr</w:t>
      </w:r>
      <w:r w:rsidRPr="00FE3DCD">
        <w:rPr>
          <w:rFonts w:hint="eastAsia"/>
          <w:sz w:val="21"/>
          <w:szCs w:val="16"/>
          <w:lang w:eastAsia="zh-CN"/>
        </w:rPr>
        <w:t>），代码检查指针是否为空指针，如果为空指针，意味着内存分配失败，这时程序将执行以下操作：</w:t>
      </w:r>
    </w:p>
    <w:p w14:paraId="0B0B857B" w14:textId="77777777" w:rsidR="004404BE" w:rsidRPr="00FE3DCD" w:rsidRDefault="004404BE" w:rsidP="004404BE">
      <w:pPr>
        <w:ind w:firstLine="480"/>
        <w:rPr>
          <w:sz w:val="21"/>
          <w:szCs w:val="16"/>
          <w:lang w:eastAsia="zh-CN"/>
        </w:rPr>
      </w:pPr>
      <w:r w:rsidRPr="00FE3DCD">
        <w:rPr>
          <w:sz w:val="21"/>
          <w:szCs w:val="16"/>
          <w:lang w:eastAsia="zh-CN"/>
        </w:rPr>
        <w:t>(1)</w:t>
      </w:r>
      <w:r w:rsidRPr="00FE3DCD">
        <w:rPr>
          <w:rFonts w:hint="eastAsia"/>
          <w:sz w:val="21"/>
          <w:szCs w:val="16"/>
          <w:lang w:eastAsia="zh-CN"/>
        </w:rPr>
        <w:t>向标准错误流</w:t>
      </w:r>
      <w:r w:rsidRPr="00FE3DCD">
        <w:rPr>
          <w:sz w:val="21"/>
          <w:szCs w:val="16"/>
          <w:lang w:eastAsia="zh-CN"/>
        </w:rPr>
        <w:t>std::cerr</w:t>
      </w:r>
      <w:r w:rsidRPr="00FE3DCD">
        <w:rPr>
          <w:rFonts w:hint="eastAsia"/>
          <w:sz w:val="21"/>
          <w:szCs w:val="16"/>
          <w:lang w:eastAsia="zh-CN"/>
        </w:rPr>
        <w:t>输出一条错误消息</w:t>
      </w:r>
      <w:r w:rsidRPr="00FE3DCD">
        <w:rPr>
          <w:sz w:val="21"/>
          <w:szCs w:val="16"/>
          <w:lang w:eastAsia="zh-CN"/>
        </w:rPr>
        <w:t>"Error: Memory allocation failed."</w:t>
      </w:r>
      <w:r w:rsidRPr="00FE3DCD">
        <w:rPr>
          <w:rFonts w:hint="eastAsia"/>
          <w:sz w:val="21"/>
          <w:szCs w:val="16"/>
          <w:lang w:eastAsia="zh-CN"/>
        </w:rPr>
        <w:t>；</w:t>
      </w:r>
      <w:r w:rsidRPr="00FE3DCD">
        <w:rPr>
          <w:sz w:val="21"/>
          <w:szCs w:val="16"/>
          <w:lang w:eastAsia="zh-CN"/>
        </w:rPr>
        <w:t xml:space="preserve"> </w:t>
      </w:r>
    </w:p>
    <w:p w14:paraId="540C82BE" w14:textId="77777777" w:rsidR="004404BE" w:rsidRPr="00FE3DCD" w:rsidRDefault="004404BE" w:rsidP="004404BE">
      <w:pPr>
        <w:ind w:firstLine="480"/>
        <w:rPr>
          <w:sz w:val="21"/>
          <w:szCs w:val="16"/>
          <w:lang w:eastAsia="zh-CN"/>
        </w:rPr>
      </w:pPr>
      <w:r w:rsidRPr="00FE3DCD">
        <w:rPr>
          <w:sz w:val="21"/>
          <w:szCs w:val="16"/>
          <w:lang w:eastAsia="zh-CN"/>
        </w:rPr>
        <w:t>(2)</w:t>
      </w:r>
      <w:r w:rsidRPr="00FE3DCD">
        <w:rPr>
          <w:rFonts w:hint="eastAsia"/>
          <w:sz w:val="21"/>
          <w:szCs w:val="16"/>
          <w:lang w:eastAsia="zh-CN"/>
        </w:rPr>
        <w:t>调用</w:t>
      </w:r>
      <w:r w:rsidRPr="00FE3DCD">
        <w:rPr>
          <w:sz w:val="21"/>
          <w:szCs w:val="16"/>
          <w:lang w:eastAsia="zh-CN"/>
        </w:rPr>
        <w:t>exit</w:t>
      </w:r>
      <w:r w:rsidRPr="00FE3DCD">
        <w:rPr>
          <w:rFonts w:hint="eastAsia"/>
          <w:sz w:val="21"/>
          <w:szCs w:val="16"/>
          <w:lang w:eastAsia="zh-CN"/>
        </w:rPr>
        <w:t>函数，返回错误码</w:t>
      </w:r>
      <w:r w:rsidRPr="00FE3DCD">
        <w:rPr>
          <w:sz w:val="21"/>
          <w:szCs w:val="16"/>
          <w:lang w:eastAsia="zh-CN"/>
        </w:rPr>
        <w:t>-1</w:t>
      </w:r>
      <w:r w:rsidRPr="00FE3DCD">
        <w:rPr>
          <w:rFonts w:hint="eastAsia"/>
          <w:sz w:val="21"/>
          <w:szCs w:val="16"/>
          <w:lang w:eastAsia="zh-CN"/>
        </w:rPr>
        <w:t>，用于指示内存分配错误，并导致程序退出。</w:t>
      </w:r>
    </w:p>
    <w:p w14:paraId="7F00A2AA" w14:textId="77777777" w:rsidR="004404BE" w:rsidRDefault="004404BE" w:rsidP="004404BE">
      <w:pPr>
        <w:pStyle w:val="3"/>
        <w:spacing w:before="120"/>
      </w:pPr>
      <w:r>
        <w:rPr>
          <w:rFonts w:hint="eastAsia"/>
        </w:rPr>
        <w:t>3.3.2</w:t>
      </w:r>
      <w:r>
        <w:rPr>
          <w:rFonts w:hint="eastAsia"/>
        </w:rPr>
        <w:t>输入非法的异常处理</w:t>
      </w:r>
    </w:p>
    <w:p w14:paraId="566D4652" w14:textId="141DBAD8" w:rsidR="004404BE" w:rsidRDefault="004404BE" w:rsidP="004404BE">
      <w:pPr>
        <w:ind w:firstLine="480"/>
        <w:rPr>
          <w:rFonts w:ascii="SimSun" w:hAnsi="SimSun" w:hint="eastAsia"/>
          <w:sz w:val="21"/>
          <w:szCs w:val="16"/>
          <w:lang w:eastAsia="zh-CN"/>
        </w:rPr>
      </w:pPr>
      <w:r w:rsidRPr="002F2907">
        <w:rPr>
          <w:rFonts w:ascii="SimSun" w:hAnsi="SimSun" w:hint="eastAsia"/>
          <w:sz w:val="21"/>
          <w:szCs w:val="16"/>
          <w:lang w:eastAsia="zh-CN"/>
        </w:rPr>
        <w:t>程序通过调用</w:t>
      </w:r>
      <w:r w:rsidRPr="002F2907">
        <w:rPr>
          <w:rFonts w:ascii="SimSun" w:hAnsi="SimSun"/>
          <w:sz w:val="21"/>
          <w:szCs w:val="16"/>
          <w:lang w:eastAsia="zh-CN"/>
        </w:rPr>
        <w:t>inputInteger</w:t>
      </w:r>
      <w:r w:rsidRPr="002F2907">
        <w:rPr>
          <w:rFonts w:ascii="SimSun" w:hAnsi="SimSun" w:hint="eastAsia"/>
          <w:sz w:val="21"/>
          <w:szCs w:val="16"/>
          <w:lang w:eastAsia="zh-CN"/>
        </w:rPr>
        <w:t>函数输入</w:t>
      </w:r>
      <w:r w:rsidR="00C030E5">
        <w:rPr>
          <w:rFonts w:ascii="SimSun" w:hAnsi="SimSun" w:hint="eastAsia"/>
          <w:sz w:val="21"/>
          <w:szCs w:val="16"/>
          <w:lang w:eastAsia="zh-CN"/>
        </w:rPr>
        <w:t>任务交接点的数量和任务的数量</w:t>
      </w:r>
      <w:r w:rsidRPr="002F2907">
        <w:rPr>
          <w:rFonts w:ascii="SimSun" w:hAnsi="SimSun" w:hint="eastAsia"/>
          <w:sz w:val="21"/>
          <w:szCs w:val="16"/>
          <w:lang w:eastAsia="zh-CN"/>
        </w:rPr>
        <w:t>。</w:t>
      </w:r>
      <w:r w:rsidRPr="002F2907">
        <w:rPr>
          <w:rFonts w:ascii="SimSun" w:hAnsi="SimSun"/>
          <w:sz w:val="21"/>
          <w:szCs w:val="16"/>
          <w:lang w:eastAsia="zh-CN"/>
        </w:rPr>
        <w:t>inputInteger</w:t>
      </w:r>
      <w:r w:rsidRPr="002F2907">
        <w:rPr>
          <w:rFonts w:ascii="SimSun" w:hAnsi="SimSun" w:hint="eastAsia"/>
          <w:sz w:val="21"/>
          <w:szCs w:val="16"/>
          <w:lang w:eastAsia="zh-CN"/>
        </w:rPr>
        <w:t>函数用于获取用户输入的整数，同时限制输入必须在指定的范围内，函数的代码如下：</w:t>
      </w:r>
    </w:p>
    <w:p w14:paraId="392FADA7"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 xml:space="preserve">int inputInteger(int lowerLimit, int upperLimit, const char* prompt) </w:t>
      </w:r>
    </w:p>
    <w:p w14:paraId="7525AECA"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w:t>
      </w:r>
    </w:p>
    <w:p w14:paraId="41AF7464"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t>std::cout &lt;&lt; "&gt;&gt;&gt; " &lt;&lt; "</w:t>
      </w:r>
      <w:r w:rsidRPr="002F2907">
        <w:rPr>
          <w:rFonts w:ascii="SimSun" w:hAnsi="SimSun" w:hint="eastAsia"/>
          <w:sz w:val="21"/>
          <w:szCs w:val="16"/>
          <w:lang w:eastAsia="zh-CN"/>
        </w:rPr>
        <w:t>请输入</w:t>
      </w:r>
      <w:r w:rsidRPr="002F2907">
        <w:rPr>
          <w:rFonts w:ascii="SimSun" w:hAnsi="SimSun"/>
          <w:sz w:val="21"/>
          <w:szCs w:val="16"/>
          <w:lang w:eastAsia="zh-CN"/>
        </w:rPr>
        <w:t xml:space="preserve">" &lt;&lt; prompt &lt;&lt; " </w:t>
      </w:r>
      <w:r w:rsidRPr="002F2907">
        <w:rPr>
          <w:rFonts w:ascii="SimSun" w:hAnsi="SimSun" w:hint="eastAsia"/>
          <w:sz w:val="21"/>
          <w:szCs w:val="16"/>
          <w:lang w:eastAsia="zh-CN"/>
        </w:rPr>
        <w:t>整数范围</w:t>
      </w:r>
      <w:r w:rsidRPr="002F2907">
        <w:rPr>
          <w:rFonts w:ascii="SimSun" w:hAnsi="SimSun"/>
          <w:sz w:val="21"/>
          <w:szCs w:val="16"/>
          <w:lang w:eastAsia="zh-CN"/>
        </w:rPr>
        <w:t>: [" &lt;&lt; lowerLimit &lt;&lt; "~" &lt;&lt; upperLimit &lt;&lt; "]: ";</w:t>
      </w:r>
    </w:p>
    <w:p w14:paraId="031107A9"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t>int input;</w:t>
      </w:r>
    </w:p>
    <w:p w14:paraId="3F5F7E04"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t>while (true) {</w:t>
      </w:r>
    </w:p>
    <w:p w14:paraId="4D722BF5"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t>std::cin &gt;&gt; input;</w:t>
      </w:r>
    </w:p>
    <w:p w14:paraId="300D31F1"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t>if (std::cin.good() &amp;&amp; input &gt;= lowerLimit &amp;&amp; input &lt;= upperLimit) {</w:t>
      </w:r>
    </w:p>
    <w:p w14:paraId="0541BF86"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r>
      <w:r w:rsidRPr="002F2907">
        <w:rPr>
          <w:rFonts w:ascii="SimSun" w:hAnsi="SimSun"/>
          <w:sz w:val="21"/>
          <w:szCs w:val="16"/>
          <w:lang w:eastAsia="zh-CN"/>
        </w:rPr>
        <w:tab/>
        <w:t>std::cin.clear();</w:t>
      </w:r>
    </w:p>
    <w:p w14:paraId="465D2A68"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r>
      <w:r w:rsidRPr="002F2907">
        <w:rPr>
          <w:rFonts w:ascii="SimSun" w:hAnsi="SimSun"/>
          <w:sz w:val="21"/>
          <w:szCs w:val="16"/>
          <w:lang w:eastAsia="zh-CN"/>
        </w:rPr>
        <w:tab/>
        <w:t>std::cin.ignore(INT_MAX, '\n');</w:t>
      </w:r>
    </w:p>
    <w:p w14:paraId="7F30B07E"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r>
      <w:r w:rsidRPr="002F2907">
        <w:rPr>
          <w:rFonts w:ascii="SimSun" w:hAnsi="SimSun"/>
          <w:sz w:val="21"/>
          <w:szCs w:val="16"/>
          <w:lang w:eastAsia="zh-CN"/>
        </w:rPr>
        <w:tab/>
        <w:t>std::cout &lt;&lt; std::endl;</w:t>
      </w:r>
    </w:p>
    <w:p w14:paraId="09EFD461"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r>
      <w:r w:rsidRPr="002F2907">
        <w:rPr>
          <w:rFonts w:ascii="SimSun" w:hAnsi="SimSun"/>
          <w:sz w:val="21"/>
          <w:szCs w:val="16"/>
          <w:lang w:eastAsia="zh-CN"/>
        </w:rPr>
        <w:tab/>
        <w:t>return input;</w:t>
      </w:r>
    </w:p>
    <w:p w14:paraId="50B3316E"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t>}</w:t>
      </w:r>
    </w:p>
    <w:p w14:paraId="057C188A"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t>else {</w:t>
      </w:r>
    </w:p>
    <w:p w14:paraId="04C615DE"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r>
      <w:r w:rsidRPr="002F2907">
        <w:rPr>
          <w:rFonts w:ascii="SimSun" w:hAnsi="SimSun"/>
          <w:sz w:val="21"/>
          <w:szCs w:val="16"/>
          <w:lang w:eastAsia="zh-CN"/>
        </w:rPr>
        <w:tab/>
        <w:t>std::cerr &lt;&lt; "&gt;&gt;&gt; " &lt;&lt; prompt &lt;&lt; "</w:t>
      </w:r>
      <w:r w:rsidRPr="002F2907">
        <w:rPr>
          <w:rFonts w:ascii="SimSun" w:hAnsi="SimSun" w:hint="eastAsia"/>
          <w:sz w:val="21"/>
          <w:szCs w:val="16"/>
          <w:lang w:eastAsia="zh-CN"/>
        </w:rPr>
        <w:t>输入不合法，请重新输入！</w:t>
      </w:r>
      <w:r w:rsidRPr="002F2907">
        <w:rPr>
          <w:rFonts w:ascii="SimSun" w:hAnsi="SimSun"/>
          <w:sz w:val="21"/>
          <w:szCs w:val="16"/>
          <w:lang w:eastAsia="zh-CN"/>
        </w:rPr>
        <w:t>" &lt;&lt; std::endl;</w:t>
      </w:r>
    </w:p>
    <w:p w14:paraId="3E418DCF"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r>
      <w:r w:rsidRPr="002F2907">
        <w:rPr>
          <w:rFonts w:ascii="SimSun" w:hAnsi="SimSun"/>
          <w:sz w:val="21"/>
          <w:szCs w:val="16"/>
          <w:lang w:eastAsia="zh-CN"/>
        </w:rPr>
        <w:tab/>
        <w:t>std::cin.clear();</w:t>
      </w:r>
    </w:p>
    <w:p w14:paraId="73EA25D2"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r>
      <w:r w:rsidRPr="002F2907">
        <w:rPr>
          <w:rFonts w:ascii="SimSun" w:hAnsi="SimSun"/>
          <w:sz w:val="21"/>
          <w:szCs w:val="16"/>
          <w:lang w:eastAsia="zh-CN"/>
        </w:rPr>
        <w:tab/>
        <w:t>std::cin.ignore(INT_MAX, '\n');</w:t>
      </w:r>
    </w:p>
    <w:p w14:paraId="78B9F181"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r>
      <w:r w:rsidRPr="002F2907">
        <w:rPr>
          <w:rFonts w:ascii="SimSun" w:hAnsi="SimSun"/>
          <w:sz w:val="21"/>
          <w:szCs w:val="16"/>
          <w:lang w:eastAsia="zh-CN"/>
        </w:rPr>
        <w:tab/>
        <w:t>}</w:t>
      </w:r>
    </w:p>
    <w:p w14:paraId="1072EAC3" w14:textId="77777777" w:rsidR="004404BE" w:rsidRPr="002F2907" w:rsidRDefault="004404BE" w:rsidP="004404BE">
      <w:pPr>
        <w:ind w:firstLine="480"/>
        <w:rPr>
          <w:rFonts w:ascii="SimSun" w:hAnsi="SimSun" w:hint="eastAsia"/>
          <w:sz w:val="21"/>
          <w:szCs w:val="16"/>
          <w:lang w:eastAsia="zh-CN"/>
        </w:rPr>
      </w:pPr>
      <w:r w:rsidRPr="002F2907">
        <w:rPr>
          <w:rFonts w:ascii="SimSun" w:hAnsi="SimSun"/>
          <w:sz w:val="21"/>
          <w:szCs w:val="16"/>
          <w:lang w:eastAsia="zh-CN"/>
        </w:rPr>
        <w:tab/>
        <w:t>}</w:t>
      </w:r>
    </w:p>
    <w:p w14:paraId="23A4E8EC" w14:textId="77777777" w:rsidR="004404BE" w:rsidRDefault="004404BE" w:rsidP="004404BE">
      <w:pPr>
        <w:ind w:firstLine="480"/>
        <w:rPr>
          <w:rFonts w:ascii="SimSun" w:hAnsi="SimSun" w:hint="eastAsia"/>
          <w:sz w:val="21"/>
          <w:szCs w:val="16"/>
          <w:lang w:eastAsia="zh-CN"/>
        </w:rPr>
      </w:pPr>
      <w:r w:rsidRPr="002F2907">
        <w:rPr>
          <w:rFonts w:ascii="SimSun" w:hAnsi="SimSun"/>
          <w:sz w:val="21"/>
          <w:szCs w:val="16"/>
          <w:lang w:eastAsia="zh-CN"/>
        </w:rPr>
        <w:t>}</w:t>
      </w:r>
    </w:p>
    <w:p w14:paraId="46B1F214" w14:textId="410C7FC8" w:rsidR="00CF3C53" w:rsidRDefault="00E14870" w:rsidP="004404BE">
      <w:pPr>
        <w:pStyle w:val="1"/>
        <w:spacing w:after="240"/>
        <w:rPr>
          <w:lang w:eastAsia="zh-CN"/>
        </w:rPr>
      </w:pPr>
      <w:r>
        <w:rPr>
          <w:rFonts w:hint="eastAsia"/>
          <w:lang w:eastAsia="zh-CN"/>
        </w:rPr>
        <w:lastRenderedPageBreak/>
        <w:t>4</w:t>
      </w:r>
      <w:r>
        <w:rPr>
          <w:rFonts w:hint="eastAsia"/>
          <w:lang w:eastAsia="zh-CN"/>
        </w:rPr>
        <w:t>项目测试</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404BE" w14:paraId="2B12C3FE" w14:textId="77777777" w:rsidTr="004404BE">
        <w:tc>
          <w:tcPr>
            <w:tcW w:w="9286" w:type="dxa"/>
          </w:tcPr>
          <w:p w14:paraId="75C89541" w14:textId="38542838" w:rsidR="004404BE" w:rsidRDefault="004404BE" w:rsidP="004404BE">
            <w:pPr>
              <w:jc w:val="center"/>
              <w:rPr>
                <w:lang w:eastAsia="zh-CN"/>
              </w:rPr>
            </w:pPr>
            <w:r>
              <w:rPr>
                <w:noProof/>
              </w:rPr>
              <w:drawing>
                <wp:inline distT="0" distB="0" distL="0" distR="0" wp14:anchorId="0F97BB8C" wp14:editId="0DE69EB9">
                  <wp:extent cx="4199206" cy="3097783"/>
                  <wp:effectExtent l="0" t="0" r="0" b="0"/>
                  <wp:docPr id="260341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41077" name=""/>
                          <pic:cNvPicPr/>
                        </pic:nvPicPr>
                        <pic:blipFill>
                          <a:blip r:embed="rId9"/>
                          <a:stretch>
                            <a:fillRect/>
                          </a:stretch>
                        </pic:blipFill>
                        <pic:spPr>
                          <a:xfrm>
                            <a:off x="0" y="0"/>
                            <a:ext cx="4220165" cy="3113245"/>
                          </a:xfrm>
                          <a:prstGeom prst="rect">
                            <a:avLst/>
                          </a:prstGeom>
                        </pic:spPr>
                      </pic:pic>
                    </a:graphicData>
                  </a:graphic>
                </wp:inline>
              </w:drawing>
            </w:r>
          </w:p>
        </w:tc>
      </w:tr>
    </w:tbl>
    <w:p w14:paraId="415D06EC" w14:textId="208613DF" w:rsidR="004404BE" w:rsidRPr="004404BE" w:rsidRDefault="004404BE" w:rsidP="004404BE">
      <w:pPr>
        <w:jc w:val="center"/>
        <w:rPr>
          <w:rFonts w:ascii="KaiTi" w:eastAsia="KaiTi" w:hAnsi="KaiTi" w:hint="eastAsia"/>
          <w:sz w:val="21"/>
          <w:szCs w:val="16"/>
          <w:lang w:eastAsia="zh-CN"/>
        </w:rPr>
      </w:pPr>
      <w:r w:rsidRPr="004404BE">
        <w:rPr>
          <w:rFonts w:ascii="KaiTi" w:eastAsia="KaiTi" w:hAnsi="KaiTi" w:hint="eastAsia"/>
          <w:sz w:val="21"/>
          <w:szCs w:val="16"/>
          <w:lang w:eastAsia="zh-CN"/>
        </w:rPr>
        <w:t>4.1简单情况测试示例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404BE" w14:paraId="006B929C" w14:textId="77777777" w:rsidTr="004404BE">
        <w:tc>
          <w:tcPr>
            <w:tcW w:w="9286" w:type="dxa"/>
          </w:tcPr>
          <w:p w14:paraId="789B7F32" w14:textId="06D64FC3" w:rsidR="004404BE" w:rsidRDefault="004404BE" w:rsidP="004404BE">
            <w:pPr>
              <w:jc w:val="center"/>
              <w:rPr>
                <w:lang w:eastAsia="zh-CN"/>
              </w:rPr>
            </w:pPr>
            <w:r>
              <w:rPr>
                <w:noProof/>
              </w:rPr>
              <w:drawing>
                <wp:inline distT="0" distB="0" distL="0" distR="0" wp14:anchorId="66BEB27F" wp14:editId="25F19CC4">
                  <wp:extent cx="4121834" cy="3845985"/>
                  <wp:effectExtent l="0" t="0" r="0" b="0"/>
                  <wp:docPr id="116299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9626" name=""/>
                          <pic:cNvPicPr/>
                        </pic:nvPicPr>
                        <pic:blipFill>
                          <a:blip r:embed="rId10"/>
                          <a:stretch>
                            <a:fillRect/>
                          </a:stretch>
                        </pic:blipFill>
                        <pic:spPr>
                          <a:xfrm>
                            <a:off x="0" y="0"/>
                            <a:ext cx="4135138" cy="3858398"/>
                          </a:xfrm>
                          <a:prstGeom prst="rect">
                            <a:avLst/>
                          </a:prstGeom>
                        </pic:spPr>
                      </pic:pic>
                    </a:graphicData>
                  </a:graphic>
                </wp:inline>
              </w:drawing>
            </w:r>
          </w:p>
        </w:tc>
      </w:tr>
    </w:tbl>
    <w:p w14:paraId="630DD391" w14:textId="310447A5" w:rsidR="004404BE" w:rsidRDefault="004404BE" w:rsidP="004404BE">
      <w:pPr>
        <w:jc w:val="center"/>
        <w:rPr>
          <w:rFonts w:ascii="KaiTi" w:eastAsia="KaiTi" w:hAnsi="KaiTi" w:hint="eastAsia"/>
          <w:sz w:val="21"/>
          <w:szCs w:val="16"/>
          <w:lang w:eastAsia="zh-CN"/>
        </w:rPr>
      </w:pPr>
      <w:r w:rsidRPr="004404BE">
        <w:rPr>
          <w:rFonts w:ascii="KaiTi" w:eastAsia="KaiTi" w:hAnsi="KaiTi" w:hint="eastAsia"/>
          <w:sz w:val="21"/>
          <w:szCs w:val="16"/>
          <w:lang w:eastAsia="zh-CN"/>
        </w:rPr>
        <w:t>4.2</w:t>
      </w:r>
      <w:r w:rsidRPr="004404BE">
        <w:rPr>
          <w:rFonts w:ascii="KaiTi" w:eastAsia="KaiTi" w:hAnsi="KaiTi" w:hint="eastAsia"/>
          <w:sz w:val="21"/>
          <w:szCs w:val="16"/>
        </w:rPr>
        <w:t>一般</w:t>
      </w:r>
      <w:r w:rsidRPr="004404BE">
        <w:rPr>
          <w:rFonts w:ascii="KaiTi" w:eastAsia="KaiTi" w:hAnsi="KaiTi"/>
          <w:sz w:val="21"/>
          <w:szCs w:val="16"/>
        </w:rPr>
        <w:t>情况测试</w:t>
      </w:r>
      <w:r w:rsidRPr="004404BE">
        <w:rPr>
          <w:rFonts w:ascii="KaiTi" w:eastAsia="KaiTi" w:hAnsi="KaiTi" w:hint="eastAsia"/>
          <w:sz w:val="21"/>
          <w:szCs w:val="16"/>
          <w:lang w:eastAsia="zh-CN"/>
        </w:rPr>
        <w:t>示例</w:t>
      </w:r>
    </w:p>
    <w:tbl>
      <w:tblPr>
        <w:tblStyle w:val="a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404BE" w14:paraId="75311B17" w14:textId="77777777" w:rsidTr="004404BE">
        <w:tc>
          <w:tcPr>
            <w:tcW w:w="9286" w:type="dxa"/>
          </w:tcPr>
          <w:p w14:paraId="320B43B4" w14:textId="53E76DDF" w:rsidR="004404BE" w:rsidRDefault="004404BE" w:rsidP="00A40C5B">
            <w:pPr>
              <w:jc w:val="center"/>
              <w:rPr>
                <w:rFonts w:ascii="KaiTi" w:eastAsia="KaiTi" w:hAnsi="KaiTi" w:hint="eastAsia"/>
                <w:sz w:val="21"/>
                <w:szCs w:val="16"/>
                <w:lang w:eastAsia="zh-CN"/>
              </w:rPr>
            </w:pPr>
            <w:r>
              <w:rPr>
                <w:noProof/>
              </w:rPr>
              <w:lastRenderedPageBreak/>
              <w:drawing>
                <wp:inline distT="0" distB="0" distL="0" distR="0" wp14:anchorId="706EF23B" wp14:editId="28F8508B">
                  <wp:extent cx="4909624" cy="2818897"/>
                  <wp:effectExtent l="0" t="0" r="0" b="0"/>
                  <wp:docPr id="547646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46975" name=""/>
                          <pic:cNvPicPr/>
                        </pic:nvPicPr>
                        <pic:blipFill>
                          <a:blip r:embed="rId11"/>
                          <a:stretch>
                            <a:fillRect/>
                          </a:stretch>
                        </pic:blipFill>
                        <pic:spPr>
                          <a:xfrm>
                            <a:off x="0" y="0"/>
                            <a:ext cx="4916623" cy="2822915"/>
                          </a:xfrm>
                          <a:prstGeom prst="rect">
                            <a:avLst/>
                          </a:prstGeom>
                        </pic:spPr>
                      </pic:pic>
                    </a:graphicData>
                  </a:graphic>
                </wp:inline>
              </w:drawing>
            </w:r>
          </w:p>
        </w:tc>
      </w:tr>
    </w:tbl>
    <w:p w14:paraId="3ECBEDA9" w14:textId="037194C6" w:rsidR="004404BE" w:rsidRPr="004404BE" w:rsidRDefault="004404BE" w:rsidP="004404BE">
      <w:pPr>
        <w:jc w:val="center"/>
        <w:rPr>
          <w:rFonts w:ascii="KaiTi" w:eastAsia="KaiTi" w:hAnsi="KaiTi" w:hint="eastAsia"/>
          <w:sz w:val="21"/>
          <w:szCs w:val="21"/>
          <w:lang w:eastAsia="zh-CN"/>
        </w:rPr>
      </w:pPr>
      <w:r w:rsidRPr="004404BE">
        <w:rPr>
          <w:rFonts w:ascii="KaiTi" w:eastAsia="KaiTi" w:hAnsi="KaiTi" w:hint="eastAsia"/>
          <w:sz w:val="21"/>
          <w:szCs w:val="21"/>
          <w:lang w:eastAsia="zh-CN"/>
        </w:rPr>
        <w:t>4.3不可行的</w:t>
      </w:r>
      <w:r w:rsidRPr="004404BE">
        <w:rPr>
          <w:rFonts w:ascii="KaiTi" w:eastAsia="KaiTi" w:hAnsi="KaiTi"/>
          <w:sz w:val="21"/>
          <w:szCs w:val="21"/>
          <w:lang w:eastAsia="zh-CN"/>
        </w:rPr>
        <w:t>方案测试</w:t>
      </w:r>
      <w:r w:rsidRPr="004404BE">
        <w:rPr>
          <w:rFonts w:ascii="KaiTi" w:eastAsia="KaiTi" w:hAnsi="KaiTi" w:hint="eastAsia"/>
          <w:sz w:val="21"/>
          <w:szCs w:val="21"/>
          <w:lang w:eastAsia="zh-CN"/>
        </w:rPr>
        <w:t>示例</w:t>
      </w:r>
    </w:p>
    <w:p w14:paraId="7BF41618" w14:textId="32A9B585" w:rsidR="00E14870" w:rsidRDefault="00E14870" w:rsidP="00E14870">
      <w:pPr>
        <w:pStyle w:val="1"/>
        <w:spacing w:after="240"/>
        <w:rPr>
          <w:lang w:eastAsia="zh-CN"/>
        </w:rPr>
      </w:pPr>
      <w:r>
        <w:rPr>
          <w:rFonts w:hint="eastAsia"/>
          <w:lang w:eastAsia="zh-CN"/>
        </w:rPr>
        <w:t>5</w:t>
      </w:r>
      <w:r>
        <w:rPr>
          <w:rFonts w:hint="eastAsia"/>
          <w:lang w:eastAsia="zh-CN"/>
        </w:rPr>
        <w:t>集成开发环境与编译运行环境</w:t>
      </w:r>
    </w:p>
    <w:p w14:paraId="13AEA956" w14:textId="77777777" w:rsidR="008E1C7B" w:rsidRPr="005F5EF2" w:rsidRDefault="008E1C7B" w:rsidP="008E1C7B">
      <w:pPr>
        <w:ind w:firstLine="420"/>
        <w:rPr>
          <w:rFonts w:ascii="SimSun" w:hAnsi="SimSun" w:hint="eastAsia"/>
          <w:sz w:val="21"/>
          <w:szCs w:val="16"/>
          <w:lang w:eastAsia="zh-CN"/>
        </w:rPr>
      </w:pPr>
      <w:bookmarkStart w:id="1" w:name="_Hlk184566198"/>
      <w:r w:rsidRPr="005F5EF2">
        <w:rPr>
          <w:rFonts w:ascii="SimSun" w:hAnsi="SimSun" w:hint="eastAsia"/>
          <w:sz w:val="21"/>
          <w:szCs w:val="16"/>
          <w:lang w:eastAsia="zh-CN"/>
        </w:rPr>
        <w:t>Windows系统：Windows 11 x64</w:t>
      </w:r>
    </w:p>
    <w:p w14:paraId="2EA2F400" w14:textId="77777777" w:rsidR="008E1C7B" w:rsidRPr="005F5EF2" w:rsidRDefault="008E1C7B" w:rsidP="008E1C7B">
      <w:pPr>
        <w:ind w:firstLine="420"/>
        <w:rPr>
          <w:rFonts w:ascii="SimSun" w:hAnsi="SimSun" w:hint="eastAsia"/>
          <w:sz w:val="21"/>
          <w:szCs w:val="16"/>
          <w:lang w:eastAsia="zh-CN"/>
        </w:rPr>
      </w:pPr>
      <w:r w:rsidRPr="005F5EF2">
        <w:rPr>
          <w:rFonts w:ascii="SimSun" w:hAnsi="SimSun" w:hint="eastAsia"/>
          <w:sz w:val="21"/>
          <w:szCs w:val="16"/>
          <w:lang w:eastAsia="zh-CN"/>
        </w:rPr>
        <w:t>Windows集成开发环境：Microsoft Visual Studio 2022 (Release模式)</w:t>
      </w:r>
    </w:p>
    <w:bookmarkEnd w:id="0"/>
    <w:p w14:paraId="2DB4FF30" w14:textId="6E893E7C" w:rsidR="008E1C7B" w:rsidRPr="008E1C7B" w:rsidRDefault="008E1C7B" w:rsidP="008E1C7B">
      <w:pPr>
        <w:ind w:firstLine="420"/>
        <w:rPr>
          <w:rFonts w:ascii="SimSun" w:hAnsi="SimSun" w:hint="eastAsia"/>
          <w:sz w:val="21"/>
          <w:szCs w:val="16"/>
          <w:lang w:eastAsia="zh-CN"/>
        </w:rPr>
      </w:pPr>
      <w:r w:rsidRPr="005F5EF2">
        <w:rPr>
          <w:rFonts w:ascii="SimSun" w:hAnsi="SimSun" w:hint="eastAsia"/>
          <w:sz w:val="21"/>
          <w:szCs w:val="16"/>
          <w:lang w:eastAsia="zh-CN"/>
        </w:rPr>
        <w:t>Windows编译运行环境：本项目适用于x86架构和x64架构</w:t>
      </w:r>
      <w:bookmarkEnd w:id="1"/>
    </w:p>
    <w:sectPr w:rsidR="008E1C7B" w:rsidRPr="008E1C7B" w:rsidSect="00FD3194">
      <w:footerReference w:type="even" r:id="rId12"/>
      <w:footerReference w:type="default" r:id="rId13"/>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DB364" w14:textId="77777777" w:rsidR="00424829" w:rsidRDefault="00424829" w:rsidP="001D0743">
      <w:r>
        <w:separator/>
      </w:r>
    </w:p>
    <w:p w14:paraId="1347BCBA" w14:textId="77777777" w:rsidR="00424829" w:rsidRDefault="00424829" w:rsidP="001D0743"/>
    <w:p w14:paraId="421FE44B" w14:textId="77777777" w:rsidR="00424829" w:rsidRDefault="00424829" w:rsidP="001D0743"/>
    <w:p w14:paraId="5C85D7FA" w14:textId="77777777" w:rsidR="00424829" w:rsidRDefault="00424829" w:rsidP="001D0743"/>
    <w:p w14:paraId="15BB7DA5" w14:textId="77777777" w:rsidR="00424829" w:rsidRDefault="00424829" w:rsidP="001D0743"/>
    <w:p w14:paraId="54CFE507" w14:textId="77777777" w:rsidR="00424829" w:rsidRDefault="00424829" w:rsidP="001D0743"/>
  </w:endnote>
  <w:endnote w:type="continuationSeparator" w:id="0">
    <w:p w14:paraId="6EC88E90" w14:textId="77777777" w:rsidR="00424829" w:rsidRDefault="00424829" w:rsidP="001D0743">
      <w:r>
        <w:continuationSeparator/>
      </w:r>
    </w:p>
    <w:p w14:paraId="1F121B3B" w14:textId="77777777" w:rsidR="00424829" w:rsidRDefault="00424829" w:rsidP="001D0743"/>
    <w:p w14:paraId="14AB7616" w14:textId="77777777" w:rsidR="00424829" w:rsidRDefault="00424829" w:rsidP="001D0743"/>
    <w:p w14:paraId="10DDE0B1" w14:textId="77777777" w:rsidR="00424829" w:rsidRDefault="00424829" w:rsidP="001D0743"/>
    <w:p w14:paraId="2B01B0B5" w14:textId="77777777" w:rsidR="00424829" w:rsidRDefault="00424829" w:rsidP="001D0743"/>
    <w:p w14:paraId="7AE4D163" w14:textId="77777777" w:rsidR="00424829" w:rsidRDefault="00424829"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Sim Sun"/>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panose1 w:val="02010600040101010101"/>
    <w:charset w:val="86"/>
    <w:family w:val="auto"/>
    <w:pitch w:val="variable"/>
    <w:sig w:usb0="00000287" w:usb1="080F0000" w:usb2="00000010" w:usb3="00000000" w:csb0="0004009F" w:csb1="00000000"/>
  </w:font>
  <w:font w:name="STXingkai">
    <w:panose1 w:val="02010800040101010101"/>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panose1 w:val="02010600040101010101"/>
    <w:charset w:val="86"/>
    <w:family w:val="auto"/>
    <w:pitch w:val="variable"/>
    <w:sig w:usb0="00000287" w:usb1="080F0000" w:usb2="00000010" w:usb3="00000000" w:csb0="000400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CEF99" w14:textId="7DBD0B55" w:rsidR="001D35A0" w:rsidRDefault="001D35A0">
    <w:pPr>
      <w:pStyle w:val="a4"/>
      <w:rPr>
        <w:lang w:eastAsia="zh-CN"/>
      </w:rPr>
    </w:pPr>
    <w:r>
      <w:rPr>
        <w:rFonts w:hint="eastAsia"/>
        <w:lang w:eastAsia="zh-CN"/>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879047"/>
      <w:docPartObj>
        <w:docPartGallery w:val="Page Numbers (Bottom of Page)"/>
        <w:docPartUnique/>
      </w:docPartObj>
    </w:sdtPr>
    <w:sdtEndPr/>
    <w:sdtContent>
      <w:p w14:paraId="64DBACBB" w14:textId="2C7E71D5" w:rsidR="002644C8" w:rsidRDefault="001D35A0" w:rsidP="001D35A0">
        <w:pPr>
          <w:pStyle w:val="a4"/>
        </w:pPr>
        <w:r>
          <w:fldChar w:fldCharType="begin"/>
        </w:r>
        <w:r>
          <w:instrText>PAGE   \* MERGEFORMAT</w:instrText>
        </w:r>
        <w:r>
          <w:fldChar w:fldCharType="separate"/>
        </w:r>
        <w:r>
          <w:rPr>
            <w:lang w:val="zh-CN" w:eastAsia="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C4128" w14:textId="77777777" w:rsidR="00424829" w:rsidRDefault="00424829" w:rsidP="001D0743">
      <w:r>
        <w:separator/>
      </w:r>
    </w:p>
    <w:p w14:paraId="7AEC4BA2" w14:textId="77777777" w:rsidR="00424829" w:rsidRDefault="00424829" w:rsidP="001D0743"/>
    <w:p w14:paraId="561E7738" w14:textId="77777777" w:rsidR="00424829" w:rsidRDefault="00424829" w:rsidP="001D0743"/>
    <w:p w14:paraId="69D07270" w14:textId="77777777" w:rsidR="00424829" w:rsidRDefault="00424829" w:rsidP="001D0743"/>
    <w:p w14:paraId="7CC31D62" w14:textId="77777777" w:rsidR="00424829" w:rsidRDefault="00424829" w:rsidP="001D0743"/>
    <w:p w14:paraId="644B2B9D" w14:textId="77777777" w:rsidR="00424829" w:rsidRDefault="00424829" w:rsidP="001D0743"/>
  </w:footnote>
  <w:footnote w:type="continuationSeparator" w:id="0">
    <w:p w14:paraId="35204FBB" w14:textId="77777777" w:rsidR="00424829" w:rsidRDefault="00424829" w:rsidP="001D0743">
      <w:r>
        <w:continuationSeparator/>
      </w:r>
    </w:p>
    <w:p w14:paraId="339F8DD4" w14:textId="77777777" w:rsidR="00424829" w:rsidRDefault="00424829" w:rsidP="001D0743"/>
    <w:p w14:paraId="0B10D024" w14:textId="77777777" w:rsidR="00424829" w:rsidRDefault="00424829" w:rsidP="001D0743"/>
    <w:p w14:paraId="1F0DAB8E" w14:textId="77777777" w:rsidR="00424829" w:rsidRDefault="00424829" w:rsidP="001D0743"/>
    <w:p w14:paraId="6A7B1C15" w14:textId="77777777" w:rsidR="00424829" w:rsidRDefault="00424829" w:rsidP="001D0743"/>
    <w:p w14:paraId="0FF145FF" w14:textId="77777777" w:rsidR="00424829" w:rsidRDefault="00424829" w:rsidP="001D07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424380993">
    <w:abstractNumId w:val="8"/>
  </w:num>
  <w:num w:numId="2" w16cid:durableId="714699013">
    <w:abstractNumId w:val="14"/>
  </w:num>
  <w:num w:numId="3" w16cid:durableId="593559624">
    <w:abstractNumId w:val="17"/>
  </w:num>
  <w:num w:numId="4" w16cid:durableId="446779362">
    <w:abstractNumId w:val="13"/>
  </w:num>
  <w:num w:numId="5" w16cid:durableId="1059089974">
    <w:abstractNumId w:val="18"/>
  </w:num>
  <w:num w:numId="6" w16cid:durableId="1641111975">
    <w:abstractNumId w:val="1"/>
  </w:num>
  <w:num w:numId="7" w16cid:durableId="2089575907">
    <w:abstractNumId w:val="4"/>
  </w:num>
  <w:num w:numId="8" w16cid:durableId="1656453560">
    <w:abstractNumId w:val="10"/>
  </w:num>
  <w:num w:numId="9" w16cid:durableId="637299665">
    <w:abstractNumId w:val="16"/>
  </w:num>
  <w:num w:numId="10" w16cid:durableId="1167285031">
    <w:abstractNumId w:val="3"/>
  </w:num>
  <w:num w:numId="11" w16cid:durableId="1511986990">
    <w:abstractNumId w:val="6"/>
  </w:num>
  <w:num w:numId="12" w16cid:durableId="739210583">
    <w:abstractNumId w:val="9"/>
  </w:num>
  <w:num w:numId="13" w16cid:durableId="222258579">
    <w:abstractNumId w:val="7"/>
  </w:num>
  <w:num w:numId="14" w16cid:durableId="471873302">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97419104">
    <w:abstractNumId w:val="7"/>
  </w:num>
  <w:num w:numId="16" w16cid:durableId="457184216">
    <w:abstractNumId w:val="7"/>
  </w:num>
  <w:num w:numId="17" w16cid:durableId="18246187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50180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1326374">
    <w:abstractNumId w:val="5"/>
  </w:num>
  <w:num w:numId="20" w16cid:durableId="1211915367">
    <w:abstractNumId w:val="11"/>
  </w:num>
  <w:num w:numId="21" w16cid:durableId="2048600629">
    <w:abstractNumId w:val="2"/>
  </w:num>
  <w:num w:numId="22" w16cid:durableId="1768890274">
    <w:abstractNumId w:val="0"/>
  </w:num>
  <w:num w:numId="23" w16cid:durableId="58945756">
    <w:abstractNumId w:val="12"/>
  </w:num>
  <w:num w:numId="24" w16cid:durableId="9160118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27F12"/>
    <w:rsid w:val="000307FD"/>
    <w:rsid w:val="00030BB6"/>
    <w:rsid w:val="00030D4D"/>
    <w:rsid w:val="00034186"/>
    <w:rsid w:val="00034AA3"/>
    <w:rsid w:val="00035B27"/>
    <w:rsid w:val="00040601"/>
    <w:rsid w:val="000476B7"/>
    <w:rsid w:val="00055DB6"/>
    <w:rsid w:val="000563AE"/>
    <w:rsid w:val="00056E90"/>
    <w:rsid w:val="00057A72"/>
    <w:rsid w:val="00060209"/>
    <w:rsid w:val="00060A7A"/>
    <w:rsid w:val="00061321"/>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0971"/>
    <w:rsid w:val="0013078D"/>
    <w:rsid w:val="00133F46"/>
    <w:rsid w:val="00134E0D"/>
    <w:rsid w:val="00140447"/>
    <w:rsid w:val="00140993"/>
    <w:rsid w:val="00146E61"/>
    <w:rsid w:val="00147F7F"/>
    <w:rsid w:val="00150647"/>
    <w:rsid w:val="00156B53"/>
    <w:rsid w:val="00160102"/>
    <w:rsid w:val="001613C9"/>
    <w:rsid w:val="00162E6D"/>
    <w:rsid w:val="00164FFE"/>
    <w:rsid w:val="00170FA5"/>
    <w:rsid w:val="00172923"/>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1012"/>
    <w:rsid w:val="001D35A0"/>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2A09"/>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2FB4"/>
    <w:rsid w:val="003A3A66"/>
    <w:rsid w:val="003A4C97"/>
    <w:rsid w:val="003A7F9D"/>
    <w:rsid w:val="003B0697"/>
    <w:rsid w:val="003B06B0"/>
    <w:rsid w:val="003B33CF"/>
    <w:rsid w:val="003C1531"/>
    <w:rsid w:val="003C28CB"/>
    <w:rsid w:val="003C3F8B"/>
    <w:rsid w:val="003C477F"/>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51B2"/>
    <w:rsid w:val="00421591"/>
    <w:rsid w:val="00424829"/>
    <w:rsid w:val="00424C16"/>
    <w:rsid w:val="00425A29"/>
    <w:rsid w:val="00425C7A"/>
    <w:rsid w:val="004322CE"/>
    <w:rsid w:val="00432D7A"/>
    <w:rsid w:val="00434AC2"/>
    <w:rsid w:val="004356FB"/>
    <w:rsid w:val="004364A9"/>
    <w:rsid w:val="004404BE"/>
    <w:rsid w:val="00441C26"/>
    <w:rsid w:val="004424D6"/>
    <w:rsid w:val="0044509D"/>
    <w:rsid w:val="00446E22"/>
    <w:rsid w:val="00451E9A"/>
    <w:rsid w:val="0045255C"/>
    <w:rsid w:val="004528DF"/>
    <w:rsid w:val="004537CA"/>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1272"/>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4D65"/>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2FF8"/>
    <w:rsid w:val="006B7073"/>
    <w:rsid w:val="006B7486"/>
    <w:rsid w:val="006C1124"/>
    <w:rsid w:val="006C1CF5"/>
    <w:rsid w:val="006C5DE3"/>
    <w:rsid w:val="006C6BE7"/>
    <w:rsid w:val="006C766E"/>
    <w:rsid w:val="006C7752"/>
    <w:rsid w:val="006C78E5"/>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585"/>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37C"/>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59AB"/>
    <w:rsid w:val="007E78B2"/>
    <w:rsid w:val="007E7C8B"/>
    <w:rsid w:val="007F05CC"/>
    <w:rsid w:val="007F0626"/>
    <w:rsid w:val="007F22F8"/>
    <w:rsid w:val="007F4988"/>
    <w:rsid w:val="007F76FE"/>
    <w:rsid w:val="00800E3B"/>
    <w:rsid w:val="008013B9"/>
    <w:rsid w:val="008013E1"/>
    <w:rsid w:val="00807108"/>
    <w:rsid w:val="00813E5E"/>
    <w:rsid w:val="00814BE9"/>
    <w:rsid w:val="0081601C"/>
    <w:rsid w:val="00820574"/>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5611B"/>
    <w:rsid w:val="00857E3D"/>
    <w:rsid w:val="00862417"/>
    <w:rsid w:val="00866888"/>
    <w:rsid w:val="00871068"/>
    <w:rsid w:val="00873354"/>
    <w:rsid w:val="00873D49"/>
    <w:rsid w:val="0087709E"/>
    <w:rsid w:val="00881E5A"/>
    <w:rsid w:val="00883EB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C7B"/>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691A"/>
    <w:rsid w:val="00967C27"/>
    <w:rsid w:val="00972C44"/>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26A2"/>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0C5B"/>
    <w:rsid w:val="00A4475E"/>
    <w:rsid w:val="00A515A0"/>
    <w:rsid w:val="00A5248B"/>
    <w:rsid w:val="00A5536F"/>
    <w:rsid w:val="00A553FB"/>
    <w:rsid w:val="00A6162B"/>
    <w:rsid w:val="00A656C4"/>
    <w:rsid w:val="00A72EF7"/>
    <w:rsid w:val="00A75A84"/>
    <w:rsid w:val="00A76C29"/>
    <w:rsid w:val="00A77DD8"/>
    <w:rsid w:val="00A8193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3DF"/>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31E4"/>
    <w:rsid w:val="00B55395"/>
    <w:rsid w:val="00B5691C"/>
    <w:rsid w:val="00B604BC"/>
    <w:rsid w:val="00B62909"/>
    <w:rsid w:val="00B649B3"/>
    <w:rsid w:val="00B65630"/>
    <w:rsid w:val="00B6617E"/>
    <w:rsid w:val="00B71935"/>
    <w:rsid w:val="00B72BEA"/>
    <w:rsid w:val="00B8243B"/>
    <w:rsid w:val="00B83E6F"/>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0EE2"/>
    <w:rsid w:val="00BD16D8"/>
    <w:rsid w:val="00BD3D7B"/>
    <w:rsid w:val="00BD5995"/>
    <w:rsid w:val="00BE0194"/>
    <w:rsid w:val="00BE1569"/>
    <w:rsid w:val="00BE21E9"/>
    <w:rsid w:val="00BE380F"/>
    <w:rsid w:val="00BF4712"/>
    <w:rsid w:val="00C000F0"/>
    <w:rsid w:val="00C030E5"/>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8A1"/>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3C53"/>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14870"/>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4DAB"/>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2B72"/>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FD8B8A"/>
  <w15:docId w15:val="{5C980322-E156-4690-9B26-D2BAA9CE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pPr>
        <w:spacing w:line="36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outlineLvl w:val="0"/>
    </w:pPr>
    <w:rPr>
      <w:rFonts w:eastAsia="SimHei"/>
      <w:bCs/>
      <w:kern w:val="32"/>
      <w:sz w:val="32"/>
      <w:szCs w:val="32"/>
    </w:rPr>
  </w:style>
  <w:style w:type="paragraph" w:styleId="2">
    <w:name w:val="heading 2"/>
    <w:basedOn w:val="a"/>
    <w:next w:val="a"/>
    <w:link w:val="20"/>
    <w:uiPriority w:val="9"/>
    <w:qFormat/>
    <w:rsid w:val="00C119C2"/>
    <w:pPr>
      <w:keepNext/>
      <w:spacing w:beforeLines="50"/>
      <w:outlineLvl w:val="1"/>
    </w:pPr>
    <w:rPr>
      <w:rFonts w:eastAsia="SimHei"/>
      <w:iCs/>
      <w:sz w:val="28"/>
      <w:szCs w:val="28"/>
      <w:lang w:eastAsia="zh-CN"/>
    </w:rPr>
  </w:style>
  <w:style w:type="paragraph" w:styleId="3">
    <w:name w:val="heading 3"/>
    <w:basedOn w:val="a"/>
    <w:next w:val="a"/>
    <w:link w:val="30"/>
    <w:uiPriority w:val="9"/>
    <w:qFormat/>
    <w:rsid w:val="008F78B2"/>
    <w:pPr>
      <w:keepNext/>
      <w:spacing w:beforeLines="50"/>
      <w:outlineLvl w:val="2"/>
    </w:pPr>
    <w:rPr>
      <w:rFonts w:eastAsia="SimHei"/>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SimSun"/>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SimSun"/>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SimSun"/>
      <w:b/>
      <w:sz w:val="30"/>
    </w:rPr>
  </w:style>
  <w:style w:type="paragraph" w:customStyle="1" w:styleId="aa">
    <w:name w:val="引言"/>
    <w:basedOn w:val="1"/>
    <w:autoRedefine/>
    <w:rsid w:val="00111A31"/>
    <w:pPr>
      <w:spacing w:after="240"/>
    </w:pPr>
    <w:rPr>
      <w:rFonts w:cs="SimSun"/>
      <w:bCs w:val="0"/>
      <w:sz w:val="30"/>
      <w:szCs w:val="20"/>
    </w:rPr>
  </w:style>
  <w:style w:type="paragraph" w:customStyle="1" w:styleId="21">
    <w:name w:val="样式 标题 2"/>
    <w:basedOn w:val="2"/>
    <w:autoRedefine/>
    <w:rsid w:val="00575DE0"/>
    <w:rPr>
      <w:rFonts w:cs="SimSun"/>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SimHei" w:hAnsi="Times New Roman"/>
      <w:bCs/>
      <w:kern w:val="32"/>
      <w:sz w:val="32"/>
      <w:szCs w:val="32"/>
      <w:lang w:bidi="en-US"/>
    </w:rPr>
  </w:style>
  <w:style w:type="character" w:customStyle="1" w:styleId="Char">
    <w:name w:val="英文摘要 Char"/>
    <w:link w:val="a9"/>
    <w:rsid w:val="001B06BC"/>
    <w:rPr>
      <w:rFonts w:ascii="Cambria" w:eastAsia="SimHei" w:hAnsi="Cambria" w:cs="SimSun"/>
      <w:b/>
      <w:bCs/>
      <w:kern w:val="32"/>
      <w:sz w:val="30"/>
      <w:szCs w:val="32"/>
      <w:lang w:bidi="en-US"/>
    </w:rPr>
  </w:style>
  <w:style w:type="character" w:customStyle="1" w:styleId="Char0">
    <w:name w:val="附录 Char"/>
    <w:basedOn w:val="Char"/>
    <w:link w:val="ad"/>
    <w:rsid w:val="00EE55E3"/>
    <w:rPr>
      <w:rFonts w:ascii="Cambria" w:eastAsia="SimHei" w:hAnsi="Cambria" w:cs="SimSun"/>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SimHei" w:hAnsi="Times New Roman"/>
      <w:iCs/>
      <w:sz w:val="28"/>
      <w:szCs w:val="28"/>
      <w:lang w:bidi="en-US"/>
    </w:rPr>
  </w:style>
  <w:style w:type="character" w:customStyle="1" w:styleId="30">
    <w:name w:val="标题 3 字符"/>
    <w:link w:val="3"/>
    <w:uiPriority w:val="9"/>
    <w:rsid w:val="008F78B2"/>
    <w:rPr>
      <w:rFonts w:ascii="Times New Roman" w:eastAsia="SimHei"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SimSun"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SimSun"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SimSun"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SimSun"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jc w:val="center"/>
    </w:pPr>
    <w:rPr>
      <w:rFonts w:ascii="STXihei" w:hAnsi="STXihei"/>
      <w:b/>
      <w:sz w:val="48"/>
      <w:szCs w:val="48"/>
      <w:lang w:eastAsia="zh-CN"/>
    </w:rPr>
  </w:style>
  <w:style w:type="paragraph" w:customStyle="1" w:styleId="aff5">
    <w:name w:val="论文题目"/>
    <w:basedOn w:val="a"/>
    <w:link w:val="Char2"/>
    <w:qFormat/>
    <w:rsid w:val="00E05A19"/>
    <w:pPr>
      <w:jc w:val="center"/>
    </w:pPr>
    <w:rPr>
      <w:rFonts w:ascii="STXihei" w:eastAsia="STXihei" w:hAnsi="STXihei"/>
      <w:b/>
      <w:sz w:val="44"/>
      <w:szCs w:val="44"/>
    </w:rPr>
  </w:style>
  <w:style w:type="character" w:customStyle="1" w:styleId="Char1">
    <w:name w:val="硕士学位论文 Char"/>
    <w:link w:val="aff4"/>
    <w:rsid w:val="00150647"/>
    <w:rPr>
      <w:rFonts w:ascii="STXihei" w:eastAsia="SimSun" w:hAnsi="STXihei"/>
      <w:b/>
      <w:sz w:val="48"/>
      <w:szCs w:val="48"/>
      <w:lang w:val="en-US" w:eastAsia="zh-CN" w:bidi="en-US"/>
    </w:rPr>
  </w:style>
  <w:style w:type="paragraph" w:customStyle="1" w:styleId="aff6">
    <w:name w:val="论文英文题目"/>
    <w:basedOn w:val="a"/>
    <w:link w:val="Char3"/>
    <w:qFormat/>
    <w:rsid w:val="00192012"/>
    <w:pPr>
      <w:jc w:val="center"/>
    </w:pPr>
    <w:rPr>
      <w:rFonts w:ascii="Calibri" w:hAnsi="Calibri"/>
      <w:b/>
      <w:sz w:val="32"/>
      <w:szCs w:val="32"/>
    </w:rPr>
  </w:style>
  <w:style w:type="character" w:customStyle="1" w:styleId="Char2">
    <w:name w:val="论文题目 Char"/>
    <w:link w:val="aff5"/>
    <w:rsid w:val="00E05A19"/>
    <w:rPr>
      <w:rFonts w:ascii="STXihei" w:eastAsia="STXihei" w:hAnsi="STXihei"/>
      <w:b/>
      <w:sz w:val="44"/>
      <w:szCs w:val="44"/>
      <w:lang w:bidi="en-US"/>
    </w:rPr>
  </w:style>
  <w:style w:type="paragraph" w:customStyle="1" w:styleId="aff7">
    <w:name w:val="首页居中"/>
    <w:basedOn w:val="a"/>
    <w:link w:val="Char4"/>
    <w:qFormat/>
    <w:rsid w:val="009A69AD"/>
    <w:pPr>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jc w:val="center"/>
    </w:pPr>
    <w:rPr>
      <w:rFonts w:ascii="STXingkai" w:eastAsia="STXingkai"/>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jc w:val="center"/>
    </w:pPr>
  </w:style>
  <w:style w:type="character" w:customStyle="1" w:styleId="Char5">
    <w:name w:val="首页页脚中文 Char"/>
    <w:link w:val="aff8"/>
    <w:rsid w:val="006049B3"/>
    <w:rPr>
      <w:rFonts w:ascii="STXingkai" w:eastAsia="STXingkai" w:hAnsi="Times New Roman"/>
      <w:sz w:val="36"/>
      <w:szCs w:val="36"/>
      <w:lang w:bidi="en-US"/>
    </w:rPr>
  </w:style>
  <w:style w:type="paragraph" w:customStyle="1" w:styleId="affa">
    <w:name w:val="独创声明"/>
    <w:basedOn w:val="a"/>
    <w:link w:val="Char7"/>
    <w:qFormat/>
    <w:rsid w:val="00C30BD3"/>
    <w:pPr>
      <w:jc w:val="center"/>
    </w:pPr>
    <w:rPr>
      <w:rFonts w:ascii="SimHei" w:eastAsia="SimHei" w:hAnsi="SimHei"/>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SimHei" w:eastAsia="SimHei" w:hAnsi="SimHei"/>
      <w:sz w:val="36"/>
      <w:szCs w:val="36"/>
    </w:rPr>
  </w:style>
  <w:style w:type="paragraph" w:customStyle="1" w:styleId="affc">
    <w:name w:val="关键词"/>
    <w:basedOn w:val="a"/>
    <w:link w:val="Char9"/>
    <w:qFormat/>
    <w:rsid w:val="001B06BC"/>
    <w:rPr>
      <w:rFonts w:ascii="FangSong_GB2312" w:eastAsia="FangSong_GB2312" w:hAnsi="Calibri"/>
      <w:szCs w:val="24"/>
    </w:rPr>
  </w:style>
  <w:style w:type="character" w:customStyle="1" w:styleId="Char8">
    <w:name w:val="独创声明正文 Char"/>
    <w:link w:val="affb"/>
    <w:rsid w:val="00814BE9"/>
    <w:rPr>
      <w:rFonts w:ascii="SimHei" w:eastAsia="SimHei" w:hAnsi="SimHei"/>
      <w:sz w:val="36"/>
      <w:szCs w:val="36"/>
      <w:lang w:bidi="en-US"/>
    </w:rPr>
  </w:style>
  <w:style w:type="paragraph" w:customStyle="1" w:styleId="affd">
    <w:name w:val="关键词题头"/>
    <w:basedOn w:val="a"/>
    <w:link w:val="Chara"/>
    <w:qFormat/>
    <w:rsid w:val="001B06BC"/>
    <w:rPr>
      <w:rFonts w:ascii="SimHei" w:eastAsia="SimHei" w:hAnsi="Calibri"/>
      <w:szCs w:val="24"/>
    </w:rPr>
  </w:style>
  <w:style w:type="character" w:customStyle="1" w:styleId="Char9">
    <w:name w:val="关键词 Char"/>
    <w:link w:val="affc"/>
    <w:rsid w:val="001B06BC"/>
    <w:rPr>
      <w:rFonts w:ascii="FangSong_GB2312" w:eastAsia="FangSong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SimHei" w:eastAsia="SimHei"/>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SimHei"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SimSun" w:hAnsi="Calibri"/>
      <w:sz w:val="24"/>
      <w:szCs w:val="24"/>
      <w:lang w:eastAsia="en-US" w:bidi="en-US"/>
    </w:rPr>
  </w:style>
  <w:style w:type="paragraph" w:customStyle="1" w:styleId="afff1">
    <w:name w:val="目录"/>
    <w:basedOn w:val="a"/>
    <w:link w:val="Chare"/>
    <w:qFormat/>
    <w:rsid w:val="000C61BD"/>
    <w:pPr>
      <w:jc w:val="center"/>
    </w:pPr>
    <w:rPr>
      <w:rFonts w:eastAsia="SimHei"/>
      <w:noProof/>
      <w:sz w:val="30"/>
      <w:szCs w:val="30"/>
    </w:rPr>
  </w:style>
  <w:style w:type="character" w:customStyle="1" w:styleId="KeywordsChar">
    <w:name w:val="Keywords Char"/>
    <w:link w:val="Keywords"/>
    <w:rsid w:val="001B06BC"/>
    <w:rPr>
      <w:rFonts w:eastAsia="SimSun"/>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SimHei" w:hAnsi="Times New Roman"/>
      <w:noProof/>
      <w:sz w:val="30"/>
      <w:szCs w:val="30"/>
      <w:lang w:bidi="en-US"/>
    </w:rPr>
  </w:style>
  <w:style w:type="paragraph" w:customStyle="1" w:styleId="afff2">
    <w:name w:val="图名中文"/>
    <w:basedOn w:val="a"/>
    <w:link w:val="Charf"/>
    <w:qFormat/>
    <w:rsid w:val="009633AF"/>
    <w:pPr>
      <w:jc w:val="center"/>
    </w:pPr>
    <w:rPr>
      <w:szCs w:val="24"/>
    </w:rPr>
  </w:style>
  <w:style w:type="character" w:customStyle="1" w:styleId="1Char0">
    <w:name w:val="标题1居中 Char"/>
    <w:link w:val="12"/>
    <w:rsid w:val="00111A31"/>
    <w:rPr>
      <w:rFonts w:ascii="Cambria" w:eastAsia="SimHei" w:hAnsi="Cambria" w:cs="SimSun"/>
      <w:bCs/>
      <w:kern w:val="32"/>
      <w:sz w:val="30"/>
      <w:szCs w:val="32"/>
      <w:lang w:bidi="en-US"/>
    </w:rPr>
  </w:style>
  <w:style w:type="paragraph" w:customStyle="1" w:styleId="afff3">
    <w:name w:val="图名英文"/>
    <w:basedOn w:val="a"/>
    <w:link w:val="Charf0"/>
    <w:qFormat/>
    <w:rsid w:val="009633AF"/>
    <w:pPr>
      <w:jc w:val="center"/>
    </w:pPr>
    <w:rPr>
      <w:szCs w:val="24"/>
    </w:rPr>
  </w:style>
  <w:style w:type="character" w:customStyle="1" w:styleId="Charf">
    <w:name w:val="图名中文 Char"/>
    <w:link w:val="afff2"/>
    <w:rsid w:val="009633AF"/>
    <w:rPr>
      <w:rFonts w:ascii="Times New Roman" w:eastAsia="SimSun"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SimHei"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SimHei" w:hAnsi="Times New Roman"/>
      <w:bCs/>
      <w:kern w:val="32"/>
      <w:sz w:val="36"/>
      <w:szCs w:val="36"/>
      <w:lang w:bidi="en-US"/>
    </w:rPr>
  </w:style>
  <w:style w:type="paragraph" w:customStyle="1" w:styleId="110">
    <w:name w:val="样式 标题 1 + 段后: 1 行"/>
    <w:basedOn w:val="1"/>
    <w:rsid w:val="004528DF"/>
    <w:pPr>
      <w:spacing w:after="240"/>
    </w:pPr>
    <w:rPr>
      <w:rFonts w:cs="SimSun"/>
      <w:bCs w:val="0"/>
      <w:sz w:val="30"/>
      <w:szCs w:val="20"/>
    </w:rPr>
  </w:style>
  <w:style w:type="paragraph" w:customStyle="1" w:styleId="13">
    <w:name w:val="样式 参考文献标题 + 段后: 1 行"/>
    <w:basedOn w:val="afff4"/>
    <w:rsid w:val="008C40C4"/>
    <w:pPr>
      <w:spacing w:after="240"/>
    </w:pPr>
    <w:rPr>
      <w:rFonts w:cs="SimSun"/>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pacing w:afterLines="0"/>
    </w:pPr>
    <w:rPr>
      <w:rFonts w:ascii="SimHei"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SimHei" w:eastAsia="SimHei" w:hAnsi="SimHei"/>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SimSun" w:cs="SimSun"/>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pacing w:before="100" w:beforeAutospacing="1" w:after="100" w:afterAutospacing="1" w:line="240" w:lineRule="auto"/>
    </w:pPr>
    <w:rPr>
      <w:rFonts w:ascii="SimSun" w:hAnsi="SimSun" w:cs="SimSun"/>
      <w:szCs w:val="24"/>
      <w:lang w:eastAsia="zh-CN" w:bidi="ar-SA"/>
    </w:rPr>
  </w:style>
  <w:style w:type="character" w:customStyle="1" w:styleId="ABSTRACTChar0">
    <w:name w:val="ABSTRACT Char"/>
    <w:link w:val="ABSTRACT0"/>
    <w:rsid w:val="001021A9"/>
    <w:rPr>
      <w:rFonts w:ascii="Times New Roman" w:eastAsia="SimHei"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390</TotalTime>
  <Pages>13</Pages>
  <Words>3686</Words>
  <Characters>4495</Characters>
  <Application>Microsoft Office Word</Application>
  <DocSecurity>0</DocSecurity>
  <Lines>214</Lines>
  <Paragraphs>272</Paragraphs>
  <ScaleCrop>false</ScaleCrop>
  <Company>中国石油大学</Company>
  <LinksUpToDate>false</LinksUpToDate>
  <CharactersWithSpaces>7909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模板</dc:subject>
  <dc:creator>Administrator</dc:creator>
  <cp:lastModifiedBy>翔 张</cp:lastModifiedBy>
  <cp:revision>52</cp:revision>
  <cp:lastPrinted>2008-07-17T03:36:00Z</cp:lastPrinted>
  <dcterms:created xsi:type="dcterms:W3CDTF">2017-10-13T02:08:00Z</dcterms:created>
  <dcterms:modified xsi:type="dcterms:W3CDTF">2024-12-09T15:31:00Z</dcterms:modified>
</cp:coreProperties>
</file>