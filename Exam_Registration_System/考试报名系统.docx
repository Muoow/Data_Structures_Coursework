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DB4DA1" w14:textId="77777777" w:rsidR="00B138A1" w:rsidRPr="001E4DF9" w:rsidRDefault="00B138A1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254AF366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0E13B0">
        <w:rPr>
          <w:rFonts w:hint="eastAsia"/>
          <w:lang w:eastAsia="zh-CN"/>
        </w:rPr>
        <w:t>考试报名系统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0E4E7704" w14:textId="77777777" w:rsidR="006F1CF2" w:rsidRDefault="006F1CF2" w:rsidP="001D0743">
      <w:pPr>
        <w:rPr>
          <w:lang w:eastAsia="zh-CN"/>
        </w:rPr>
      </w:pPr>
    </w:p>
    <w:p w14:paraId="540E97FB" w14:textId="77777777" w:rsidR="007F0626" w:rsidRDefault="007F0626" w:rsidP="001D0743">
      <w:pPr>
        <w:rPr>
          <w:lang w:eastAsia="zh-CN"/>
        </w:rPr>
      </w:pPr>
    </w:p>
    <w:p w14:paraId="6A1329CB" w14:textId="77777777" w:rsidR="007F0626" w:rsidRPr="00ED4D76" w:rsidRDefault="007F0626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5403386B" w14:textId="77777777" w:rsidR="006F1CF2" w:rsidRDefault="006F1CF2" w:rsidP="001D0743">
      <w:pPr>
        <w:rPr>
          <w:lang w:eastAsia="zh-CN"/>
        </w:rPr>
      </w:pPr>
    </w:p>
    <w:p w14:paraId="4415AE09" w14:textId="77777777" w:rsidR="001D35A0" w:rsidRPr="00ED4D76" w:rsidRDefault="001D35A0" w:rsidP="001D0743">
      <w:pPr>
        <w:rPr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F6B60F1" w14:textId="4572D07F" w:rsidR="001D35A0" w:rsidRPr="00ED4D76" w:rsidRDefault="00AB4DCF" w:rsidP="001D35A0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B29214A" w14:textId="77777777" w:rsidR="007F0626" w:rsidRDefault="007F0626" w:rsidP="007F0626">
      <w:pPr>
        <w:rPr>
          <w:lang w:eastAsia="zh-CN"/>
        </w:rPr>
      </w:pPr>
    </w:p>
    <w:p w14:paraId="17C99C48" w14:textId="77777777" w:rsidR="001D35A0" w:rsidRPr="007F0626" w:rsidRDefault="001D35A0" w:rsidP="007F0626">
      <w:pPr>
        <w:rPr>
          <w:lang w:eastAsia="zh-CN"/>
        </w:rPr>
      </w:pPr>
    </w:p>
    <w:p w14:paraId="1E8D22AD" w14:textId="77777777" w:rsidR="00B138A1" w:rsidRDefault="007F0626" w:rsidP="007F0626">
      <w:pPr>
        <w:jc w:val="center"/>
        <w:rPr>
          <w:lang w:eastAsia="zh-CN"/>
        </w:rPr>
      </w:pPr>
      <w:r w:rsidRPr="007F0626">
        <w:rPr>
          <w:rFonts w:hint="eastAsia"/>
          <w:lang w:eastAsia="zh-CN"/>
        </w:rPr>
        <w:t>二〇二</w:t>
      </w:r>
      <w:r>
        <w:rPr>
          <w:rFonts w:hint="eastAsia"/>
          <w:lang w:eastAsia="zh-CN"/>
        </w:rPr>
        <w:t>四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年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十二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月</w:t>
      </w:r>
      <w:r w:rsidRPr="007F0626">
        <w:rPr>
          <w:lang w:eastAsia="zh-CN"/>
        </w:rPr>
        <w:t xml:space="preserve"> </w:t>
      </w:r>
      <w:r>
        <w:rPr>
          <w:rFonts w:hint="eastAsia"/>
          <w:lang w:eastAsia="zh-CN"/>
        </w:rPr>
        <w:t>七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日</w:t>
      </w:r>
    </w:p>
    <w:p w14:paraId="1EC5ECC3" w14:textId="77777777" w:rsidR="001D35A0" w:rsidRDefault="001D35A0" w:rsidP="001D35A0">
      <w:pPr>
        <w:rPr>
          <w:lang w:eastAsia="zh-CN"/>
        </w:rPr>
      </w:pPr>
    </w:p>
    <w:p w14:paraId="42F50B92" w14:textId="7C2B854C" w:rsidR="001D35A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项目分析</w:t>
      </w:r>
    </w:p>
    <w:p w14:paraId="05FCFE11" w14:textId="55AB7CBC" w:rsidR="00654855" w:rsidRDefault="004F493C" w:rsidP="00654855">
      <w:pPr>
        <w:pStyle w:val="2"/>
        <w:spacing w:before="120"/>
      </w:pPr>
      <w:r>
        <w:rPr>
          <w:rFonts w:hint="eastAsia"/>
        </w:rPr>
        <w:t>1.1</w:t>
      </w:r>
      <w:r>
        <w:rPr>
          <w:rFonts w:hint="eastAsia"/>
        </w:rPr>
        <w:t>项目背景分析</w:t>
      </w:r>
    </w:p>
    <w:p w14:paraId="1AD0CDA1" w14:textId="77777777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rFonts w:hint="eastAsia"/>
          <w:sz w:val="21"/>
          <w:szCs w:val="16"/>
          <w:lang w:eastAsia="zh-CN"/>
        </w:rPr>
        <w:t>考试报名是高校教务管理中一项至关重要的工作。随着教育系统的不断发展和进步，考试报名系统也需要不断升级和改进以适应现代社会的需求。</w:t>
      </w:r>
      <w:r w:rsidRPr="00654855">
        <w:rPr>
          <w:sz w:val="21"/>
          <w:szCs w:val="16"/>
          <w:lang w:eastAsia="zh-CN"/>
        </w:rPr>
        <w:t xml:space="preserve"> </w:t>
      </w:r>
    </w:p>
    <w:p w14:paraId="52BB4361" w14:textId="576D488B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rFonts w:hint="eastAsia"/>
          <w:sz w:val="21"/>
          <w:szCs w:val="16"/>
          <w:lang w:eastAsia="zh-CN"/>
        </w:rPr>
        <w:t>考试报名是一项庞大的工作，涉及多个环节和大量考生信息的管理。传统的手工管理已经无法满足快速、高效的需求。考生的信息包括考号、姓名、性别、年龄、报考类别等多种属性。这些信息需要被准确、高效地录入、修改、查询和删除。</w:t>
      </w:r>
    </w:p>
    <w:p w14:paraId="2B4211AD" w14:textId="1E1F6D69" w:rsidR="004F493C" w:rsidRDefault="004F493C" w:rsidP="00654855">
      <w:pPr>
        <w:pStyle w:val="2"/>
        <w:spacing w:before="120"/>
      </w:pPr>
      <w:r>
        <w:rPr>
          <w:rFonts w:hint="eastAsia"/>
        </w:rPr>
        <w:t>1.2</w:t>
      </w:r>
      <w:r>
        <w:rPr>
          <w:rFonts w:hint="eastAsia"/>
        </w:rPr>
        <w:t>项目需求分析</w:t>
      </w:r>
    </w:p>
    <w:p w14:paraId="31C9B167" w14:textId="77777777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rFonts w:hint="eastAsia"/>
          <w:sz w:val="21"/>
          <w:szCs w:val="16"/>
          <w:lang w:eastAsia="zh-CN"/>
        </w:rPr>
        <w:t>基于以上背景分析，本项目需要实现需求如下：</w:t>
      </w:r>
      <w:r w:rsidRPr="00654855">
        <w:rPr>
          <w:sz w:val="21"/>
          <w:szCs w:val="16"/>
          <w:lang w:eastAsia="zh-CN"/>
        </w:rPr>
        <w:t xml:space="preserve"> </w:t>
      </w:r>
    </w:p>
    <w:p w14:paraId="21A7803B" w14:textId="77777777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sz w:val="21"/>
          <w:szCs w:val="16"/>
          <w:lang w:eastAsia="zh-CN"/>
        </w:rPr>
        <w:t>(1)</w:t>
      </w:r>
      <w:r w:rsidRPr="00654855">
        <w:rPr>
          <w:rFonts w:hint="eastAsia"/>
          <w:sz w:val="21"/>
          <w:szCs w:val="16"/>
          <w:lang w:eastAsia="zh-CN"/>
        </w:rPr>
        <w:t>实现对考生信息的录入、输出、查询、添加、修改和删除等功能，确保数据的准确、高效管理；</w:t>
      </w:r>
      <w:r w:rsidRPr="00654855">
        <w:rPr>
          <w:sz w:val="21"/>
          <w:szCs w:val="16"/>
          <w:lang w:eastAsia="zh-CN"/>
        </w:rPr>
        <w:t xml:space="preserve"> </w:t>
      </w:r>
    </w:p>
    <w:p w14:paraId="31EF19AC" w14:textId="77777777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sz w:val="21"/>
          <w:szCs w:val="16"/>
          <w:lang w:eastAsia="zh-CN"/>
        </w:rPr>
        <w:t>(2)</w:t>
      </w:r>
      <w:r w:rsidRPr="00654855">
        <w:rPr>
          <w:rFonts w:hint="eastAsia"/>
          <w:sz w:val="21"/>
          <w:szCs w:val="16"/>
          <w:lang w:eastAsia="zh-CN"/>
        </w:rPr>
        <w:t>设计简单直观的控制台界面，使操作便捷、容易上手，适应不同用户的操作习惯；</w:t>
      </w:r>
      <w:r w:rsidRPr="00654855">
        <w:rPr>
          <w:sz w:val="21"/>
          <w:szCs w:val="16"/>
          <w:lang w:eastAsia="zh-CN"/>
        </w:rPr>
        <w:t xml:space="preserve"> </w:t>
      </w:r>
    </w:p>
    <w:p w14:paraId="3CB8A4D7" w14:textId="77777777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sz w:val="21"/>
          <w:szCs w:val="16"/>
          <w:lang w:eastAsia="zh-CN"/>
        </w:rPr>
        <w:t>(3)</w:t>
      </w:r>
      <w:r w:rsidRPr="00654855">
        <w:rPr>
          <w:rFonts w:hint="eastAsia"/>
          <w:sz w:val="21"/>
          <w:szCs w:val="16"/>
          <w:lang w:eastAsia="zh-CN"/>
        </w:rPr>
        <w:t>选择合适的数据结构，以支持对考生信息的高效操作，同时考虑信息的关联性和复杂度；</w:t>
      </w:r>
      <w:r w:rsidRPr="00654855">
        <w:rPr>
          <w:sz w:val="21"/>
          <w:szCs w:val="16"/>
          <w:lang w:eastAsia="zh-CN"/>
        </w:rPr>
        <w:t xml:space="preserve"> </w:t>
      </w:r>
    </w:p>
    <w:p w14:paraId="12989F47" w14:textId="77777777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sz w:val="21"/>
          <w:szCs w:val="16"/>
          <w:lang w:eastAsia="zh-CN"/>
        </w:rPr>
        <w:t>(4)</w:t>
      </w:r>
      <w:r w:rsidRPr="00654855">
        <w:rPr>
          <w:rFonts w:hint="eastAsia"/>
          <w:sz w:val="21"/>
          <w:szCs w:val="16"/>
          <w:lang w:eastAsia="zh-CN"/>
        </w:rPr>
        <w:t>实现异常处理机制，确保系统稳定性和安全性，避免因用户输入错误导致系统崩溃或信息丢失；</w:t>
      </w:r>
      <w:r w:rsidRPr="00654855">
        <w:rPr>
          <w:sz w:val="21"/>
          <w:szCs w:val="16"/>
          <w:lang w:eastAsia="zh-CN"/>
        </w:rPr>
        <w:t xml:space="preserve"> </w:t>
      </w:r>
    </w:p>
    <w:p w14:paraId="45BDFE6E" w14:textId="0423321A" w:rsidR="00654855" w:rsidRP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sz w:val="21"/>
          <w:szCs w:val="16"/>
          <w:lang w:eastAsia="zh-CN"/>
        </w:rPr>
        <w:t>(5)</w:t>
      </w:r>
      <w:r w:rsidRPr="00654855">
        <w:rPr>
          <w:rFonts w:hint="eastAsia"/>
          <w:sz w:val="21"/>
          <w:szCs w:val="16"/>
          <w:lang w:eastAsia="zh-CN"/>
        </w:rPr>
        <w:t>设计系统以支持未来的扩展和功能增加，满足不同用户、不同应用场景下的需求。</w:t>
      </w:r>
    </w:p>
    <w:p w14:paraId="1229A199" w14:textId="5B5D5ED2" w:rsidR="004F493C" w:rsidRDefault="004F493C" w:rsidP="00654855">
      <w:pPr>
        <w:pStyle w:val="2"/>
        <w:spacing w:before="120"/>
      </w:pPr>
      <w:r>
        <w:rPr>
          <w:rFonts w:hint="eastAsia"/>
        </w:rPr>
        <w:t>1.3</w:t>
      </w:r>
      <w:r>
        <w:rPr>
          <w:rFonts w:hint="eastAsia"/>
        </w:rPr>
        <w:t>项目功能分析</w:t>
      </w:r>
    </w:p>
    <w:p w14:paraId="0317D2B6" w14:textId="18EFC04F" w:rsidR="00654855" w:rsidRDefault="00654855" w:rsidP="00654855">
      <w:pPr>
        <w:ind w:firstLineChars="200" w:firstLine="420"/>
        <w:rPr>
          <w:sz w:val="21"/>
          <w:szCs w:val="16"/>
          <w:lang w:eastAsia="zh-CN"/>
        </w:rPr>
      </w:pPr>
      <w:r w:rsidRPr="00654855">
        <w:rPr>
          <w:rFonts w:hint="eastAsia"/>
          <w:sz w:val="21"/>
          <w:szCs w:val="16"/>
          <w:lang w:eastAsia="zh-CN"/>
        </w:rPr>
        <w:t>本项目旨在通过模拟考试报名管理过程，实现对考生信息的录入、输出、查询、添加、修改和删除等功能，从而实现对考生信息的高效管理。需要设计合适的数据结构、开发用户友好的控制台界面，并考虑系统的稳定性、安全性以及未来的扩展性。通过该项目的实施，可以提高考试报名管理的效率和准确性，为教务管理部门和考生提供更好的服务。下面对项目的功能进行详细分析。</w:t>
      </w:r>
    </w:p>
    <w:p w14:paraId="199FAA86" w14:textId="21FF6B4A" w:rsidR="00654855" w:rsidRDefault="00654855" w:rsidP="00D96416">
      <w:pPr>
        <w:pStyle w:val="3"/>
        <w:spacing w:before="120"/>
      </w:pPr>
      <w:r>
        <w:rPr>
          <w:rFonts w:hint="eastAsia"/>
        </w:rPr>
        <w:t>1.3.1</w:t>
      </w:r>
      <w:r>
        <w:rPr>
          <w:rFonts w:hint="eastAsia"/>
        </w:rPr>
        <w:t>录入考生信息功能</w:t>
      </w:r>
    </w:p>
    <w:p w14:paraId="0C793B63" w14:textId="5D581A31" w:rsidR="00D96416" w:rsidRPr="00D96416" w:rsidRDefault="00D96416" w:rsidP="00D96416">
      <w:pPr>
        <w:ind w:firstLineChars="200" w:firstLine="420"/>
        <w:rPr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允许用户输入考生的基本信息，包括考号、姓名、性别、年龄、报考类别等，</w:t>
      </w:r>
      <w:r w:rsidRPr="00D96416">
        <w:rPr>
          <w:sz w:val="21"/>
          <w:szCs w:val="16"/>
          <w:lang w:eastAsia="zh-CN"/>
        </w:rPr>
        <w:t>并建立考生信息系统。程序需要验证输入的信息是否符合规范，例如考号是否为由若干数字字符组成的字符串、年龄是否为正整数等。</w:t>
      </w:r>
    </w:p>
    <w:p w14:paraId="146A32E8" w14:textId="4A579DDE" w:rsidR="00654855" w:rsidRDefault="00654855" w:rsidP="00D96416">
      <w:pPr>
        <w:pStyle w:val="3"/>
        <w:spacing w:before="120"/>
      </w:pPr>
      <w:r>
        <w:rPr>
          <w:rFonts w:hint="eastAsia"/>
        </w:rPr>
        <w:t>1.3.2</w:t>
      </w:r>
      <w:r>
        <w:rPr>
          <w:rFonts w:hint="eastAsia"/>
        </w:rPr>
        <w:t>输出考生信息功能</w:t>
      </w:r>
    </w:p>
    <w:p w14:paraId="467E485E" w14:textId="40736EB2" w:rsidR="00D96416" w:rsidRPr="00D96416" w:rsidRDefault="00D96416" w:rsidP="00D96416">
      <w:pPr>
        <w:ind w:firstLineChars="200" w:firstLine="420"/>
        <w:rPr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能够输出已录入的考生信息，包括考号、姓名、性别、年龄、报考类别等。</w:t>
      </w:r>
    </w:p>
    <w:p w14:paraId="06D377E2" w14:textId="7BAC51A4" w:rsidR="00654855" w:rsidRDefault="00654855" w:rsidP="00D96416">
      <w:pPr>
        <w:pStyle w:val="3"/>
        <w:spacing w:before="120"/>
      </w:pPr>
      <w:r>
        <w:rPr>
          <w:rFonts w:hint="eastAsia"/>
        </w:rPr>
        <w:lastRenderedPageBreak/>
        <w:t>1.3.3</w:t>
      </w:r>
      <w:r>
        <w:rPr>
          <w:rFonts w:hint="eastAsia"/>
        </w:rPr>
        <w:t>插入考生功能</w:t>
      </w:r>
    </w:p>
    <w:p w14:paraId="05DA2253" w14:textId="2D76CCF3" w:rsidR="00D96416" w:rsidRPr="00D96416" w:rsidRDefault="00D96416" w:rsidP="00D96416">
      <w:pPr>
        <w:ind w:firstLineChars="200" w:firstLine="420"/>
        <w:rPr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允许用户在已有考生信息的基础上继续添加新的考生信息，包括考号、姓名、性别、年龄、报考类别等。</w:t>
      </w:r>
    </w:p>
    <w:p w14:paraId="6D2DD174" w14:textId="05469ADF" w:rsidR="00654855" w:rsidRDefault="00654855" w:rsidP="00D96416">
      <w:pPr>
        <w:pStyle w:val="3"/>
        <w:spacing w:before="120"/>
      </w:pPr>
      <w:r>
        <w:rPr>
          <w:rFonts w:hint="eastAsia"/>
        </w:rPr>
        <w:t>1.3.4</w:t>
      </w:r>
      <w:r>
        <w:rPr>
          <w:rFonts w:hint="eastAsia"/>
        </w:rPr>
        <w:t>删除考生功能</w:t>
      </w:r>
    </w:p>
    <w:p w14:paraId="6088FCCA" w14:textId="5665C82A" w:rsidR="00D96416" w:rsidRPr="00D96416" w:rsidRDefault="00D96416" w:rsidP="00D96416">
      <w:pPr>
        <w:ind w:firstLineChars="200" w:firstLine="420"/>
        <w:rPr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允许用户根据考号等关键信息选择要删除的考生信息，进行考生信息的删除操作。</w:t>
      </w:r>
    </w:p>
    <w:p w14:paraId="4D207157" w14:textId="642104C6" w:rsidR="00654855" w:rsidRDefault="00654855" w:rsidP="00D96416">
      <w:pPr>
        <w:pStyle w:val="3"/>
        <w:spacing w:before="120"/>
      </w:pPr>
      <w:r>
        <w:rPr>
          <w:rFonts w:hint="eastAsia"/>
        </w:rPr>
        <w:t>1.3.5</w:t>
      </w:r>
      <w:r>
        <w:rPr>
          <w:rFonts w:hint="eastAsia"/>
        </w:rPr>
        <w:t>查询考生功能</w:t>
      </w:r>
    </w:p>
    <w:p w14:paraId="0D0DE00B" w14:textId="375F3D44" w:rsidR="00D96416" w:rsidRPr="00D96416" w:rsidRDefault="00D96416" w:rsidP="00D96416">
      <w:pPr>
        <w:ind w:firstLineChars="200" w:firstLine="420"/>
        <w:rPr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允许用户通过考号等关键信息进行查询，程序能够返回符合条件的考生信息。</w:t>
      </w:r>
    </w:p>
    <w:p w14:paraId="46096BE8" w14:textId="693CEAB6" w:rsidR="00654855" w:rsidRDefault="00654855" w:rsidP="00D96416">
      <w:pPr>
        <w:pStyle w:val="3"/>
        <w:spacing w:before="120"/>
      </w:pPr>
      <w:r>
        <w:rPr>
          <w:rFonts w:hint="eastAsia"/>
        </w:rPr>
        <w:t>1.3.6</w:t>
      </w:r>
      <w:r>
        <w:rPr>
          <w:rFonts w:hint="eastAsia"/>
        </w:rPr>
        <w:t>修改考生功能</w:t>
      </w:r>
    </w:p>
    <w:p w14:paraId="3AAA994A" w14:textId="269087DA" w:rsidR="00D96416" w:rsidRPr="00D96416" w:rsidRDefault="00D96416" w:rsidP="00D96416">
      <w:pPr>
        <w:ind w:firstLineChars="200" w:firstLine="420"/>
        <w:rPr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允许用户根据考号等关键信息选择要修改的考生信息，可以修改考生的姓名、性别、年龄、报考类别等。</w:t>
      </w:r>
    </w:p>
    <w:p w14:paraId="22C582B0" w14:textId="51429910" w:rsidR="00654855" w:rsidRDefault="00654855" w:rsidP="00D96416">
      <w:pPr>
        <w:pStyle w:val="3"/>
        <w:spacing w:before="120"/>
      </w:pPr>
      <w:r>
        <w:rPr>
          <w:rFonts w:hint="eastAsia"/>
        </w:rPr>
        <w:t>1.3.7</w:t>
      </w:r>
      <w:r>
        <w:rPr>
          <w:rFonts w:hint="eastAsia"/>
        </w:rPr>
        <w:t>统计考生功能</w:t>
      </w:r>
    </w:p>
    <w:p w14:paraId="7EA3B484" w14:textId="4BE85838" w:rsidR="00D96416" w:rsidRPr="00D96416" w:rsidRDefault="00D96416" w:rsidP="00D96416">
      <w:pPr>
        <w:ind w:firstLineChars="200" w:firstLine="420"/>
        <w:rPr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允许用户在考生信息系统中统计考生信息</w:t>
      </w:r>
      <w:r w:rsidRPr="00D96416">
        <w:rPr>
          <w:sz w:val="21"/>
          <w:szCs w:val="16"/>
          <w:lang w:eastAsia="zh-CN"/>
        </w:rPr>
        <w:t>，以对所有考生的信息有更全面的掌握和了解。</w:t>
      </w:r>
    </w:p>
    <w:p w14:paraId="51126A4E" w14:textId="7B9DBC80" w:rsidR="00654855" w:rsidRDefault="00654855" w:rsidP="00D96416">
      <w:pPr>
        <w:pStyle w:val="3"/>
        <w:spacing w:before="120"/>
      </w:pPr>
      <w:r>
        <w:rPr>
          <w:rFonts w:hint="eastAsia"/>
        </w:rPr>
        <w:t>1.3.8</w:t>
      </w:r>
      <w:r>
        <w:rPr>
          <w:rFonts w:hint="eastAsia"/>
        </w:rPr>
        <w:t>异常处理功能</w:t>
      </w:r>
    </w:p>
    <w:p w14:paraId="1AF86569" w14:textId="02D26303" w:rsidR="00D96416" w:rsidRPr="00D96416" w:rsidRDefault="00D96416" w:rsidP="00D96416">
      <w:pPr>
        <w:ind w:firstLineChars="200" w:firstLine="420"/>
        <w:rPr>
          <w:sz w:val="21"/>
          <w:szCs w:val="16"/>
          <w:lang w:eastAsia="zh-CN"/>
        </w:rPr>
      </w:pPr>
      <w:r w:rsidRPr="00D96416">
        <w:rPr>
          <w:rFonts w:hint="eastAsia"/>
          <w:sz w:val="21"/>
          <w:szCs w:val="16"/>
          <w:lang w:eastAsia="zh-CN"/>
        </w:rPr>
        <w:t>实现异常处理机制，处理用户可能输入的非法信息，确保系统的稳定性和安全性。</w:t>
      </w:r>
    </w:p>
    <w:p w14:paraId="68A10924" w14:textId="0CC6CC6B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项目设计</w:t>
      </w:r>
    </w:p>
    <w:p w14:paraId="7198A45A" w14:textId="0D97462E" w:rsidR="00D96416" w:rsidRDefault="00D96416" w:rsidP="00D96416">
      <w:pPr>
        <w:pStyle w:val="2"/>
        <w:spacing w:before="120"/>
      </w:pPr>
      <w:r>
        <w:rPr>
          <w:rFonts w:hint="eastAsia"/>
        </w:rPr>
        <w:t>2.1</w:t>
      </w:r>
      <w:r>
        <w:rPr>
          <w:rFonts w:hint="eastAsia"/>
        </w:rPr>
        <w:t>数据结构设计</w:t>
      </w:r>
    </w:p>
    <w:p w14:paraId="3E6F3262" w14:textId="77777777" w:rsidR="00FC10F4" w:rsidRPr="00FC10F4" w:rsidRDefault="00FC10F4" w:rsidP="00FC10F4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FC10F4">
        <w:rPr>
          <w:rFonts w:ascii="SimSun" w:hAnsi="SimSun" w:hint="eastAsia"/>
          <w:sz w:val="21"/>
          <w:szCs w:val="16"/>
          <w:lang w:eastAsia="zh-CN"/>
        </w:rPr>
        <w:t>基于项目分析，考试报名系统的设计中选择使用链表作为数据结构而不是数组，主要基于以下几个考虑：</w:t>
      </w:r>
      <w:r w:rsidRPr="00FC10F4">
        <w:rPr>
          <w:rFonts w:ascii="SimSun" w:hAnsi="SimSun"/>
          <w:sz w:val="21"/>
          <w:szCs w:val="16"/>
          <w:lang w:eastAsia="zh-CN"/>
        </w:rPr>
        <w:t xml:space="preserve"> </w:t>
      </w:r>
    </w:p>
    <w:p w14:paraId="51B9761A" w14:textId="404DEFF8" w:rsidR="00FC10F4" w:rsidRPr="00FC10F4" w:rsidRDefault="00FC10F4" w:rsidP="00FC10F4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FC10F4">
        <w:rPr>
          <w:rFonts w:ascii="SimSun" w:hAnsi="SimSun"/>
          <w:sz w:val="21"/>
          <w:szCs w:val="16"/>
          <w:lang w:eastAsia="zh-CN"/>
        </w:rPr>
        <w:t>(1)</w:t>
      </w:r>
      <w:r w:rsidRPr="00FC10F4">
        <w:rPr>
          <w:rFonts w:ascii="SimSun" w:hAnsi="SimSun" w:hint="eastAsia"/>
          <w:sz w:val="21"/>
          <w:szCs w:val="16"/>
          <w:lang w:eastAsia="zh-CN"/>
        </w:rPr>
        <w:t>动态大小需求：链表可以动态地分配内存，适应不同数量的考生信息，</w:t>
      </w:r>
      <w:r w:rsidRPr="00FC10F4">
        <w:rPr>
          <w:rFonts w:ascii="SimSun" w:hAnsi="SimSun"/>
          <w:sz w:val="21"/>
          <w:szCs w:val="16"/>
          <w:lang w:eastAsia="zh-CN"/>
        </w:rPr>
        <w:t xml:space="preserve">而数组需要预先确定大小，可能会导致内存浪费或不足； </w:t>
      </w:r>
    </w:p>
    <w:p w14:paraId="52F49C62" w14:textId="77777777" w:rsidR="00FC10F4" w:rsidRPr="00FC10F4" w:rsidRDefault="00FC10F4" w:rsidP="00FC10F4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FC10F4">
        <w:rPr>
          <w:rFonts w:ascii="SimSun" w:hAnsi="SimSun"/>
          <w:sz w:val="21"/>
          <w:szCs w:val="16"/>
          <w:lang w:eastAsia="zh-CN"/>
        </w:rPr>
        <w:t>(2)</w:t>
      </w:r>
      <w:r w:rsidRPr="00FC10F4">
        <w:rPr>
          <w:rFonts w:ascii="SimSun" w:hAnsi="SimSun" w:hint="eastAsia"/>
          <w:sz w:val="21"/>
          <w:szCs w:val="16"/>
          <w:lang w:eastAsia="zh-CN"/>
        </w:rPr>
        <w:t>插入和删除操作效率高：链表对于插入和删除操作效率较高，因为只需要调整节点的指针即可，而数组需要移动元素，时间复杂度效率较高；</w:t>
      </w:r>
      <w:r w:rsidRPr="00FC10F4">
        <w:rPr>
          <w:rFonts w:ascii="SimSun" w:hAnsi="SimSun"/>
          <w:sz w:val="21"/>
          <w:szCs w:val="16"/>
          <w:lang w:eastAsia="zh-CN"/>
        </w:rPr>
        <w:t xml:space="preserve"> </w:t>
      </w:r>
    </w:p>
    <w:p w14:paraId="296EE02A" w14:textId="0D204CBF" w:rsidR="00FC10F4" w:rsidRDefault="00FC10F4" w:rsidP="00FC10F4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FC10F4">
        <w:rPr>
          <w:rFonts w:ascii="SimSun" w:hAnsi="SimSun"/>
          <w:sz w:val="21"/>
          <w:szCs w:val="16"/>
          <w:lang w:eastAsia="zh-CN"/>
        </w:rPr>
        <w:t>(3)</w:t>
      </w:r>
      <w:r w:rsidRPr="00FC10F4">
        <w:rPr>
          <w:rFonts w:ascii="SimSun" w:hAnsi="SimSun" w:hint="eastAsia"/>
          <w:sz w:val="21"/>
          <w:szCs w:val="16"/>
          <w:lang w:eastAsia="zh-CN"/>
        </w:rPr>
        <w:t>频繁的数据修改：如果考生信息需要频繁修改，例如修改报名信息、取消报名等，链表更适合，因为修改节点的指针比修改数组元素更高效；</w:t>
      </w:r>
    </w:p>
    <w:p w14:paraId="1C73DDAA" w14:textId="77777777" w:rsidR="00FC10F4" w:rsidRDefault="00FC10F4" w:rsidP="00FC10F4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FC10F4">
        <w:rPr>
          <w:rFonts w:ascii="SimSun" w:hAnsi="SimSun"/>
          <w:sz w:val="21"/>
          <w:szCs w:val="16"/>
          <w:lang w:eastAsia="zh-CN"/>
        </w:rPr>
        <w:t>(4)</w:t>
      </w:r>
      <w:r w:rsidRPr="00FC10F4">
        <w:rPr>
          <w:rFonts w:ascii="SimSun" w:hAnsi="SimSun" w:hint="eastAsia"/>
          <w:sz w:val="21"/>
          <w:szCs w:val="16"/>
          <w:lang w:eastAsia="zh-CN"/>
        </w:rPr>
        <w:t>不需要随机访问：如果系统不需要通过索引随机访问考生信息，而只是按顺序处理，链表可以满足需求；</w:t>
      </w:r>
    </w:p>
    <w:p w14:paraId="0287C030" w14:textId="537A78A9" w:rsidR="00FC10F4" w:rsidRPr="00FC10F4" w:rsidRDefault="00FC10F4" w:rsidP="00FC10F4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FC10F4">
        <w:rPr>
          <w:rFonts w:ascii="SimSun" w:hAnsi="SimSun" w:hint="eastAsia"/>
          <w:sz w:val="21"/>
          <w:szCs w:val="16"/>
          <w:lang w:eastAsia="zh-CN"/>
        </w:rPr>
        <w:lastRenderedPageBreak/>
        <w:t>链表适合在需要动态调整大小、频繁插入和删除操作以及不需要随机访问的情况下使用，而数组更适合需要随机访问和固定大小的情况。基于上述分析，在设计考试报名系统时，选择链表作为数据结构更合适。</w:t>
      </w:r>
    </w:p>
    <w:p w14:paraId="70BA1423" w14:textId="74D32C1A" w:rsidR="00D96416" w:rsidRDefault="00D96416" w:rsidP="00D96416">
      <w:pPr>
        <w:pStyle w:val="2"/>
        <w:spacing w:before="120"/>
      </w:pPr>
      <w:r>
        <w:rPr>
          <w:rFonts w:hint="eastAsia"/>
        </w:rPr>
        <w:t>2.2</w:t>
      </w:r>
      <w:r>
        <w:rPr>
          <w:rFonts w:hint="eastAsia"/>
        </w:rPr>
        <w:t>结构体与类设计</w:t>
      </w:r>
    </w:p>
    <w:p w14:paraId="2AAA7710" w14:textId="57810E12" w:rsidR="002F0D97" w:rsidRDefault="002F0D97" w:rsidP="001B106F">
      <w:pPr>
        <w:pStyle w:val="3"/>
        <w:spacing w:before="120"/>
      </w:pPr>
      <w:r>
        <w:rPr>
          <w:rFonts w:hint="eastAsia"/>
        </w:rPr>
        <w:t>2.2.1</w:t>
      </w:r>
      <w:r w:rsidRPr="002F0D97">
        <w:rPr>
          <w:rFonts w:ascii="NSimSun" w:eastAsia="NSimSun" w:hAnsi="Calibri" w:cs="NSimSun"/>
          <w:color w:val="2B91AF"/>
          <w:sz w:val="19"/>
          <w:szCs w:val="19"/>
          <w:highlight w:val="white"/>
          <w:lang w:bidi="ar-SA"/>
        </w:rPr>
        <w:t xml:space="preserve"> </w:t>
      </w:r>
      <w:proofErr w:type="spellStart"/>
      <w:r w:rsidRPr="002F0D97">
        <w:t>MyLinkNode</w:t>
      </w:r>
      <w:proofErr w:type="spellEnd"/>
      <w:r>
        <w:rPr>
          <w:rFonts w:hint="eastAsia"/>
        </w:rPr>
        <w:t>结构体的设计</w:t>
      </w:r>
    </w:p>
    <w:p w14:paraId="70250C37" w14:textId="5B588C6D" w:rsidR="00775315" w:rsidRDefault="00775315" w:rsidP="00775315">
      <w:pPr>
        <w:rPr>
          <w:rFonts w:ascii="SimSun" w:hAnsi="SimSun"/>
          <w:sz w:val="21"/>
          <w:szCs w:val="16"/>
          <w:lang w:eastAsia="zh-CN"/>
        </w:rPr>
      </w:pPr>
      <w:r w:rsidRPr="00775315">
        <w:rPr>
          <w:rFonts w:ascii="SimSun" w:hAnsi="SimSun" w:hint="eastAsia"/>
          <w:sz w:val="21"/>
          <w:szCs w:val="16"/>
          <w:lang w:eastAsia="zh-CN"/>
        </w:rPr>
        <w:t>2.2.1.1概述</w:t>
      </w:r>
    </w:p>
    <w:p w14:paraId="078DFC53" w14:textId="6A5FF2AD" w:rsidR="00CA609D" w:rsidRPr="00775315" w:rsidRDefault="00BC7F4C" w:rsidP="00BC7F4C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proofErr w:type="spellStart"/>
      <w:r w:rsidRPr="00BC7F4C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BC7F4C">
        <w:rPr>
          <w:rFonts w:ascii="SimSun" w:hAnsi="SimSun"/>
          <w:sz w:val="21"/>
          <w:szCs w:val="16"/>
          <w:lang w:eastAsia="zh-CN"/>
        </w:rPr>
        <w:t>是一个模板结构体，用于实现单链表的节点，每个节点存储一个类型为Type的数据，并包含一个指向下一个节点的指针。它提供了两个构造函数，一个是默认构造函数用于初始化next指针为</w:t>
      </w:r>
      <w:proofErr w:type="spellStart"/>
      <w:r w:rsidRPr="00BC7F4C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BC7F4C">
        <w:rPr>
          <w:rFonts w:ascii="SimSun" w:hAnsi="SimSun"/>
          <w:sz w:val="21"/>
          <w:szCs w:val="16"/>
          <w:lang w:eastAsia="zh-CN"/>
        </w:rPr>
        <w:t>，另一个构造函数则可以同时初始化节点的数据和next指针。</w:t>
      </w:r>
    </w:p>
    <w:p w14:paraId="5531DDC1" w14:textId="635FCDE9" w:rsidR="00775315" w:rsidRDefault="00775315" w:rsidP="00775315">
      <w:pPr>
        <w:rPr>
          <w:rFonts w:ascii="SimSun" w:hAnsi="SimSun"/>
          <w:sz w:val="21"/>
          <w:szCs w:val="16"/>
          <w:lang w:eastAsia="zh-CN"/>
        </w:rPr>
      </w:pPr>
      <w:r w:rsidRPr="00775315">
        <w:rPr>
          <w:rFonts w:ascii="SimSun" w:hAnsi="SimSun" w:hint="eastAsia"/>
          <w:sz w:val="21"/>
          <w:szCs w:val="16"/>
          <w:lang w:eastAsia="zh-CN"/>
        </w:rPr>
        <w:t>2.2.1.2结构体定义</w:t>
      </w:r>
    </w:p>
    <w:p w14:paraId="7D0B16E9" w14:textId="77777777" w:rsidR="00400B21" w:rsidRPr="00400B21" w:rsidRDefault="00400B21" w:rsidP="00612C0C">
      <w:pPr>
        <w:ind w:firstLine="420"/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>template &lt;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typename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 xml:space="preserve"> Type&gt;</w:t>
      </w:r>
    </w:p>
    <w:p w14:paraId="2D7AE70D" w14:textId="77777777" w:rsidR="00400B21" w:rsidRPr="00400B21" w:rsidRDefault="00400B21" w:rsidP="00612C0C">
      <w:pPr>
        <w:ind w:firstLine="420"/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struct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 xml:space="preserve"> </w:t>
      </w:r>
    </w:p>
    <w:p w14:paraId="5EFEA1AE" w14:textId="77777777" w:rsidR="00400B21" w:rsidRPr="00400B21" w:rsidRDefault="00400B21" w:rsidP="00612C0C">
      <w:pPr>
        <w:ind w:firstLine="420"/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>{</w:t>
      </w:r>
    </w:p>
    <w:p w14:paraId="698D86BF" w14:textId="42E504D0" w:rsidR="00400B21" w:rsidRPr="00400B21" w:rsidRDefault="00400B21" w:rsidP="00400B21">
      <w:pPr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</w:t>
      </w:r>
      <w:r w:rsidR="00612C0C">
        <w:rPr>
          <w:rFonts w:ascii="SimSun" w:hAnsi="SimSun"/>
          <w:sz w:val="21"/>
          <w:szCs w:val="16"/>
          <w:lang w:eastAsia="zh-CN"/>
        </w:rPr>
        <w:tab/>
      </w:r>
      <w:r w:rsidRPr="00400B21">
        <w:rPr>
          <w:rFonts w:ascii="SimSun" w:hAnsi="SimSun"/>
          <w:sz w:val="21"/>
          <w:szCs w:val="16"/>
          <w:lang w:eastAsia="zh-CN"/>
        </w:rPr>
        <w:t xml:space="preserve">   Type data;</w:t>
      </w:r>
    </w:p>
    <w:p w14:paraId="757734DC" w14:textId="66F6817E" w:rsidR="00400B21" w:rsidRPr="00400B21" w:rsidRDefault="00400B21" w:rsidP="00400B21">
      <w:pPr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</w:t>
      </w:r>
      <w:r w:rsidR="00612C0C">
        <w:rPr>
          <w:rFonts w:ascii="SimSun" w:hAnsi="SimSun"/>
          <w:sz w:val="21"/>
          <w:szCs w:val="16"/>
          <w:lang w:eastAsia="zh-CN"/>
        </w:rPr>
        <w:tab/>
      </w:r>
      <w:r w:rsidRPr="00400B21">
        <w:rPr>
          <w:rFonts w:ascii="SimSun" w:hAnsi="SimSun"/>
          <w:sz w:val="21"/>
          <w:szCs w:val="16"/>
          <w:lang w:eastAsia="zh-CN"/>
        </w:rPr>
        <w:t xml:space="preserve">  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&lt;Type&gt;* next;</w:t>
      </w:r>
    </w:p>
    <w:p w14:paraId="7933D634" w14:textId="66D83741" w:rsidR="00400B21" w:rsidRPr="00400B21" w:rsidRDefault="00400B21" w:rsidP="00400B21">
      <w:pPr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 </w:t>
      </w:r>
      <w:r w:rsidR="00612C0C">
        <w:rPr>
          <w:rFonts w:ascii="SimSun" w:hAnsi="SimSun"/>
          <w:sz w:val="21"/>
          <w:szCs w:val="16"/>
          <w:lang w:eastAsia="zh-CN"/>
        </w:rPr>
        <w:tab/>
      </w:r>
      <w:r w:rsidR="00612C0C">
        <w:rPr>
          <w:rFonts w:ascii="SimSun" w:hAnsi="SimSun" w:hint="eastAsia"/>
          <w:sz w:val="21"/>
          <w:szCs w:val="16"/>
          <w:lang w:eastAsia="zh-CN"/>
        </w:rPr>
        <w:t xml:space="preserve"> </w:t>
      </w:r>
      <w:r w:rsidRPr="00400B21">
        <w:rPr>
          <w:rFonts w:ascii="SimSun" w:hAnsi="SimSun"/>
          <w:sz w:val="21"/>
          <w:szCs w:val="16"/>
          <w:lang w:eastAsia="zh-CN"/>
        </w:rPr>
        <w:t xml:space="preserve"> 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(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 xml:space="preserve">) { next =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; }</w:t>
      </w:r>
    </w:p>
    <w:p w14:paraId="54AD7383" w14:textId="2EA0B8A4" w:rsidR="00400B21" w:rsidRPr="00400B21" w:rsidRDefault="00400B21" w:rsidP="00400B21">
      <w:pPr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  </w:t>
      </w:r>
      <w:r w:rsidR="00612C0C">
        <w:rPr>
          <w:rFonts w:ascii="SimSun" w:hAnsi="SimSun"/>
          <w:sz w:val="21"/>
          <w:szCs w:val="16"/>
          <w:lang w:eastAsia="zh-CN"/>
        </w:rPr>
        <w:tab/>
      </w:r>
      <w:r w:rsidRPr="00400B21">
        <w:rPr>
          <w:rFonts w:ascii="SimSun" w:hAnsi="SimSun"/>
          <w:sz w:val="21"/>
          <w:szCs w:val="16"/>
          <w:lang w:eastAsia="zh-CN"/>
        </w:rPr>
        <w:t xml:space="preserve"> </w:t>
      </w:r>
      <w:r w:rsidR="00612C0C">
        <w:rPr>
          <w:rFonts w:ascii="SimSun" w:hAnsi="SimSun" w:hint="eastAsia"/>
          <w:sz w:val="21"/>
          <w:szCs w:val="16"/>
          <w:lang w:eastAsia="zh-CN"/>
        </w:rPr>
        <w:t xml:space="preserve"> 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 xml:space="preserve">(const Type&amp; item,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 xml:space="preserve">) { data = item; next =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ptr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; }</w:t>
      </w:r>
    </w:p>
    <w:p w14:paraId="1EAFA897" w14:textId="1D3554B7" w:rsidR="00400B21" w:rsidRPr="00775315" w:rsidRDefault="00400B21" w:rsidP="00612C0C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>};</w:t>
      </w:r>
    </w:p>
    <w:p w14:paraId="2D894586" w14:textId="4A2FEBEB" w:rsidR="002F0D97" w:rsidRDefault="002F0D97" w:rsidP="001B106F">
      <w:pPr>
        <w:pStyle w:val="3"/>
        <w:spacing w:before="120"/>
      </w:pPr>
      <w:r>
        <w:rPr>
          <w:rFonts w:hint="eastAsia"/>
        </w:rPr>
        <w:t>2.2.2</w:t>
      </w:r>
      <w:r w:rsidRPr="002F0D97">
        <w:rPr>
          <w:rFonts w:ascii="NSimSun" w:eastAsia="NSimSun" w:hAnsi="Calibri" w:cs="NSimSun"/>
          <w:color w:val="2B91AF"/>
          <w:sz w:val="19"/>
          <w:szCs w:val="19"/>
          <w:highlight w:val="white"/>
          <w:lang w:bidi="ar-SA"/>
        </w:rPr>
        <w:t xml:space="preserve"> </w:t>
      </w:r>
      <w:proofErr w:type="spellStart"/>
      <w:r w:rsidRPr="002F0D97">
        <w:t>MyList</w:t>
      </w:r>
      <w:proofErr w:type="spellEnd"/>
      <w:r>
        <w:rPr>
          <w:rFonts w:hint="eastAsia"/>
        </w:rPr>
        <w:t>类的设计</w:t>
      </w:r>
    </w:p>
    <w:p w14:paraId="4883F44D" w14:textId="1DA408C1" w:rsidR="00775315" w:rsidRDefault="00775315" w:rsidP="00775315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775315">
        <w:rPr>
          <w:rFonts w:asciiTheme="minorEastAsia" w:eastAsiaTheme="minorEastAsia" w:hAnsiTheme="minorEastAsia" w:hint="eastAsia"/>
          <w:sz w:val="21"/>
          <w:szCs w:val="16"/>
          <w:lang w:eastAsia="zh-CN"/>
        </w:rPr>
        <w:t>2.2.2.1概述</w:t>
      </w:r>
    </w:p>
    <w:p w14:paraId="065F803A" w14:textId="25EB1809" w:rsidR="000A2AE4" w:rsidRPr="00775315" w:rsidRDefault="000A2AE4" w:rsidP="000A2AE4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proofErr w:type="spellStart"/>
      <w:r w:rsidRPr="000A2AE4">
        <w:rPr>
          <w:rFonts w:asciiTheme="minorEastAsia" w:eastAsiaTheme="minorEastAsia" w:hAnsiTheme="minorEastAsia"/>
          <w:sz w:val="21"/>
          <w:szCs w:val="16"/>
          <w:lang w:eastAsia="zh-CN"/>
        </w:rPr>
        <w:t>MyList</w:t>
      </w:r>
      <w:proofErr w:type="spellEnd"/>
      <w:r w:rsidRPr="000A2AE4">
        <w:rPr>
          <w:rFonts w:asciiTheme="minorEastAsia" w:eastAsiaTheme="minorEastAsia" w:hAnsiTheme="minorEastAsia"/>
          <w:sz w:val="21"/>
          <w:szCs w:val="16"/>
          <w:lang w:eastAsia="zh-CN"/>
        </w:rPr>
        <w:t>是一个模板类，基于单链表实现，提供了链表的基本操作。它通过head和tail指针维护链表的起始和末尾，并提供了多个成员函数来操作链表，如获取链表长度、获取头尾节点、查找和定位元素、插入和删除节点、以及获取和设置指定位置的数据。此外，</w:t>
      </w:r>
      <w:proofErr w:type="spellStart"/>
      <w:r w:rsidRPr="000A2AE4">
        <w:rPr>
          <w:rFonts w:asciiTheme="minorEastAsia" w:eastAsiaTheme="minorEastAsia" w:hAnsiTheme="minorEastAsia"/>
          <w:sz w:val="21"/>
          <w:szCs w:val="16"/>
          <w:lang w:eastAsia="zh-CN"/>
        </w:rPr>
        <w:t>MyList</w:t>
      </w:r>
      <w:proofErr w:type="spellEnd"/>
      <w:r w:rsidRPr="000A2AE4">
        <w:rPr>
          <w:rFonts w:asciiTheme="minorEastAsia" w:eastAsiaTheme="minorEastAsia" w:hAnsiTheme="minorEastAsia"/>
          <w:sz w:val="21"/>
          <w:szCs w:val="16"/>
          <w:lang w:eastAsia="zh-CN"/>
        </w:rPr>
        <w:t>还包含判断链表是否为空的功能。</w:t>
      </w:r>
      <w:r>
        <w:rPr>
          <w:rFonts w:asciiTheme="minorEastAsia" w:eastAsiaTheme="minorEastAsia" w:hAnsiTheme="minorEastAsia" w:hint="eastAsia"/>
          <w:sz w:val="21"/>
          <w:szCs w:val="16"/>
          <w:lang w:eastAsia="zh-CN"/>
        </w:rPr>
        <w:t>使</w:t>
      </w:r>
      <w:r w:rsidRPr="000A2AE4">
        <w:rPr>
          <w:rFonts w:asciiTheme="minorEastAsia" w:eastAsiaTheme="minorEastAsia" w:hAnsiTheme="minorEastAsia"/>
          <w:sz w:val="21"/>
          <w:szCs w:val="16"/>
          <w:lang w:eastAsia="zh-CN"/>
        </w:rPr>
        <w:t>用户能够方便地管理和操作链表数据</w:t>
      </w:r>
      <w:r>
        <w:rPr>
          <w:rFonts w:asciiTheme="minorEastAsia" w:eastAsiaTheme="minorEastAsia" w:hAnsiTheme="minorEastAsia" w:hint="eastAsia"/>
          <w:sz w:val="21"/>
          <w:szCs w:val="16"/>
          <w:lang w:eastAsia="zh-CN"/>
        </w:rPr>
        <w:t>。</w:t>
      </w:r>
    </w:p>
    <w:p w14:paraId="12C628C1" w14:textId="744CC428" w:rsidR="00775315" w:rsidRDefault="00775315" w:rsidP="00775315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775315">
        <w:rPr>
          <w:rFonts w:asciiTheme="minorEastAsia" w:eastAsiaTheme="minorEastAsia" w:hAnsiTheme="minorEastAsia" w:hint="eastAsia"/>
          <w:sz w:val="21"/>
          <w:szCs w:val="16"/>
          <w:lang w:eastAsia="zh-CN"/>
        </w:rPr>
        <w:t>2.2.2.2类定义</w:t>
      </w:r>
    </w:p>
    <w:p w14:paraId="4CDE5C6C" w14:textId="77777777" w:rsidR="00400B21" w:rsidRPr="00400B21" w:rsidRDefault="00400B21" w:rsidP="00612C0C">
      <w:pPr>
        <w:ind w:firstLine="42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template &lt;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typename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Type&gt;</w:t>
      </w:r>
    </w:p>
    <w:p w14:paraId="098C6E39" w14:textId="77777777" w:rsidR="00400B21" w:rsidRPr="00400B21" w:rsidRDefault="00400B21" w:rsidP="00612C0C">
      <w:pPr>
        <w:ind w:firstLine="42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class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MyList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</w:p>
    <w:p w14:paraId="6B6D275E" w14:textId="77777777" w:rsidR="00400B21" w:rsidRPr="00400B21" w:rsidRDefault="00400B21" w:rsidP="00612C0C">
      <w:pPr>
        <w:ind w:firstLine="42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{</w:t>
      </w:r>
    </w:p>
    <w:p w14:paraId="558C36DC" w14:textId="77777777" w:rsidR="00400B21" w:rsidRPr="00400B21" w:rsidRDefault="00400B21" w:rsidP="00612C0C">
      <w:pPr>
        <w:ind w:firstLine="42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private:</w:t>
      </w:r>
    </w:p>
    <w:p w14:paraId="7F217D8B" w14:textId="4DB8332C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lastRenderedPageBreak/>
        <w:t xml:space="preserve">    </w:t>
      </w:r>
      <w:r w:rsidR="00612C0C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MyLinkNode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&lt;Type&gt;* head;</w:t>
      </w:r>
    </w:p>
    <w:p w14:paraId="42DA45B7" w14:textId="3BEF7084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</w:t>
      </w:r>
      <w:r w:rsidR="00612C0C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="00612C0C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MyLinkNode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&lt;Type&gt;* tail;</w:t>
      </w:r>
    </w:p>
    <w:p w14:paraId="4AB16003" w14:textId="77777777" w:rsidR="00400B21" w:rsidRPr="00400B21" w:rsidRDefault="00400B21" w:rsidP="00612C0C">
      <w:pPr>
        <w:ind w:firstLine="42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public:</w:t>
      </w:r>
    </w:p>
    <w:p w14:paraId="11BD2776" w14:textId="5073EA5A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</w:t>
      </w:r>
      <w:r w:rsidR="00612C0C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MyList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();</w:t>
      </w:r>
    </w:p>
    <w:p w14:paraId="209FA193" w14:textId="11E29DCE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</w:t>
      </w:r>
      <w:r w:rsidR="00612C0C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~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MyList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();</w:t>
      </w:r>
    </w:p>
    <w:p w14:paraId="270657B9" w14:textId="41DE8D61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</w:t>
      </w:r>
      <w:r w:rsidR="00612C0C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int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getLength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(void) const;</w:t>
      </w:r>
    </w:p>
    <w:p w14:paraId="39602D73" w14:textId="6C152096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  <w:r w:rsidR="00612C0C">
        <w:rPr>
          <w:rFonts w:asciiTheme="minorEastAsia" w:eastAsiaTheme="minorEastAsia" w:hAnsiTheme="minorEastAsia"/>
          <w:sz w:val="21"/>
          <w:szCs w:val="16"/>
          <w:lang w:eastAsia="zh-CN"/>
        </w:rPr>
        <w:tab/>
      </w:r>
      <w:r w:rsidR="00612C0C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MyLinkNode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&lt;Type&gt;*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getHead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(void) const;</w:t>
      </w:r>
    </w:p>
    <w:p w14:paraId="39BC5511" w14:textId="23BA2902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</w:t>
      </w:r>
      <w:r w:rsidR="00612C0C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MyLinkNode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&lt;Type&gt;*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getTail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(void) const;</w:t>
      </w:r>
    </w:p>
    <w:p w14:paraId="0918412D" w14:textId="7388AFB3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  <w:r w:rsidR="00612C0C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MyLinkNode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&lt;Type&gt;* search(Type item) const;</w:t>
      </w:r>
    </w:p>
    <w:p w14:paraId="02890037" w14:textId="168BA26D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</w:t>
      </w:r>
      <w:r w:rsidR="00612C0C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MyLinkNode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&lt;Type&gt;* locate(int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i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) const;</w:t>
      </w:r>
    </w:p>
    <w:p w14:paraId="5CD9FF8B" w14:textId="5DEEAC77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</w:t>
      </w:r>
      <w:r w:rsidR="00612C0C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bool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getData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(int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i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, Type&amp; item) const;</w:t>
      </w:r>
    </w:p>
    <w:p w14:paraId="322D4EDE" w14:textId="2208C918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  <w:r w:rsidR="00612C0C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bool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setData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(int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i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, Type&amp; item);</w:t>
      </w:r>
    </w:p>
    <w:p w14:paraId="0F375D30" w14:textId="000E9E5B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</w:t>
      </w:r>
      <w:r w:rsidR="00612C0C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bool insert(int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i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, Type&amp; item);</w:t>
      </w:r>
    </w:p>
    <w:p w14:paraId="59FEB94D" w14:textId="61CEFB20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  <w:r w:rsidR="00612C0C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bool remove(int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i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, Type&amp; item);</w:t>
      </w:r>
    </w:p>
    <w:p w14:paraId="1C17A806" w14:textId="1ACB79B1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  <w:r w:rsidR="00612C0C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bool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isEmpty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(void) const;</w:t>
      </w:r>
    </w:p>
    <w:p w14:paraId="5C6B186A" w14:textId="5295BAFB" w:rsidR="00400B21" w:rsidRPr="00775315" w:rsidRDefault="00400B21" w:rsidP="00612C0C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};</w:t>
      </w:r>
    </w:p>
    <w:p w14:paraId="44281651" w14:textId="145B8918" w:rsidR="002F0D97" w:rsidRDefault="002F0D97" w:rsidP="001B106F">
      <w:pPr>
        <w:pStyle w:val="3"/>
        <w:spacing w:before="120"/>
      </w:pPr>
      <w:r>
        <w:rPr>
          <w:rFonts w:hint="eastAsia"/>
        </w:rPr>
        <w:t>2.2.3</w:t>
      </w:r>
      <w:r w:rsidRPr="002F0D97">
        <w:rPr>
          <w:rFonts w:ascii="NSimSun" w:eastAsia="NSimSun" w:hAnsi="Calibri" w:cs="NSimSun"/>
          <w:color w:val="2B91AF"/>
          <w:sz w:val="19"/>
          <w:szCs w:val="19"/>
          <w:highlight w:val="white"/>
          <w:lang w:bidi="ar-SA"/>
        </w:rPr>
        <w:t xml:space="preserve"> </w:t>
      </w:r>
      <w:r w:rsidRPr="002F0D97">
        <w:t>Student</w:t>
      </w:r>
      <w:r>
        <w:rPr>
          <w:rFonts w:hint="eastAsia"/>
        </w:rPr>
        <w:t>结构体的设计</w:t>
      </w:r>
    </w:p>
    <w:p w14:paraId="00B0A4F6" w14:textId="0EE3C944" w:rsidR="00775315" w:rsidRDefault="00775315" w:rsidP="00775315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775315">
        <w:rPr>
          <w:rFonts w:asciiTheme="minorEastAsia" w:eastAsiaTheme="minorEastAsia" w:hAnsiTheme="minorEastAsia" w:hint="eastAsia"/>
          <w:sz w:val="21"/>
          <w:szCs w:val="16"/>
          <w:lang w:eastAsia="zh-CN"/>
        </w:rPr>
        <w:t>2.2.3.1概述</w:t>
      </w:r>
    </w:p>
    <w:p w14:paraId="5CBE5BD7" w14:textId="23078FF0" w:rsidR="000A2AE4" w:rsidRPr="00775315" w:rsidRDefault="006F09A5" w:rsidP="006F09A5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6F09A5">
        <w:rPr>
          <w:rFonts w:asciiTheme="minorEastAsia" w:eastAsiaTheme="minorEastAsia" w:hAnsiTheme="minorEastAsia"/>
          <w:sz w:val="21"/>
          <w:szCs w:val="16"/>
          <w:lang w:eastAsia="zh-CN"/>
        </w:rPr>
        <w:t>Student是一个用于存储考生信息的结构体，包含五个成员变量：</w:t>
      </w:r>
      <w:proofErr w:type="spellStart"/>
      <w:r w:rsidRPr="006F09A5">
        <w:rPr>
          <w:rFonts w:asciiTheme="minorEastAsia" w:eastAsiaTheme="minorEastAsia" w:hAnsiTheme="minorEastAsia"/>
          <w:sz w:val="21"/>
          <w:szCs w:val="16"/>
          <w:lang w:eastAsia="zh-CN"/>
        </w:rPr>
        <w:t>examID</w:t>
      </w:r>
      <w:proofErr w:type="spellEnd"/>
      <w:r w:rsidRPr="006F09A5">
        <w:rPr>
          <w:rFonts w:asciiTheme="minorEastAsia" w:eastAsiaTheme="minorEastAsia" w:hAnsiTheme="minorEastAsia"/>
          <w:sz w:val="21"/>
          <w:szCs w:val="16"/>
          <w:lang w:eastAsia="zh-CN"/>
        </w:rPr>
        <w:t>用于存储考生的考试编号，长度为MAX_ID_LENGTH + 1；name用于存储考生的姓名，长度为MAX_NAME_LENGTH + 1；</w:t>
      </w:r>
      <w:proofErr w:type="spellStart"/>
      <w:r w:rsidRPr="006F09A5">
        <w:rPr>
          <w:rFonts w:asciiTheme="minorEastAsia" w:eastAsiaTheme="minorEastAsia" w:hAnsiTheme="minorEastAsia"/>
          <w:sz w:val="21"/>
          <w:szCs w:val="16"/>
          <w:lang w:eastAsia="zh-CN"/>
        </w:rPr>
        <w:t>examType</w:t>
      </w:r>
      <w:proofErr w:type="spellEnd"/>
      <w:r w:rsidRPr="006F09A5">
        <w:rPr>
          <w:rFonts w:asciiTheme="minorEastAsia" w:eastAsiaTheme="minorEastAsia" w:hAnsiTheme="minorEastAsia"/>
          <w:sz w:val="21"/>
          <w:szCs w:val="16"/>
          <w:lang w:eastAsia="zh-CN"/>
        </w:rPr>
        <w:t>用于存储考生的考试类型，长度为MAX_TYPE_LENGTH + 1；gender用于表示考生的性别，true代表男性，false代表女性；age表示考生的年龄，类型为int。</w:t>
      </w:r>
    </w:p>
    <w:p w14:paraId="2122846F" w14:textId="5177B3A6" w:rsidR="00775315" w:rsidRDefault="00775315" w:rsidP="00775315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775315">
        <w:rPr>
          <w:rFonts w:asciiTheme="minorEastAsia" w:eastAsiaTheme="minorEastAsia" w:hAnsiTheme="minorEastAsia" w:hint="eastAsia"/>
          <w:sz w:val="21"/>
          <w:szCs w:val="16"/>
          <w:lang w:eastAsia="zh-CN"/>
        </w:rPr>
        <w:t>2.2.3.2结构体定义</w:t>
      </w:r>
    </w:p>
    <w:p w14:paraId="25695B2A" w14:textId="77777777" w:rsidR="00400B21" w:rsidRPr="00400B21" w:rsidRDefault="00400B21" w:rsidP="00A52B95">
      <w:pPr>
        <w:ind w:firstLine="42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struct Student</w:t>
      </w:r>
    </w:p>
    <w:p w14:paraId="55DB24F6" w14:textId="77777777" w:rsidR="00400B21" w:rsidRPr="00400B21" w:rsidRDefault="00400B21" w:rsidP="00A52B95">
      <w:pPr>
        <w:ind w:firstLine="420"/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{</w:t>
      </w:r>
    </w:p>
    <w:p w14:paraId="5325CEE0" w14:textId="2D4B21D6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</w:t>
      </w:r>
      <w:r w:rsidR="00A52B95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char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examID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[MAX_ID_LENGTH + 1] = { 0 };</w:t>
      </w:r>
    </w:p>
    <w:p w14:paraId="6C7E5B96" w14:textId="110070E9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</w:t>
      </w:r>
      <w:r w:rsidR="00A52B95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char name[MAX_NAME_LENGTH + 1] = { 0 };</w:t>
      </w:r>
    </w:p>
    <w:p w14:paraId="468C7F21" w14:textId="22F99DDC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</w:t>
      </w:r>
      <w:r w:rsidR="00A52B95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char </w:t>
      </w:r>
      <w:proofErr w:type="spellStart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examType</w:t>
      </w:r>
      <w:proofErr w:type="spellEnd"/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[MAX_TYPE_LENGTH + 1] = { 0 };</w:t>
      </w:r>
    </w:p>
    <w:p w14:paraId="16F5F5B9" w14:textId="53532E77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</w:t>
      </w:r>
      <w:r w:rsidR="00A52B95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bool gender = true;</w:t>
      </w:r>
    </w:p>
    <w:p w14:paraId="74E080C9" w14:textId="2F888C41" w:rsidR="00400B21" w:rsidRPr="00400B21" w:rsidRDefault="00400B21" w:rsidP="00400B21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</w:t>
      </w:r>
      <w:r w:rsidR="00A52B95">
        <w:rPr>
          <w:rFonts w:asciiTheme="minorEastAsia" w:eastAsiaTheme="minorEastAsia" w:hAnsiTheme="minorEastAsia" w:hint="eastAsia"/>
          <w:sz w:val="21"/>
          <w:szCs w:val="16"/>
          <w:lang w:eastAsia="zh-CN"/>
        </w:rPr>
        <w:t xml:space="preserve">    </w:t>
      </w: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int age = 0;</w:t>
      </w:r>
    </w:p>
    <w:p w14:paraId="7D424135" w14:textId="63B9A344" w:rsidR="00400B21" w:rsidRPr="00775315" w:rsidRDefault="00400B21" w:rsidP="00A52B95">
      <w:pPr>
        <w:ind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400B21">
        <w:rPr>
          <w:rFonts w:asciiTheme="minorEastAsia" w:eastAsiaTheme="minorEastAsia" w:hAnsiTheme="minorEastAsia"/>
          <w:sz w:val="21"/>
          <w:szCs w:val="16"/>
          <w:lang w:eastAsia="zh-CN"/>
        </w:rPr>
        <w:t>};</w:t>
      </w:r>
    </w:p>
    <w:p w14:paraId="6D3420D5" w14:textId="27F2A741" w:rsidR="002F0D97" w:rsidRDefault="002F0D97" w:rsidP="001B106F">
      <w:pPr>
        <w:pStyle w:val="3"/>
        <w:spacing w:before="120"/>
      </w:pPr>
      <w:r>
        <w:rPr>
          <w:rFonts w:hint="eastAsia"/>
        </w:rPr>
        <w:lastRenderedPageBreak/>
        <w:t>2.2.4</w:t>
      </w:r>
      <w:r w:rsidRPr="002F0D97">
        <w:rPr>
          <w:rFonts w:ascii="NSimSun" w:eastAsia="NSimSun" w:hAnsi="Calibri" w:cs="NSimSun"/>
          <w:color w:val="2B91AF"/>
          <w:sz w:val="19"/>
          <w:szCs w:val="19"/>
          <w:highlight w:val="white"/>
          <w:lang w:bidi="ar-SA"/>
        </w:rPr>
        <w:t xml:space="preserve"> </w:t>
      </w:r>
      <w:r w:rsidRPr="002F0D97">
        <w:t>Manager</w:t>
      </w:r>
      <w:r>
        <w:rPr>
          <w:rFonts w:hint="eastAsia"/>
        </w:rPr>
        <w:t>类的设计</w:t>
      </w:r>
    </w:p>
    <w:p w14:paraId="2A7D66C4" w14:textId="0E504AE6" w:rsidR="00775315" w:rsidRDefault="00775315" w:rsidP="00775315">
      <w:pPr>
        <w:rPr>
          <w:rFonts w:ascii="SimSun" w:hAnsi="SimSun"/>
          <w:sz w:val="21"/>
          <w:szCs w:val="16"/>
          <w:lang w:eastAsia="zh-CN"/>
        </w:rPr>
      </w:pPr>
      <w:r w:rsidRPr="00775315">
        <w:rPr>
          <w:rFonts w:ascii="SimSun" w:hAnsi="SimSun" w:hint="eastAsia"/>
          <w:sz w:val="21"/>
          <w:szCs w:val="16"/>
          <w:lang w:eastAsia="zh-CN"/>
        </w:rPr>
        <w:t>2.2.4.1概述</w:t>
      </w:r>
    </w:p>
    <w:p w14:paraId="1D279954" w14:textId="4252769A" w:rsidR="00E94E34" w:rsidRPr="00775315" w:rsidRDefault="00E94E34" w:rsidP="00E94E34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E94E34">
        <w:rPr>
          <w:rFonts w:ascii="SimSun" w:hAnsi="SimSun"/>
          <w:sz w:val="21"/>
          <w:szCs w:val="16"/>
          <w:lang w:eastAsia="zh-CN"/>
        </w:rPr>
        <w:t>Manager类是一个用于管理考生信息的类，包含一个</w:t>
      </w:r>
      <w:proofErr w:type="spellStart"/>
      <w:r w:rsidRPr="00E94E34">
        <w:rPr>
          <w:rFonts w:ascii="SimSun" w:hAnsi="SimSun"/>
          <w:sz w:val="21"/>
          <w:szCs w:val="16"/>
          <w:lang w:eastAsia="zh-CN"/>
        </w:rPr>
        <w:t>MyList</w:t>
      </w:r>
      <w:proofErr w:type="spellEnd"/>
      <w:r w:rsidRPr="00E94E34">
        <w:rPr>
          <w:rFonts w:ascii="SimSun" w:hAnsi="SimSun"/>
          <w:sz w:val="21"/>
          <w:szCs w:val="16"/>
          <w:lang w:eastAsia="zh-CN"/>
        </w:rPr>
        <w:t>&lt;Student&gt;类型的成员变量student，用于存储考生的数据。该类提供了多个功能函数，包括构造函数用于初始化系统，</w:t>
      </w:r>
      <w:proofErr w:type="spellStart"/>
      <w:r w:rsidRPr="00E94E34">
        <w:rPr>
          <w:rFonts w:ascii="SimSun" w:hAnsi="SimSun"/>
          <w:sz w:val="21"/>
          <w:szCs w:val="16"/>
          <w:lang w:eastAsia="zh-CN"/>
        </w:rPr>
        <w:t>buildStudentList</w:t>
      </w:r>
      <w:proofErr w:type="spellEnd"/>
      <w:r w:rsidRPr="00E94E34">
        <w:rPr>
          <w:rFonts w:ascii="SimSun" w:hAnsi="SimSun"/>
          <w:sz w:val="21"/>
          <w:szCs w:val="16"/>
          <w:lang w:eastAsia="zh-CN"/>
        </w:rPr>
        <w:t>用于批量添加考生信息，</w:t>
      </w:r>
      <w:proofErr w:type="spellStart"/>
      <w:r w:rsidRPr="00E94E34">
        <w:rPr>
          <w:rFonts w:ascii="SimSun" w:hAnsi="SimSun"/>
          <w:sz w:val="21"/>
          <w:szCs w:val="16"/>
          <w:lang w:eastAsia="zh-CN"/>
        </w:rPr>
        <w:t>studentInput</w:t>
      </w:r>
      <w:proofErr w:type="spellEnd"/>
      <w:r w:rsidRPr="00E94E34">
        <w:rPr>
          <w:rFonts w:ascii="SimSun" w:hAnsi="SimSun"/>
          <w:sz w:val="21"/>
          <w:szCs w:val="16"/>
          <w:lang w:eastAsia="zh-CN"/>
        </w:rPr>
        <w:t>用于输入考生详细信息，</w:t>
      </w:r>
      <w:proofErr w:type="spellStart"/>
      <w:r w:rsidRPr="00E94E34">
        <w:rPr>
          <w:rFonts w:ascii="SimSun" w:hAnsi="SimSun"/>
          <w:sz w:val="21"/>
          <w:szCs w:val="16"/>
          <w:lang w:eastAsia="zh-CN"/>
        </w:rPr>
        <w:t>addStudent</w:t>
      </w:r>
      <w:proofErr w:type="spellEnd"/>
      <w:r w:rsidRPr="00E94E34">
        <w:rPr>
          <w:rFonts w:ascii="SimSun" w:hAnsi="SimSun"/>
          <w:sz w:val="21"/>
          <w:szCs w:val="16"/>
          <w:lang w:eastAsia="zh-CN"/>
        </w:rPr>
        <w:t>、</w:t>
      </w:r>
      <w:proofErr w:type="spellStart"/>
      <w:r w:rsidRPr="00E94E34">
        <w:rPr>
          <w:rFonts w:ascii="SimSun" w:hAnsi="SimSun"/>
          <w:sz w:val="21"/>
          <w:szCs w:val="16"/>
          <w:lang w:eastAsia="zh-CN"/>
        </w:rPr>
        <w:t>deleteStudent</w:t>
      </w:r>
      <w:proofErr w:type="spellEnd"/>
      <w:r w:rsidRPr="00E94E34">
        <w:rPr>
          <w:rFonts w:ascii="SimSun" w:hAnsi="SimSun"/>
          <w:sz w:val="21"/>
          <w:szCs w:val="16"/>
          <w:lang w:eastAsia="zh-CN"/>
        </w:rPr>
        <w:t>、</w:t>
      </w:r>
      <w:proofErr w:type="spellStart"/>
      <w:r w:rsidRPr="00E94E34">
        <w:rPr>
          <w:rFonts w:ascii="SimSun" w:hAnsi="SimSun"/>
          <w:sz w:val="21"/>
          <w:szCs w:val="16"/>
          <w:lang w:eastAsia="zh-CN"/>
        </w:rPr>
        <w:t>findStudent</w:t>
      </w:r>
      <w:proofErr w:type="spellEnd"/>
      <w:r w:rsidRPr="00E94E34">
        <w:rPr>
          <w:rFonts w:ascii="SimSun" w:hAnsi="SimSun"/>
          <w:sz w:val="21"/>
          <w:szCs w:val="16"/>
          <w:lang w:eastAsia="zh-CN"/>
        </w:rPr>
        <w:t>和</w:t>
      </w:r>
      <w:proofErr w:type="spellStart"/>
      <w:r w:rsidRPr="00E94E34">
        <w:rPr>
          <w:rFonts w:ascii="SimSun" w:hAnsi="SimSun"/>
          <w:sz w:val="21"/>
          <w:szCs w:val="16"/>
          <w:lang w:eastAsia="zh-CN"/>
        </w:rPr>
        <w:t>updateStudent</w:t>
      </w:r>
      <w:proofErr w:type="spellEnd"/>
      <w:r w:rsidRPr="00E94E34">
        <w:rPr>
          <w:rFonts w:ascii="SimSun" w:hAnsi="SimSun"/>
          <w:sz w:val="21"/>
          <w:szCs w:val="16"/>
          <w:lang w:eastAsia="zh-CN"/>
        </w:rPr>
        <w:t>分别用于添加、删除、查找和更新考生数据。它还包含</w:t>
      </w:r>
      <w:proofErr w:type="spellStart"/>
      <w:r w:rsidRPr="00E94E34">
        <w:rPr>
          <w:rFonts w:ascii="SimSun" w:hAnsi="SimSun"/>
          <w:sz w:val="21"/>
          <w:szCs w:val="16"/>
          <w:lang w:eastAsia="zh-CN"/>
        </w:rPr>
        <w:t>statisticsFunction</w:t>
      </w:r>
      <w:proofErr w:type="spellEnd"/>
      <w:r w:rsidRPr="00E94E34">
        <w:rPr>
          <w:rFonts w:ascii="SimSun" w:hAnsi="SimSun"/>
          <w:sz w:val="21"/>
          <w:szCs w:val="16"/>
          <w:lang w:eastAsia="zh-CN"/>
        </w:rPr>
        <w:t>用于展示所有考生信息，以及</w:t>
      </w:r>
      <w:proofErr w:type="spellStart"/>
      <w:r w:rsidRPr="00E94E34">
        <w:rPr>
          <w:rFonts w:ascii="SimSun" w:hAnsi="SimSun"/>
          <w:sz w:val="21"/>
          <w:szCs w:val="16"/>
          <w:lang w:eastAsia="zh-CN"/>
        </w:rPr>
        <w:t>outputRules</w:t>
      </w:r>
      <w:proofErr w:type="spellEnd"/>
      <w:r w:rsidRPr="00E94E34">
        <w:rPr>
          <w:rFonts w:ascii="SimSun" w:hAnsi="SimSun"/>
          <w:sz w:val="21"/>
          <w:szCs w:val="16"/>
          <w:lang w:eastAsia="zh-CN"/>
        </w:rPr>
        <w:t>用于输出系统规则。</w:t>
      </w:r>
    </w:p>
    <w:p w14:paraId="33CBEE43" w14:textId="07510398" w:rsidR="00775315" w:rsidRDefault="00775315" w:rsidP="00775315">
      <w:pPr>
        <w:rPr>
          <w:rFonts w:ascii="SimSun" w:hAnsi="SimSun"/>
          <w:sz w:val="21"/>
          <w:szCs w:val="16"/>
          <w:lang w:eastAsia="zh-CN"/>
        </w:rPr>
      </w:pPr>
      <w:r w:rsidRPr="00775315">
        <w:rPr>
          <w:rFonts w:ascii="SimSun" w:hAnsi="SimSun" w:hint="eastAsia"/>
          <w:sz w:val="21"/>
          <w:szCs w:val="16"/>
          <w:lang w:eastAsia="zh-CN"/>
        </w:rPr>
        <w:t>2.2.4.2类定义</w:t>
      </w:r>
    </w:p>
    <w:p w14:paraId="552EC639" w14:textId="77777777" w:rsidR="00400B21" w:rsidRPr="00400B21" w:rsidRDefault="00400B21" w:rsidP="004F74F4">
      <w:pPr>
        <w:ind w:firstLine="420"/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>class Manager {</w:t>
      </w:r>
    </w:p>
    <w:p w14:paraId="7E7752EB" w14:textId="77777777" w:rsidR="00400B21" w:rsidRPr="00400B21" w:rsidRDefault="00400B21" w:rsidP="004F74F4">
      <w:pPr>
        <w:ind w:firstLine="420"/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>private:</w:t>
      </w:r>
    </w:p>
    <w:p w14:paraId="42B4F5E2" w14:textId="77777777" w:rsidR="00400B21" w:rsidRPr="00400B21" w:rsidRDefault="00400B21" w:rsidP="004F74F4">
      <w:pPr>
        <w:ind w:firstLine="420"/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MyList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&lt;Student&gt; student;</w:t>
      </w:r>
    </w:p>
    <w:p w14:paraId="3349CA53" w14:textId="77777777" w:rsidR="00400B21" w:rsidRPr="00400B21" w:rsidRDefault="00400B21" w:rsidP="004F74F4">
      <w:pPr>
        <w:ind w:firstLine="420"/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>public:</w:t>
      </w:r>
    </w:p>
    <w:p w14:paraId="30E3A938" w14:textId="7C6F69A0" w:rsidR="00400B21" w:rsidRPr="00400B21" w:rsidRDefault="00400B21" w:rsidP="00400B21">
      <w:pPr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 </w:t>
      </w:r>
      <w:r w:rsidR="004F74F4">
        <w:rPr>
          <w:rFonts w:ascii="SimSun" w:hAnsi="SimSun"/>
          <w:sz w:val="21"/>
          <w:szCs w:val="16"/>
          <w:lang w:eastAsia="zh-CN"/>
        </w:rPr>
        <w:tab/>
      </w:r>
      <w:r w:rsidR="004F74F4">
        <w:rPr>
          <w:rFonts w:ascii="SimSun" w:hAnsi="SimSun" w:hint="eastAsia"/>
          <w:sz w:val="21"/>
          <w:szCs w:val="16"/>
          <w:lang w:eastAsia="zh-CN"/>
        </w:rPr>
        <w:t xml:space="preserve">  </w:t>
      </w:r>
      <w:r w:rsidRPr="00400B21">
        <w:rPr>
          <w:rFonts w:ascii="SimSun" w:hAnsi="SimSun"/>
          <w:sz w:val="21"/>
          <w:szCs w:val="16"/>
          <w:lang w:eastAsia="zh-CN"/>
        </w:rPr>
        <w:t xml:space="preserve">  Manager(int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stuNum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);</w:t>
      </w:r>
    </w:p>
    <w:p w14:paraId="28DFA5BB" w14:textId="28D96557" w:rsidR="00400B21" w:rsidRPr="00400B21" w:rsidRDefault="00400B21" w:rsidP="00400B21">
      <w:pPr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</w:t>
      </w:r>
      <w:r w:rsidR="004F74F4"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400B21">
        <w:rPr>
          <w:rFonts w:ascii="SimSun" w:hAnsi="SimSun"/>
          <w:sz w:val="21"/>
          <w:szCs w:val="16"/>
          <w:lang w:eastAsia="zh-CN"/>
        </w:rPr>
        <w:t xml:space="preserve">   void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buildStudentList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 xml:space="preserve">(int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stuNum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);</w:t>
      </w:r>
    </w:p>
    <w:p w14:paraId="26E5CF5A" w14:textId="3744805F" w:rsidR="00400B21" w:rsidRPr="00400B21" w:rsidRDefault="00400B21" w:rsidP="00400B21">
      <w:pPr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</w:t>
      </w:r>
      <w:r w:rsidR="004F74F4"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400B21">
        <w:rPr>
          <w:rFonts w:ascii="SimSun" w:hAnsi="SimSun"/>
          <w:sz w:val="21"/>
          <w:szCs w:val="16"/>
          <w:lang w:eastAsia="zh-CN"/>
        </w:rPr>
        <w:t xml:space="preserve">   int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findPosByStuNo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(const char id[]);</w:t>
      </w:r>
    </w:p>
    <w:p w14:paraId="5950700F" w14:textId="686264B9" w:rsidR="00400B21" w:rsidRPr="00400B21" w:rsidRDefault="00400B21" w:rsidP="00400B21">
      <w:pPr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</w:t>
      </w:r>
      <w:r w:rsidR="004F74F4"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400B21">
        <w:rPr>
          <w:rFonts w:ascii="SimSun" w:hAnsi="SimSun"/>
          <w:sz w:val="21"/>
          <w:szCs w:val="16"/>
          <w:lang w:eastAsia="zh-CN"/>
        </w:rPr>
        <w:t xml:space="preserve">   int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GetPosByStuNo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(const char* prompt);</w:t>
      </w:r>
    </w:p>
    <w:p w14:paraId="7DE7CA69" w14:textId="43E878C5" w:rsidR="00400B21" w:rsidRPr="00400B21" w:rsidRDefault="00400B21" w:rsidP="00400B21">
      <w:pPr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</w:t>
      </w:r>
      <w:r w:rsidR="004F74F4"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400B21">
        <w:rPr>
          <w:rFonts w:ascii="SimSun" w:hAnsi="SimSun"/>
          <w:sz w:val="21"/>
          <w:szCs w:val="16"/>
          <w:lang w:eastAsia="zh-CN"/>
        </w:rPr>
        <w:t xml:space="preserve">   Student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studentInput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();</w:t>
      </w:r>
    </w:p>
    <w:p w14:paraId="404D0B9D" w14:textId="77777777" w:rsidR="00400B21" w:rsidRPr="00400B21" w:rsidRDefault="00400B21" w:rsidP="004F74F4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   void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addStudent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();</w:t>
      </w:r>
    </w:p>
    <w:p w14:paraId="66C36E69" w14:textId="4022AEA5" w:rsidR="00400B21" w:rsidRPr="00400B21" w:rsidRDefault="00400B21" w:rsidP="00400B21">
      <w:pPr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 </w:t>
      </w:r>
      <w:r w:rsidR="004F74F4"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400B21">
        <w:rPr>
          <w:rFonts w:ascii="SimSun" w:hAnsi="SimSun"/>
          <w:sz w:val="21"/>
          <w:szCs w:val="16"/>
          <w:lang w:eastAsia="zh-CN"/>
        </w:rPr>
        <w:t xml:space="preserve">  void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deleteStudent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();</w:t>
      </w:r>
    </w:p>
    <w:p w14:paraId="726F8CF4" w14:textId="77777777" w:rsidR="00400B21" w:rsidRPr="00400B21" w:rsidRDefault="00400B21" w:rsidP="004F74F4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   void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findStudent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();</w:t>
      </w:r>
    </w:p>
    <w:p w14:paraId="3C7F728A" w14:textId="4EC16FBC" w:rsidR="00400B21" w:rsidRPr="00400B21" w:rsidRDefault="00400B21" w:rsidP="00400B21">
      <w:pPr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</w:t>
      </w:r>
      <w:r w:rsidR="004F74F4">
        <w:rPr>
          <w:rFonts w:ascii="SimSun" w:hAnsi="SimSun" w:hint="eastAsia"/>
          <w:sz w:val="21"/>
          <w:szCs w:val="16"/>
          <w:lang w:eastAsia="zh-CN"/>
        </w:rPr>
        <w:t xml:space="preserve">    </w:t>
      </w:r>
      <w:r w:rsidRPr="00400B21">
        <w:rPr>
          <w:rFonts w:ascii="SimSun" w:hAnsi="SimSun"/>
          <w:sz w:val="21"/>
          <w:szCs w:val="16"/>
          <w:lang w:eastAsia="zh-CN"/>
        </w:rPr>
        <w:t xml:space="preserve">   void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updateStudent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();</w:t>
      </w:r>
    </w:p>
    <w:p w14:paraId="0059E264" w14:textId="77777777" w:rsidR="00400B21" w:rsidRPr="00400B21" w:rsidRDefault="00400B21" w:rsidP="004F74F4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   void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statisticsFunction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>();</w:t>
      </w:r>
    </w:p>
    <w:p w14:paraId="134ECA08" w14:textId="77777777" w:rsidR="00400B21" w:rsidRPr="00400B21" w:rsidRDefault="00400B21" w:rsidP="004F74F4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 xml:space="preserve">    void </w:t>
      </w:r>
      <w:proofErr w:type="spellStart"/>
      <w:r w:rsidRPr="00400B21">
        <w:rPr>
          <w:rFonts w:ascii="SimSun" w:hAnsi="SimSun"/>
          <w:sz w:val="21"/>
          <w:szCs w:val="16"/>
          <w:lang w:eastAsia="zh-CN"/>
        </w:rPr>
        <w:t>outputRules</w:t>
      </w:r>
      <w:proofErr w:type="spellEnd"/>
      <w:r w:rsidRPr="00400B21">
        <w:rPr>
          <w:rFonts w:ascii="SimSun" w:hAnsi="SimSun"/>
          <w:sz w:val="21"/>
          <w:szCs w:val="16"/>
          <w:lang w:eastAsia="zh-CN"/>
        </w:rPr>
        <w:t xml:space="preserve">(); </w:t>
      </w:r>
    </w:p>
    <w:p w14:paraId="6CB4213D" w14:textId="50A9551F" w:rsidR="00400B21" w:rsidRPr="00775315" w:rsidRDefault="00400B21" w:rsidP="004F74F4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400B21">
        <w:rPr>
          <w:rFonts w:ascii="SimSun" w:hAnsi="SimSun"/>
          <w:sz w:val="21"/>
          <w:szCs w:val="16"/>
          <w:lang w:eastAsia="zh-CN"/>
        </w:rPr>
        <w:t>};</w:t>
      </w:r>
    </w:p>
    <w:p w14:paraId="63BC3B3A" w14:textId="33858D20" w:rsidR="00D96416" w:rsidRDefault="00D96416" w:rsidP="00D96416">
      <w:pPr>
        <w:pStyle w:val="2"/>
        <w:spacing w:before="120"/>
      </w:pPr>
      <w:r>
        <w:rPr>
          <w:rFonts w:hint="eastAsia"/>
        </w:rPr>
        <w:lastRenderedPageBreak/>
        <w:t>2.3</w:t>
      </w:r>
      <w:r>
        <w:rPr>
          <w:rFonts w:hint="eastAsia"/>
        </w:rPr>
        <w:t>项目主体架构设计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B6314C" w14:paraId="08CF794E" w14:textId="77777777" w:rsidTr="00B6314C">
        <w:tc>
          <w:tcPr>
            <w:tcW w:w="9286" w:type="dxa"/>
          </w:tcPr>
          <w:p w14:paraId="65304B8E" w14:textId="6FA0A3AE" w:rsidR="00B6314C" w:rsidRDefault="00B6314C" w:rsidP="00B6314C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7B01D43" wp14:editId="3A97E107">
                  <wp:extent cx="5759450" cy="4441825"/>
                  <wp:effectExtent l="0" t="0" r="0" b="0"/>
                  <wp:docPr id="16331892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444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3FBE8" w14:textId="16C08627" w:rsidR="00B6314C" w:rsidRPr="00B6314C" w:rsidRDefault="00B6314C" w:rsidP="00B6314C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B6314C">
        <w:rPr>
          <w:rFonts w:ascii="KaiTi" w:eastAsia="KaiTi" w:hAnsi="KaiTi" w:hint="eastAsia"/>
          <w:sz w:val="21"/>
          <w:szCs w:val="16"/>
          <w:lang w:eastAsia="zh-CN"/>
        </w:rPr>
        <w:t>2.3.1项目主体架构流程图</w:t>
      </w:r>
    </w:p>
    <w:p w14:paraId="38BD24A9" w14:textId="623EC0A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项目功能实现</w:t>
      </w:r>
    </w:p>
    <w:p w14:paraId="3B43D9CC" w14:textId="519ED44A" w:rsidR="00D96416" w:rsidRDefault="00D96416" w:rsidP="00D96416">
      <w:pPr>
        <w:pStyle w:val="2"/>
        <w:spacing w:before="120"/>
      </w:pPr>
      <w:r>
        <w:rPr>
          <w:rFonts w:hint="eastAsia"/>
        </w:rPr>
        <w:t>3.1</w:t>
      </w:r>
      <w:r>
        <w:rPr>
          <w:rFonts w:hint="eastAsia"/>
        </w:rPr>
        <w:t>项目主体架构的实现</w:t>
      </w:r>
    </w:p>
    <w:p w14:paraId="04971481" w14:textId="1319858A" w:rsidR="00D96416" w:rsidRDefault="00D96416" w:rsidP="00FD32D7">
      <w:pPr>
        <w:pStyle w:val="3"/>
        <w:spacing w:before="120"/>
      </w:pPr>
      <w:r>
        <w:rPr>
          <w:rFonts w:hint="eastAsia"/>
        </w:rPr>
        <w:t>3.1.1</w:t>
      </w:r>
      <w:r w:rsidR="00FD32D7">
        <w:rPr>
          <w:rFonts w:hint="eastAsia"/>
        </w:rPr>
        <w:t>项目主体架构实现思路</w:t>
      </w:r>
    </w:p>
    <w:p w14:paraId="1C2023F8" w14:textId="70D133B6" w:rsidR="0090371F" w:rsidRPr="0090371F" w:rsidRDefault="0090371F" w:rsidP="0090371F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90371F">
        <w:rPr>
          <w:sz w:val="21"/>
          <w:szCs w:val="16"/>
          <w:lang w:eastAsia="zh-CN"/>
        </w:rPr>
        <w:t>实现了一个简单的考试报名系统，通过一个菜单驱动的方式让用户选择不同的操作，如添加、删除、查找、更新学生信息等。</w:t>
      </w:r>
      <w:r w:rsidR="002B29FA">
        <w:rPr>
          <w:rFonts w:hint="eastAsia"/>
          <w:sz w:val="21"/>
          <w:szCs w:val="16"/>
          <w:lang w:eastAsia="zh-CN"/>
        </w:rPr>
        <w:t>具体实现思路如下：</w:t>
      </w:r>
      <w:r w:rsidRPr="0090371F">
        <w:rPr>
          <w:sz w:val="21"/>
          <w:szCs w:val="16"/>
          <w:lang w:eastAsia="zh-CN"/>
        </w:rPr>
        <w:t>程序首先初始化考生信息系统并获取考生人数，然后进入一个无限循环，用户根据提示选择操作，程序根据选择执行相应的管理功能（如</w:t>
      </w:r>
      <w:r w:rsidRPr="0090371F">
        <w:rPr>
          <w:sz w:val="21"/>
          <w:szCs w:val="16"/>
          <w:lang w:eastAsia="zh-CN"/>
        </w:rPr>
        <w:t>Manager</w:t>
      </w:r>
      <w:r w:rsidRPr="0090371F">
        <w:rPr>
          <w:sz w:val="21"/>
          <w:szCs w:val="16"/>
          <w:lang w:eastAsia="zh-CN"/>
        </w:rPr>
        <w:t>类中的</w:t>
      </w:r>
      <w:proofErr w:type="spellStart"/>
      <w:r w:rsidRPr="0090371F">
        <w:rPr>
          <w:sz w:val="21"/>
          <w:szCs w:val="16"/>
          <w:lang w:eastAsia="zh-CN"/>
        </w:rPr>
        <w:t>addStudent</w:t>
      </w:r>
      <w:proofErr w:type="spellEnd"/>
      <w:r w:rsidRPr="0090371F">
        <w:rPr>
          <w:sz w:val="21"/>
          <w:szCs w:val="16"/>
          <w:lang w:eastAsia="zh-CN"/>
        </w:rPr>
        <w:t>、</w:t>
      </w:r>
      <w:proofErr w:type="spellStart"/>
      <w:r w:rsidRPr="0090371F">
        <w:rPr>
          <w:sz w:val="21"/>
          <w:szCs w:val="16"/>
          <w:lang w:eastAsia="zh-CN"/>
        </w:rPr>
        <w:t>deleteStudent</w:t>
      </w:r>
      <w:proofErr w:type="spellEnd"/>
      <w:r w:rsidRPr="0090371F">
        <w:rPr>
          <w:sz w:val="21"/>
          <w:szCs w:val="16"/>
          <w:lang w:eastAsia="zh-CN"/>
        </w:rPr>
        <w:t>等函数）</w:t>
      </w:r>
      <w:r>
        <w:rPr>
          <w:rFonts w:hint="eastAsia"/>
          <w:sz w:val="21"/>
          <w:szCs w:val="16"/>
          <w:lang w:eastAsia="zh-CN"/>
        </w:rPr>
        <w:t>，</w:t>
      </w:r>
      <w:r w:rsidRPr="0090371F">
        <w:rPr>
          <w:sz w:val="21"/>
          <w:szCs w:val="16"/>
          <w:lang w:eastAsia="zh-CN"/>
        </w:rPr>
        <w:t>当用户输入无效操作时，系统会退出。通过</w:t>
      </w:r>
      <w:r w:rsidRPr="0090371F">
        <w:rPr>
          <w:sz w:val="21"/>
          <w:szCs w:val="16"/>
          <w:lang w:eastAsia="zh-CN"/>
        </w:rPr>
        <w:t>Manager</w:t>
      </w:r>
      <w:r w:rsidRPr="0090371F">
        <w:rPr>
          <w:sz w:val="21"/>
          <w:szCs w:val="16"/>
          <w:lang w:eastAsia="zh-CN"/>
        </w:rPr>
        <w:t>类封装具体操作，便于扩展和维护。</w:t>
      </w:r>
    </w:p>
    <w:p w14:paraId="7FDE6E8F" w14:textId="00C02398" w:rsidR="00FD32D7" w:rsidRDefault="00FD32D7" w:rsidP="00FD32D7">
      <w:pPr>
        <w:pStyle w:val="3"/>
        <w:spacing w:before="120"/>
      </w:pPr>
      <w:r>
        <w:rPr>
          <w:rFonts w:hint="eastAsia"/>
        </w:rPr>
        <w:lastRenderedPageBreak/>
        <w:t>3.1.2</w:t>
      </w:r>
      <w:r>
        <w:rPr>
          <w:rFonts w:hint="eastAsia"/>
        </w:rPr>
        <w:t>项目主体架构核心代码</w:t>
      </w:r>
    </w:p>
    <w:p w14:paraId="6315307F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int main() </w:t>
      </w:r>
    </w:p>
    <w:p w14:paraId="3EF266BB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{</w:t>
      </w:r>
    </w:p>
    <w:p w14:paraId="745BF1AB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/* </w:t>
      </w:r>
      <w:r w:rsidRPr="001B106F">
        <w:rPr>
          <w:rFonts w:ascii="SimSun" w:hAnsi="SimSun" w:hint="eastAsia"/>
          <w:sz w:val="21"/>
          <w:szCs w:val="16"/>
          <w:lang w:eastAsia="zh-CN"/>
        </w:rPr>
        <w:t>进入考试报名系统</w:t>
      </w:r>
      <w:r w:rsidRPr="001B106F">
        <w:rPr>
          <w:rFonts w:ascii="SimSun" w:hAnsi="SimSun"/>
          <w:sz w:val="21"/>
          <w:szCs w:val="16"/>
          <w:lang w:eastAsia="zh-CN"/>
        </w:rPr>
        <w:t xml:space="preserve"> */</w:t>
      </w:r>
    </w:p>
    <w:p w14:paraId="06530FE1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"+----------------------------+"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;</w:t>
      </w:r>
    </w:p>
    <w:p w14:paraId="3B94EDCD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"|        </w:t>
      </w:r>
      <w:r w:rsidRPr="001B106F">
        <w:rPr>
          <w:rFonts w:ascii="SimSun" w:hAnsi="SimSun" w:hint="eastAsia"/>
          <w:sz w:val="21"/>
          <w:szCs w:val="16"/>
          <w:lang w:eastAsia="zh-CN"/>
        </w:rPr>
        <w:t>考生报名系统</w:t>
      </w:r>
      <w:r w:rsidRPr="001B106F">
        <w:rPr>
          <w:rFonts w:ascii="SimSun" w:hAnsi="SimSun"/>
          <w:sz w:val="21"/>
          <w:szCs w:val="16"/>
          <w:lang w:eastAsia="zh-CN"/>
        </w:rPr>
        <w:t xml:space="preserve">        |"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;</w:t>
      </w:r>
    </w:p>
    <w:p w14:paraId="5B739AC0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"|  Exam Registration System  |"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;</w:t>
      </w:r>
    </w:p>
    <w:p w14:paraId="7D04AA50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"+----------------------------+"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;</w:t>
      </w:r>
    </w:p>
    <w:p w14:paraId="3706B4DA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"&gt;&gt;&gt; </w:t>
      </w:r>
      <w:r w:rsidRPr="001B106F">
        <w:rPr>
          <w:rFonts w:ascii="SimSun" w:hAnsi="SimSun" w:hint="eastAsia"/>
          <w:sz w:val="21"/>
          <w:szCs w:val="16"/>
          <w:lang w:eastAsia="zh-CN"/>
        </w:rPr>
        <w:t>正在初始化考生信息系统</w:t>
      </w:r>
      <w:r w:rsidRPr="001B106F">
        <w:rPr>
          <w:rFonts w:ascii="SimSun" w:hAnsi="SimSun"/>
          <w:sz w:val="21"/>
          <w:szCs w:val="16"/>
          <w:lang w:eastAsia="zh-CN"/>
        </w:rPr>
        <w:t>"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;</w:t>
      </w:r>
    </w:p>
    <w:p w14:paraId="1754D75B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int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studentNum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=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inputInteger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(1, INT_MAX, "</w:t>
      </w:r>
      <w:r w:rsidRPr="001B106F">
        <w:rPr>
          <w:rFonts w:ascii="SimSun" w:hAnsi="SimSun" w:hint="eastAsia"/>
          <w:sz w:val="21"/>
          <w:szCs w:val="16"/>
          <w:lang w:eastAsia="zh-CN"/>
        </w:rPr>
        <w:t>考生人数</w:t>
      </w:r>
      <w:r w:rsidRPr="001B106F">
        <w:rPr>
          <w:rFonts w:ascii="SimSun" w:hAnsi="SimSun"/>
          <w:sz w:val="21"/>
          <w:szCs w:val="16"/>
          <w:lang w:eastAsia="zh-CN"/>
        </w:rPr>
        <w:t>");</w:t>
      </w:r>
    </w:p>
    <w:p w14:paraId="2CD66E77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Manager manager(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studentNum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);</w:t>
      </w:r>
    </w:p>
    <w:p w14:paraId="39588BBF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while (true) {</w:t>
      </w:r>
    </w:p>
    <w:p w14:paraId="14F5E0ED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int operation = int(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selectOperation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());</w:t>
      </w:r>
    </w:p>
    <w:p w14:paraId="37C2A2F7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if (operation == Insert)</w:t>
      </w:r>
    </w:p>
    <w:p w14:paraId="40F2A06B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manager.addStudent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();</w:t>
      </w:r>
    </w:p>
    <w:p w14:paraId="3700F5AC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else if (operation == Delete)</w:t>
      </w:r>
    </w:p>
    <w:p w14:paraId="3ADDA84B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manager.deleteStudent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();</w:t>
      </w:r>
    </w:p>
    <w:p w14:paraId="648E12CC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else if (operation == Find)</w:t>
      </w:r>
    </w:p>
    <w:p w14:paraId="3973F5E0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manager.findStudent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();</w:t>
      </w:r>
    </w:p>
    <w:p w14:paraId="30AC5D14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else if (operation == Update)</w:t>
      </w:r>
    </w:p>
    <w:p w14:paraId="5F7BA5C6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manager.updateStudent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();</w:t>
      </w:r>
    </w:p>
    <w:p w14:paraId="25939125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else if (operation == Count)</w:t>
      </w:r>
    </w:p>
    <w:p w14:paraId="293407B8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manager.statisticsFunction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();</w:t>
      </w:r>
    </w:p>
    <w:p w14:paraId="4C18D810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else if (operation == Rule)</w:t>
      </w:r>
    </w:p>
    <w:p w14:paraId="7025BCD2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manager.outputRules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();</w:t>
      </w:r>
    </w:p>
    <w:p w14:paraId="72C9AA6A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else {</w:t>
      </w:r>
    </w:p>
    <w:p w14:paraId="3D9B9487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   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"&gt;&gt;&gt; </w:t>
      </w:r>
      <w:r w:rsidRPr="001B106F">
        <w:rPr>
          <w:rFonts w:ascii="SimSun" w:hAnsi="SimSun" w:hint="eastAsia"/>
          <w:sz w:val="21"/>
          <w:szCs w:val="16"/>
          <w:lang w:eastAsia="zh-CN"/>
        </w:rPr>
        <w:t>考生报名系统已退出</w:t>
      </w:r>
      <w:r w:rsidRPr="001B106F">
        <w:rPr>
          <w:rFonts w:ascii="SimSun" w:hAnsi="SimSun"/>
          <w:sz w:val="21"/>
          <w:szCs w:val="16"/>
          <w:lang w:eastAsia="zh-CN"/>
        </w:rPr>
        <w:t>"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;</w:t>
      </w:r>
    </w:p>
    <w:p w14:paraId="149DC7CD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    break;</w:t>
      </w:r>
    </w:p>
    <w:p w14:paraId="0406C544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}</w:t>
      </w:r>
    </w:p>
    <w:p w14:paraId="12CA6140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}</w:t>
      </w:r>
    </w:p>
    <w:p w14:paraId="790199C8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/* </w:t>
      </w:r>
      <w:r w:rsidRPr="001B106F">
        <w:rPr>
          <w:rFonts w:ascii="SimSun" w:hAnsi="SimSun" w:hint="eastAsia"/>
          <w:sz w:val="21"/>
          <w:szCs w:val="16"/>
          <w:lang w:eastAsia="zh-CN"/>
        </w:rPr>
        <w:t>程序退出</w:t>
      </w:r>
      <w:r w:rsidRPr="001B106F">
        <w:rPr>
          <w:rFonts w:ascii="SimSun" w:hAnsi="SimSun"/>
          <w:sz w:val="21"/>
          <w:szCs w:val="16"/>
          <w:lang w:eastAsia="zh-CN"/>
        </w:rPr>
        <w:t xml:space="preserve"> */</w:t>
      </w:r>
    </w:p>
    <w:p w14:paraId="4D757D13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lastRenderedPageBreak/>
        <w:t xml:space="preserve">    return 0;</w:t>
      </w:r>
    </w:p>
    <w:p w14:paraId="5A997B2F" w14:textId="2F4C1FA4" w:rsidR="001B106F" w:rsidRPr="001B106F" w:rsidRDefault="001B106F" w:rsidP="001B106F">
      <w:pPr>
        <w:rPr>
          <w:rFonts w:ascii="SimSun" w:hAnsi="SimSun" w:hint="eastAsia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}</w:t>
      </w:r>
    </w:p>
    <w:p w14:paraId="03405F91" w14:textId="695A9CE1" w:rsidR="00D96416" w:rsidRDefault="00D96416" w:rsidP="00D96416">
      <w:pPr>
        <w:pStyle w:val="2"/>
        <w:spacing w:before="120"/>
      </w:pPr>
      <w:r>
        <w:rPr>
          <w:rFonts w:hint="eastAsia"/>
        </w:rPr>
        <w:t>3.2</w:t>
      </w:r>
      <w:bookmarkStart w:id="0" w:name="_Hlk185072030"/>
      <w:r>
        <w:rPr>
          <w:rFonts w:hint="eastAsia"/>
        </w:rPr>
        <w:t>录入考生信息功能</w:t>
      </w:r>
      <w:bookmarkEnd w:id="0"/>
      <w:r>
        <w:rPr>
          <w:rFonts w:hint="eastAsia"/>
        </w:rPr>
        <w:t>的实现</w:t>
      </w:r>
    </w:p>
    <w:p w14:paraId="7036D8F9" w14:textId="5AEA8F85" w:rsidR="00FD32D7" w:rsidRDefault="00FD32D7" w:rsidP="00FD32D7">
      <w:pPr>
        <w:pStyle w:val="3"/>
        <w:spacing w:before="120"/>
      </w:pPr>
      <w:r>
        <w:rPr>
          <w:rFonts w:hint="eastAsia"/>
        </w:rPr>
        <w:t>3.2.1</w:t>
      </w:r>
      <w:r w:rsidRPr="00FD32D7">
        <w:t>录入考生信息功能</w:t>
      </w:r>
      <w:r>
        <w:rPr>
          <w:rFonts w:hint="eastAsia"/>
        </w:rPr>
        <w:t>实现思路</w:t>
      </w:r>
    </w:p>
    <w:p w14:paraId="18EF2504" w14:textId="2567E4E0" w:rsidR="00812840" w:rsidRPr="00812840" w:rsidRDefault="00812840" w:rsidP="00812840">
      <w:pPr>
        <w:ind w:firstLineChars="200" w:firstLine="420"/>
        <w:rPr>
          <w:rFonts w:ascii="SimSun" w:hAnsi="SimSun" w:hint="eastAsia"/>
          <w:lang w:eastAsia="zh-CN"/>
        </w:rPr>
      </w:pPr>
      <w:r w:rsidRPr="00AF25B2">
        <w:rPr>
          <w:rFonts w:ascii="SimSun" w:hAnsi="SimSun"/>
          <w:sz w:val="21"/>
          <w:szCs w:val="16"/>
          <w:lang w:eastAsia="zh-CN"/>
        </w:rPr>
        <w:t>Manager::</w:t>
      </w:r>
      <w:proofErr w:type="spellStart"/>
      <w:r w:rsidRPr="00AF25B2">
        <w:rPr>
          <w:rFonts w:ascii="SimSun" w:hAnsi="SimSun"/>
          <w:sz w:val="21"/>
          <w:szCs w:val="16"/>
          <w:lang w:eastAsia="zh-CN"/>
        </w:rPr>
        <w:t>buildStudentList</w:t>
      </w:r>
      <w:proofErr w:type="spellEnd"/>
      <w:r w:rsidRPr="00AF25B2">
        <w:rPr>
          <w:rFonts w:ascii="SimSun" w:hAnsi="SimSun"/>
          <w:sz w:val="21"/>
          <w:szCs w:val="16"/>
          <w:lang w:eastAsia="zh-CN"/>
        </w:rPr>
        <w:t>函数的实现思路是通过提示用户输入考生信息来初始化考生列表。首先，函数通过</w:t>
      </w:r>
      <w:proofErr w:type="spellStart"/>
      <w:r w:rsidRPr="00AF25B2">
        <w:rPr>
          <w:rFonts w:ascii="SimSun" w:hAnsi="SimSun"/>
          <w:sz w:val="21"/>
          <w:szCs w:val="16"/>
          <w:lang w:eastAsia="zh-CN"/>
        </w:rPr>
        <w:t>inputPrompt</w:t>
      </w:r>
      <w:proofErr w:type="spellEnd"/>
      <w:r w:rsidRPr="00AF25B2">
        <w:rPr>
          <w:rFonts w:ascii="SimSun" w:hAnsi="SimSun"/>
          <w:sz w:val="21"/>
          <w:szCs w:val="16"/>
          <w:lang w:eastAsia="zh-CN"/>
        </w:rPr>
        <w:t>显示提示信息，接着使用循环根据输入的考生数量（</w:t>
      </w:r>
      <w:proofErr w:type="spellStart"/>
      <w:r w:rsidRPr="00AF25B2">
        <w:rPr>
          <w:rFonts w:ascii="SimSun" w:hAnsi="SimSun"/>
          <w:sz w:val="21"/>
          <w:szCs w:val="16"/>
          <w:lang w:eastAsia="zh-CN"/>
        </w:rPr>
        <w:t>stuNum</w:t>
      </w:r>
      <w:proofErr w:type="spellEnd"/>
      <w:r w:rsidRPr="00AF25B2">
        <w:rPr>
          <w:rFonts w:ascii="SimSun" w:hAnsi="SimSun"/>
          <w:sz w:val="21"/>
          <w:szCs w:val="16"/>
          <w:lang w:eastAsia="zh-CN"/>
        </w:rPr>
        <w:t>）逐个获取考生信息，并通过</w:t>
      </w:r>
      <w:proofErr w:type="spellStart"/>
      <w:r w:rsidRPr="00AF25B2">
        <w:rPr>
          <w:rFonts w:ascii="SimSun" w:hAnsi="SimSun"/>
          <w:sz w:val="21"/>
          <w:szCs w:val="16"/>
          <w:lang w:eastAsia="zh-CN"/>
        </w:rPr>
        <w:t>student.insert</w:t>
      </w:r>
      <w:proofErr w:type="spellEnd"/>
      <w:r w:rsidRPr="00AF25B2">
        <w:rPr>
          <w:rFonts w:ascii="SimSun" w:hAnsi="SimSun"/>
          <w:sz w:val="21"/>
          <w:szCs w:val="16"/>
          <w:lang w:eastAsia="zh-CN"/>
        </w:rPr>
        <w:t>方法将每个考生的Student对象插入到学生列表中。初始化完成后，函数输出初始化成功的消息，并使用</w:t>
      </w:r>
      <w:proofErr w:type="spellStart"/>
      <w:r w:rsidRPr="00AF25B2">
        <w:rPr>
          <w:rFonts w:ascii="SimSun" w:hAnsi="SimSun"/>
          <w:sz w:val="21"/>
          <w:szCs w:val="16"/>
          <w:lang w:eastAsia="zh-CN"/>
        </w:rPr>
        <w:t>printHeader</w:t>
      </w:r>
      <w:proofErr w:type="spellEnd"/>
      <w:r w:rsidRPr="00AF25B2">
        <w:rPr>
          <w:rFonts w:ascii="SimSun" w:hAnsi="SimSun"/>
          <w:sz w:val="21"/>
          <w:szCs w:val="16"/>
          <w:lang w:eastAsia="zh-CN"/>
        </w:rPr>
        <w:t>打印标题。然后，另一个循环遍历所有考生，调用</w:t>
      </w:r>
      <w:proofErr w:type="spellStart"/>
      <w:r w:rsidRPr="00AF25B2">
        <w:rPr>
          <w:rFonts w:ascii="SimSun" w:hAnsi="SimSun"/>
          <w:sz w:val="21"/>
          <w:szCs w:val="16"/>
          <w:lang w:eastAsia="zh-CN"/>
        </w:rPr>
        <w:t>student.getData</w:t>
      </w:r>
      <w:proofErr w:type="spellEnd"/>
      <w:r w:rsidRPr="00AF25B2">
        <w:rPr>
          <w:rFonts w:ascii="SimSun" w:hAnsi="SimSun"/>
          <w:sz w:val="21"/>
          <w:szCs w:val="16"/>
          <w:lang w:eastAsia="zh-CN"/>
        </w:rPr>
        <w:t>获取每个考生的详细信息，并通过</w:t>
      </w:r>
      <w:proofErr w:type="spellStart"/>
      <w:r w:rsidRPr="00AF25B2">
        <w:rPr>
          <w:rFonts w:ascii="SimSun" w:hAnsi="SimSun"/>
          <w:sz w:val="21"/>
          <w:szCs w:val="16"/>
          <w:lang w:eastAsia="zh-CN"/>
        </w:rPr>
        <w:t>printStuinfo</w:t>
      </w:r>
      <w:proofErr w:type="spellEnd"/>
      <w:r w:rsidRPr="00AF25B2">
        <w:rPr>
          <w:rFonts w:ascii="SimSun" w:hAnsi="SimSun"/>
          <w:sz w:val="21"/>
          <w:szCs w:val="16"/>
          <w:lang w:eastAsia="zh-CN"/>
        </w:rPr>
        <w:t>函数打印每个考生的详细资料。最后，调用</w:t>
      </w:r>
      <w:proofErr w:type="spellStart"/>
      <w:r w:rsidRPr="00AF25B2">
        <w:rPr>
          <w:rFonts w:ascii="SimSun" w:hAnsi="SimSun"/>
          <w:sz w:val="21"/>
          <w:szCs w:val="16"/>
          <w:lang w:eastAsia="zh-CN"/>
        </w:rPr>
        <w:t>printFooter</w:t>
      </w:r>
      <w:proofErr w:type="spellEnd"/>
      <w:r w:rsidRPr="00AF25B2">
        <w:rPr>
          <w:rFonts w:ascii="SimSun" w:hAnsi="SimSun"/>
          <w:sz w:val="21"/>
          <w:szCs w:val="16"/>
          <w:lang w:eastAsia="zh-CN"/>
        </w:rPr>
        <w:t>输出结束标志。</w:t>
      </w:r>
    </w:p>
    <w:p w14:paraId="4CA4FAD0" w14:textId="1403CCB6" w:rsidR="00FD32D7" w:rsidRDefault="00FD32D7" w:rsidP="00FD32D7">
      <w:pPr>
        <w:pStyle w:val="3"/>
        <w:spacing w:before="120"/>
      </w:pPr>
      <w:r>
        <w:rPr>
          <w:rFonts w:hint="eastAsia"/>
        </w:rPr>
        <w:t>3.2.2</w:t>
      </w:r>
      <w:r w:rsidRPr="00FD32D7">
        <w:t>录入考生信息功能</w:t>
      </w:r>
      <w:r>
        <w:rPr>
          <w:rFonts w:hint="eastAsia"/>
        </w:rPr>
        <w:t>核心代码</w:t>
      </w:r>
    </w:p>
    <w:p w14:paraId="0B0389C3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void Manager::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buildStudentList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(int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stuNum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)</w:t>
      </w:r>
    </w:p>
    <w:p w14:paraId="21C8A9E6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{</w:t>
      </w:r>
    </w:p>
    <w:p w14:paraId="2A2AAEE7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inputPrompt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("</w:t>
      </w:r>
      <w:r w:rsidRPr="001B106F">
        <w:rPr>
          <w:rFonts w:ascii="SimSun" w:hAnsi="SimSun" w:hint="eastAsia"/>
          <w:sz w:val="21"/>
          <w:szCs w:val="16"/>
          <w:lang w:eastAsia="zh-CN"/>
        </w:rPr>
        <w:t>全部考生</w:t>
      </w:r>
      <w:r w:rsidRPr="001B106F">
        <w:rPr>
          <w:rFonts w:ascii="SimSun" w:hAnsi="SimSun"/>
          <w:sz w:val="21"/>
          <w:szCs w:val="16"/>
          <w:lang w:eastAsia="zh-CN"/>
        </w:rPr>
        <w:t>");</w:t>
      </w:r>
    </w:p>
    <w:p w14:paraId="42849F4C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for (int count = 1; count &lt;=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stuNum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; count++) {</w:t>
      </w:r>
    </w:p>
    <w:p w14:paraId="74DFF61B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Student temp =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studentInput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();</w:t>
      </w:r>
    </w:p>
    <w:p w14:paraId="4EF15F4C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student.insert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(count, temp);</w:t>
      </w:r>
    </w:p>
    <w:p w14:paraId="1CE1B942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}</w:t>
      </w:r>
    </w:p>
    <w:p w14:paraId="1A8CD9DE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"&gt;&gt;&gt; </w:t>
      </w:r>
      <w:r w:rsidRPr="001B106F">
        <w:rPr>
          <w:rFonts w:ascii="SimSun" w:hAnsi="SimSun" w:hint="eastAsia"/>
          <w:sz w:val="21"/>
          <w:szCs w:val="16"/>
          <w:lang w:eastAsia="zh-CN"/>
        </w:rPr>
        <w:t>考生系统初始化完成</w:t>
      </w:r>
      <w:r w:rsidRPr="001B106F">
        <w:rPr>
          <w:rFonts w:ascii="SimSun" w:hAnsi="SimSun"/>
          <w:sz w:val="21"/>
          <w:szCs w:val="16"/>
          <w:lang w:eastAsia="zh-CN"/>
        </w:rPr>
        <w:t xml:space="preserve"> (</w:t>
      </w:r>
      <w:r w:rsidRPr="001B106F">
        <w:rPr>
          <w:rFonts w:ascii="SimSun" w:hAnsi="SimSun" w:hint="eastAsia"/>
          <w:sz w:val="21"/>
          <w:szCs w:val="16"/>
          <w:lang w:eastAsia="zh-CN"/>
        </w:rPr>
        <w:t>考生总数</w:t>
      </w:r>
      <w:r w:rsidRPr="001B106F">
        <w:rPr>
          <w:rFonts w:ascii="SimSun" w:hAnsi="SimSun"/>
          <w:sz w:val="21"/>
          <w:szCs w:val="16"/>
          <w:lang w:eastAsia="zh-CN"/>
        </w:rPr>
        <w:t xml:space="preserve">: " &lt;&lt;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stuNum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" )"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;</w:t>
      </w:r>
    </w:p>
    <w:p w14:paraId="288ED8AA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printHeader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("</w:t>
      </w:r>
      <w:r w:rsidRPr="001B106F">
        <w:rPr>
          <w:rFonts w:ascii="SimSun" w:hAnsi="SimSun" w:hint="eastAsia"/>
          <w:sz w:val="21"/>
          <w:szCs w:val="16"/>
          <w:lang w:eastAsia="zh-CN"/>
        </w:rPr>
        <w:t>全部考生的详细信息如下</w:t>
      </w:r>
      <w:r w:rsidRPr="001B106F">
        <w:rPr>
          <w:rFonts w:ascii="SimSun" w:hAnsi="SimSun"/>
          <w:sz w:val="21"/>
          <w:szCs w:val="16"/>
          <w:lang w:eastAsia="zh-CN"/>
        </w:rPr>
        <w:t>");</w:t>
      </w:r>
    </w:p>
    <w:p w14:paraId="0B1AC262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for (int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= 1;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&lt;=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stuNum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;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++) {</w:t>
      </w:r>
    </w:p>
    <w:p w14:paraId="1C9FEE2A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Student temp;</w:t>
      </w:r>
    </w:p>
    <w:p w14:paraId="3E807C74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student.getData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, temp);</w:t>
      </w:r>
    </w:p>
    <w:p w14:paraId="623334A5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printStuinfo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(temp);</w:t>
      </w:r>
    </w:p>
    <w:p w14:paraId="61779B38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}</w:t>
      </w:r>
    </w:p>
    <w:p w14:paraId="448AA828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printFooter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();</w:t>
      </w:r>
    </w:p>
    <w:p w14:paraId="06D033AA" w14:textId="1661E731" w:rsidR="001B106F" w:rsidRPr="001B106F" w:rsidRDefault="001B106F" w:rsidP="001B106F">
      <w:pPr>
        <w:rPr>
          <w:rFonts w:ascii="SimSun" w:hAnsi="SimSun" w:hint="eastAsia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}</w:t>
      </w:r>
    </w:p>
    <w:p w14:paraId="3C6D1631" w14:textId="4A553FE8" w:rsidR="00D96416" w:rsidRDefault="00D96416" w:rsidP="00D96416">
      <w:pPr>
        <w:pStyle w:val="2"/>
        <w:spacing w:before="120"/>
      </w:pPr>
      <w:r>
        <w:rPr>
          <w:rFonts w:hint="eastAsia"/>
        </w:rPr>
        <w:lastRenderedPageBreak/>
        <w:t>3.3</w:t>
      </w:r>
      <w:r>
        <w:rPr>
          <w:rFonts w:hint="eastAsia"/>
        </w:rPr>
        <w:t>插入考生功能的实现</w:t>
      </w:r>
    </w:p>
    <w:p w14:paraId="0C7548E7" w14:textId="31C17C6F" w:rsidR="00FD32D7" w:rsidRDefault="00FD32D7" w:rsidP="00FD32D7">
      <w:pPr>
        <w:pStyle w:val="3"/>
        <w:spacing w:before="120"/>
      </w:pPr>
      <w:r>
        <w:rPr>
          <w:rFonts w:hint="eastAsia"/>
        </w:rPr>
        <w:t>3.3.1</w:t>
      </w:r>
      <w:r w:rsidRPr="00FD32D7">
        <w:t>插入考生功能</w:t>
      </w:r>
      <w:r>
        <w:rPr>
          <w:rFonts w:hint="eastAsia"/>
        </w:rPr>
        <w:t>实现思路</w:t>
      </w:r>
    </w:p>
    <w:p w14:paraId="58201DBE" w14:textId="29C0E29D" w:rsidR="00812840" w:rsidRPr="00812840" w:rsidRDefault="00812840" w:rsidP="00812840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812840">
        <w:rPr>
          <w:sz w:val="21"/>
          <w:szCs w:val="16"/>
          <w:lang w:eastAsia="zh-CN"/>
        </w:rPr>
        <w:t>Manager::</w:t>
      </w:r>
      <w:proofErr w:type="spellStart"/>
      <w:r w:rsidRPr="00812840">
        <w:rPr>
          <w:sz w:val="21"/>
          <w:szCs w:val="16"/>
          <w:lang w:eastAsia="zh-CN"/>
        </w:rPr>
        <w:t>addStudent</w:t>
      </w:r>
      <w:proofErr w:type="spellEnd"/>
      <w:r w:rsidRPr="00812840">
        <w:rPr>
          <w:sz w:val="21"/>
          <w:szCs w:val="16"/>
          <w:lang w:eastAsia="zh-CN"/>
        </w:rPr>
        <w:t>函数的</w:t>
      </w:r>
      <w:r>
        <w:rPr>
          <w:rFonts w:hint="eastAsia"/>
          <w:sz w:val="21"/>
          <w:szCs w:val="16"/>
          <w:lang w:eastAsia="zh-CN"/>
        </w:rPr>
        <w:t>具体</w:t>
      </w:r>
      <w:r w:rsidRPr="00812840">
        <w:rPr>
          <w:sz w:val="21"/>
          <w:szCs w:val="16"/>
          <w:lang w:eastAsia="zh-CN"/>
        </w:rPr>
        <w:t>实现思路</w:t>
      </w:r>
      <w:r>
        <w:rPr>
          <w:rFonts w:hint="eastAsia"/>
          <w:sz w:val="21"/>
          <w:szCs w:val="16"/>
          <w:lang w:eastAsia="zh-CN"/>
        </w:rPr>
        <w:t>如下：</w:t>
      </w:r>
      <w:r w:rsidRPr="00812840">
        <w:rPr>
          <w:sz w:val="21"/>
          <w:szCs w:val="16"/>
          <w:lang w:eastAsia="zh-CN"/>
        </w:rPr>
        <w:t>首先，函数通过</w:t>
      </w:r>
      <w:proofErr w:type="spellStart"/>
      <w:r w:rsidRPr="00812840">
        <w:rPr>
          <w:sz w:val="21"/>
          <w:szCs w:val="16"/>
          <w:lang w:eastAsia="zh-CN"/>
        </w:rPr>
        <w:t>inputInteger</w:t>
      </w:r>
      <w:proofErr w:type="spellEnd"/>
      <w:r w:rsidRPr="00812840">
        <w:rPr>
          <w:sz w:val="21"/>
          <w:szCs w:val="16"/>
          <w:lang w:eastAsia="zh-CN"/>
        </w:rPr>
        <w:t>提示用户输入插入位置，位置范围是从</w:t>
      </w:r>
      <w:r w:rsidRPr="00812840">
        <w:rPr>
          <w:sz w:val="21"/>
          <w:szCs w:val="16"/>
          <w:lang w:eastAsia="zh-CN"/>
        </w:rPr>
        <w:t>1</w:t>
      </w:r>
      <w:r w:rsidRPr="00812840">
        <w:rPr>
          <w:sz w:val="21"/>
          <w:szCs w:val="16"/>
          <w:lang w:eastAsia="zh-CN"/>
        </w:rPr>
        <w:t>到当前学生列表长度加</w:t>
      </w:r>
      <w:r w:rsidRPr="00812840">
        <w:rPr>
          <w:sz w:val="21"/>
          <w:szCs w:val="16"/>
          <w:lang w:eastAsia="zh-CN"/>
        </w:rPr>
        <w:t>1</w:t>
      </w:r>
      <w:r w:rsidRPr="00812840">
        <w:rPr>
          <w:sz w:val="21"/>
          <w:szCs w:val="16"/>
          <w:lang w:eastAsia="zh-CN"/>
        </w:rPr>
        <w:t>，以确保插入位置合法。接着，调用</w:t>
      </w:r>
      <w:proofErr w:type="spellStart"/>
      <w:r w:rsidRPr="00812840">
        <w:rPr>
          <w:sz w:val="21"/>
          <w:szCs w:val="16"/>
          <w:lang w:eastAsia="zh-CN"/>
        </w:rPr>
        <w:t>inputPrompt</w:t>
      </w:r>
      <w:proofErr w:type="spellEnd"/>
      <w:r w:rsidRPr="00812840">
        <w:rPr>
          <w:sz w:val="21"/>
          <w:szCs w:val="16"/>
          <w:lang w:eastAsia="zh-CN"/>
        </w:rPr>
        <w:t>显示新增考生的提示信息，并通过</w:t>
      </w:r>
      <w:proofErr w:type="spellStart"/>
      <w:r w:rsidRPr="00812840">
        <w:rPr>
          <w:sz w:val="21"/>
          <w:szCs w:val="16"/>
          <w:lang w:eastAsia="zh-CN"/>
        </w:rPr>
        <w:t>studentInput</w:t>
      </w:r>
      <w:proofErr w:type="spellEnd"/>
      <w:r w:rsidRPr="00812840">
        <w:rPr>
          <w:sz w:val="21"/>
          <w:szCs w:val="16"/>
          <w:lang w:eastAsia="zh-CN"/>
        </w:rPr>
        <w:t>函数获取用户输入的考生数据，生成一个</w:t>
      </w:r>
      <w:r w:rsidRPr="00812840">
        <w:rPr>
          <w:sz w:val="21"/>
          <w:szCs w:val="16"/>
          <w:lang w:eastAsia="zh-CN"/>
        </w:rPr>
        <w:t>Student</w:t>
      </w:r>
      <w:r w:rsidRPr="00812840">
        <w:rPr>
          <w:sz w:val="21"/>
          <w:szCs w:val="16"/>
          <w:lang w:eastAsia="zh-CN"/>
        </w:rPr>
        <w:t>对象。最后，使用</w:t>
      </w:r>
      <w:proofErr w:type="spellStart"/>
      <w:r w:rsidRPr="00812840">
        <w:rPr>
          <w:sz w:val="21"/>
          <w:szCs w:val="16"/>
          <w:lang w:eastAsia="zh-CN"/>
        </w:rPr>
        <w:t>student.insert</w:t>
      </w:r>
      <w:proofErr w:type="spellEnd"/>
      <w:r w:rsidRPr="00812840">
        <w:rPr>
          <w:sz w:val="21"/>
          <w:szCs w:val="16"/>
          <w:lang w:eastAsia="zh-CN"/>
        </w:rPr>
        <w:t>方法将新考生插入到指定位置。整体流程是通过用户输入获取新考生数据，并将其插入到列表中。</w:t>
      </w:r>
    </w:p>
    <w:p w14:paraId="0F9CC66F" w14:textId="4242E975" w:rsidR="00FD32D7" w:rsidRDefault="00FD32D7" w:rsidP="00FD32D7">
      <w:pPr>
        <w:pStyle w:val="3"/>
        <w:spacing w:before="120"/>
      </w:pPr>
      <w:r>
        <w:rPr>
          <w:rFonts w:hint="eastAsia"/>
        </w:rPr>
        <w:t>3.3.2</w:t>
      </w:r>
      <w:r w:rsidRPr="00FD32D7">
        <w:t>插入考生功能</w:t>
      </w:r>
      <w:r>
        <w:rPr>
          <w:rFonts w:hint="eastAsia"/>
        </w:rPr>
        <w:t>核心代码</w:t>
      </w:r>
    </w:p>
    <w:p w14:paraId="59282B1F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void Manager::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addStudent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() </w:t>
      </w:r>
    </w:p>
    <w:p w14:paraId="750B2A03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{</w:t>
      </w:r>
    </w:p>
    <w:p w14:paraId="4857A88E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int pos =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inputInteger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(1,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student.getLength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 + 1, "</w:t>
      </w:r>
      <w:r w:rsidRPr="001B106F">
        <w:rPr>
          <w:rFonts w:ascii="SimSun" w:hAnsi="SimSun" w:hint="eastAsia"/>
          <w:sz w:val="21"/>
          <w:szCs w:val="16"/>
          <w:lang w:eastAsia="zh-CN"/>
        </w:rPr>
        <w:t>插入考生的位置</w:t>
      </w:r>
      <w:r w:rsidRPr="001B106F">
        <w:rPr>
          <w:rFonts w:ascii="SimSun" w:hAnsi="SimSun"/>
          <w:sz w:val="21"/>
          <w:szCs w:val="16"/>
          <w:lang w:eastAsia="zh-CN"/>
        </w:rPr>
        <w:t>");</w:t>
      </w:r>
    </w:p>
    <w:p w14:paraId="65EA25FA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inputPrompt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("</w:t>
      </w:r>
      <w:r w:rsidRPr="001B106F">
        <w:rPr>
          <w:rFonts w:ascii="SimSun" w:hAnsi="SimSun" w:hint="eastAsia"/>
          <w:sz w:val="21"/>
          <w:szCs w:val="16"/>
          <w:lang w:eastAsia="zh-CN"/>
        </w:rPr>
        <w:t>新增考生</w:t>
      </w:r>
      <w:r w:rsidRPr="001B106F">
        <w:rPr>
          <w:rFonts w:ascii="SimSun" w:hAnsi="SimSun"/>
          <w:sz w:val="21"/>
          <w:szCs w:val="16"/>
          <w:lang w:eastAsia="zh-CN"/>
        </w:rPr>
        <w:t>");</w:t>
      </w:r>
    </w:p>
    <w:p w14:paraId="62BFD237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Student temp =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studentInput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();</w:t>
      </w:r>
    </w:p>
    <w:p w14:paraId="73F0857C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student.insert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(pos, temp);</w:t>
      </w:r>
    </w:p>
    <w:p w14:paraId="15D47D8C" w14:textId="6D3DC966" w:rsidR="001B106F" w:rsidRPr="001B106F" w:rsidRDefault="001B106F" w:rsidP="001B106F">
      <w:pPr>
        <w:rPr>
          <w:rFonts w:ascii="SimSun" w:hAnsi="SimSun" w:hint="eastAsia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}</w:t>
      </w:r>
    </w:p>
    <w:p w14:paraId="4BFBED97" w14:textId="5A65D261" w:rsidR="00D96416" w:rsidRDefault="00D96416" w:rsidP="00D96416">
      <w:pPr>
        <w:pStyle w:val="2"/>
        <w:spacing w:before="120"/>
      </w:pPr>
      <w:r>
        <w:rPr>
          <w:rFonts w:hint="eastAsia"/>
        </w:rPr>
        <w:t>3.4</w:t>
      </w:r>
      <w:r>
        <w:rPr>
          <w:rFonts w:hint="eastAsia"/>
        </w:rPr>
        <w:t>删除考生功能的实现</w:t>
      </w:r>
    </w:p>
    <w:p w14:paraId="541851B5" w14:textId="748AB124" w:rsidR="00FD32D7" w:rsidRDefault="00FD32D7" w:rsidP="00FD32D7">
      <w:pPr>
        <w:pStyle w:val="3"/>
        <w:spacing w:before="120"/>
      </w:pPr>
      <w:r>
        <w:rPr>
          <w:rFonts w:hint="eastAsia"/>
        </w:rPr>
        <w:t>3.4.1</w:t>
      </w:r>
      <w:r w:rsidRPr="00FD32D7">
        <w:t>删除考生功能</w:t>
      </w:r>
      <w:r>
        <w:rPr>
          <w:rFonts w:hint="eastAsia"/>
        </w:rPr>
        <w:t>实现思路</w:t>
      </w:r>
    </w:p>
    <w:p w14:paraId="72B0865B" w14:textId="7D0D6B5C" w:rsidR="00D54F56" w:rsidRPr="00D54F56" w:rsidRDefault="00D54F56" w:rsidP="00D54F56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D54F56">
        <w:rPr>
          <w:sz w:val="21"/>
          <w:szCs w:val="16"/>
          <w:lang w:eastAsia="zh-CN"/>
        </w:rPr>
        <w:t>Manager::</w:t>
      </w:r>
      <w:proofErr w:type="spellStart"/>
      <w:r w:rsidRPr="00D54F56">
        <w:rPr>
          <w:sz w:val="21"/>
          <w:szCs w:val="16"/>
          <w:lang w:eastAsia="zh-CN"/>
        </w:rPr>
        <w:t>deleteStudent</w:t>
      </w:r>
      <w:proofErr w:type="spellEnd"/>
      <w:r w:rsidRPr="00D54F56">
        <w:rPr>
          <w:sz w:val="21"/>
          <w:szCs w:val="16"/>
          <w:lang w:eastAsia="zh-CN"/>
        </w:rPr>
        <w:t>函数的</w:t>
      </w:r>
      <w:r>
        <w:rPr>
          <w:rFonts w:hint="eastAsia"/>
          <w:sz w:val="21"/>
          <w:szCs w:val="16"/>
          <w:lang w:eastAsia="zh-CN"/>
        </w:rPr>
        <w:t>具体</w:t>
      </w:r>
      <w:r w:rsidRPr="00D54F56">
        <w:rPr>
          <w:sz w:val="21"/>
          <w:szCs w:val="16"/>
          <w:lang w:eastAsia="zh-CN"/>
        </w:rPr>
        <w:t>实现思路</w:t>
      </w:r>
      <w:r>
        <w:rPr>
          <w:rFonts w:hint="eastAsia"/>
          <w:sz w:val="21"/>
          <w:szCs w:val="16"/>
          <w:lang w:eastAsia="zh-CN"/>
        </w:rPr>
        <w:t>如下：</w:t>
      </w:r>
      <w:r w:rsidRPr="00D54F56">
        <w:rPr>
          <w:sz w:val="21"/>
          <w:szCs w:val="16"/>
          <w:lang w:eastAsia="zh-CN"/>
        </w:rPr>
        <w:t>首先，函数检查学生列表是否为空，如果为空，输出提示并返回，避免执行删除操作。接着，调用</w:t>
      </w:r>
      <w:proofErr w:type="spellStart"/>
      <w:r w:rsidRPr="00D54F56">
        <w:rPr>
          <w:sz w:val="21"/>
          <w:szCs w:val="16"/>
          <w:lang w:eastAsia="zh-CN"/>
        </w:rPr>
        <w:t>GetPosByStuNo</w:t>
      </w:r>
      <w:proofErr w:type="spellEnd"/>
      <w:r w:rsidRPr="00D54F56">
        <w:rPr>
          <w:sz w:val="21"/>
          <w:szCs w:val="16"/>
          <w:lang w:eastAsia="zh-CN"/>
        </w:rPr>
        <w:t>函数根据考生学号获取待删除考生的位置。如果没有找到对应的考生（即返回位置为</w:t>
      </w:r>
      <w:r w:rsidRPr="00D54F56">
        <w:rPr>
          <w:sz w:val="21"/>
          <w:szCs w:val="16"/>
          <w:lang w:eastAsia="zh-CN"/>
        </w:rPr>
        <w:t>0</w:t>
      </w:r>
      <w:r w:rsidRPr="00D54F56">
        <w:rPr>
          <w:sz w:val="21"/>
          <w:szCs w:val="16"/>
          <w:lang w:eastAsia="zh-CN"/>
        </w:rPr>
        <w:t>），则输出提示信息并结束操作。若找到对应的考生，则使用</w:t>
      </w:r>
      <w:proofErr w:type="spellStart"/>
      <w:r w:rsidRPr="00D54F56">
        <w:rPr>
          <w:sz w:val="21"/>
          <w:szCs w:val="16"/>
          <w:lang w:eastAsia="zh-CN"/>
        </w:rPr>
        <w:t>student.remove</w:t>
      </w:r>
      <w:proofErr w:type="spellEnd"/>
      <w:r w:rsidRPr="00D54F56">
        <w:rPr>
          <w:sz w:val="21"/>
          <w:szCs w:val="16"/>
          <w:lang w:eastAsia="zh-CN"/>
        </w:rPr>
        <w:t>函数删除该位置的考生数据，并将被删除的考生信息存储在</w:t>
      </w:r>
      <w:r w:rsidRPr="00D54F56">
        <w:rPr>
          <w:sz w:val="21"/>
          <w:szCs w:val="16"/>
          <w:lang w:eastAsia="zh-CN"/>
        </w:rPr>
        <w:t>temp</w:t>
      </w:r>
      <w:r w:rsidRPr="00D54F56">
        <w:rPr>
          <w:sz w:val="21"/>
          <w:szCs w:val="16"/>
          <w:lang w:eastAsia="zh-CN"/>
        </w:rPr>
        <w:t>中。整体流程是先验证数据存在性，再执行删除操作。</w:t>
      </w:r>
    </w:p>
    <w:p w14:paraId="49B58767" w14:textId="1E0BE04A" w:rsidR="00FD32D7" w:rsidRDefault="00FD32D7" w:rsidP="00FD32D7">
      <w:pPr>
        <w:pStyle w:val="3"/>
        <w:spacing w:before="120"/>
      </w:pPr>
      <w:r>
        <w:rPr>
          <w:rFonts w:hint="eastAsia"/>
        </w:rPr>
        <w:t>3.4.2</w:t>
      </w:r>
      <w:r w:rsidRPr="00FD32D7">
        <w:t>删除考生功能</w:t>
      </w:r>
      <w:r>
        <w:rPr>
          <w:rFonts w:hint="eastAsia"/>
        </w:rPr>
        <w:t>核心代码</w:t>
      </w:r>
    </w:p>
    <w:p w14:paraId="3EB39EA6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void Manager::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deleteStudent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() </w:t>
      </w:r>
    </w:p>
    <w:p w14:paraId="0BDA14D5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{</w:t>
      </w:r>
    </w:p>
    <w:p w14:paraId="485DF0A4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if (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student.getLength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 == 0) {</w:t>
      </w:r>
    </w:p>
    <w:p w14:paraId="56E5A56F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"&gt;&gt;&gt; </w:t>
      </w:r>
      <w:r w:rsidRPr="001B106F">
        <w:rPr>
          <w:rFonts w:ascii="SimSun" w:hAnsi="SimSun" w:hint="eastAsia"/>
          <w:sz w:val="21"/>
          <w:szCs w:val="16"/>
          <w:lang w:eastAsia="zh-CN"/>
        </w:rPr>
        <w:t>考生信息表为空，无法执行删除操作</w:t>
      </w:r>
      <w:r w:rsidRPr="001B106F">
        <w:rPr>
          <w:rFonts w:ascii="SimSun" w:hAnsi="SimSun"/>
          <w:sz w:val="21"/>
          <w:szCs w:val="16"/>
          <w:lang w:eastAsia="zh-CN"/>
        </w:rPr>
        <w:t>!"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;</w:t>
      </w:r>
    </w:p>
    <w:p w14:paraId="430875B5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return;</w:t>
      </w:r>
    </w:p>
    <w:p w14:paraId="36986730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}</w:t>
      </w:r>
    </w:p>
    <w:p w14:paraId="0FBB6C64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lastRenderedPageBreak/>
        <w:t xml:space="preserve">    int pos =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GetPosByStuNo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("</w:t>
      </w:r>
      <w:r w:rsidRPr="001B106F">
        <w:rPr>
          <w:rFonts w:ascii="SimSun" w:hAnsi="SimSun" w:hint="eastAsia"/>
          <w:sz w:val="21"/>
          <w:szCs w:val="16"/>
          <w:lang w:eastAsia="zh-CN"/>
        </w:rPr>
        <w:t>需删除的考生</w:t>
      </w:r>
      <w:r w:rsidRPr="001B106F">
        <w:rPr>
          <w:rFonts w:ascii="SimSun" w:hAnsi="SimSun"/>
          <w:sz w:val="21"/>
          <w:szCs w:val="16"/>
          <w:lang w:eastAsia="zh-CN"/>
        </w:rPr>
        <w:t>");</w:t>
      </w:r>
    </w:p>
    <w:p w14:paraId="2439E48A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if (pos == 0) {</w:t>
      </w:r>
    </w:p>
    <w:p w14:paraId="5C013C0D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"&gt;&gt;&gt; </w:t>
      </w:r>
      <w:r w:rsidRPr="001B106F">
        <w:rPr>
          <w:rFonts w:ascii="SimSun" w:hAnsi="SimSun" w:hint="eastAsia"/>
          <w:sz w:val="21"/>
          <w:szCs w:val="16"/>
          <w:lang w:eastAsia="zh-CN"/>
        </w:rPr>
        <w:t>未查询到该考生</w:t>
      </w:r>
      <w:r w:rsidRPr="001B106F">
        <w:rPr>
          <w:rFonts w:ascii="SimSun" w:hAnsi="SimSun"/>
          <w:sz w:val="21"/>
          <w:szCs w:val="16"/>
          <w:lang w:eastAsia="zh-CN"/>
        </w:rPr>
        <w:t>"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;</w:t>
      </w:r>
    </w:p>
    <w:p w14:paraId="3669A839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return;</w:t>
      </w:r>
    </w:p>
    <w:p w14:paraId="0E6762F5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}</w:t>
      </w:r>
    </w:p>
    <w:p w14:paraId="2F4C1916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Student temp;</w:t>
      </w:r>
    </w:p>
    <w:p w14:paraId="156B30CB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student.remove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(pos, temp);</w:t>
      </w:r>
    </w:p>
    <w:p w14:paraId="0B456991" w14:textId="4C3BA061" w:rsidR="001B106F" w:rsidRPr="001B106F" w:rsidRDefault="001B106F" w:rsidP="001B106F">
      <w:pPr>
        <w:rPr>
          <w:rFonts w:ascii="SimSun" w:hAnsi="SimSun" w:hint="eastAsia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}</w:t>
      </w:r>
    </w:p>
    <w:p w14:paraId="5CB5BBA3" w14:textId="76705D04" w:rsidR="00D96416" w:rsidRDefault="00D96416" w:rsidP="00D96416">
      <w:pPr>
        <w:pStyle w:val="2"/>
        <w:spacing w:before="120"/>
      </w:pPr>
      <w:r>
        <w:rPr>
          <w:rFonts w:hint="eastAsia"/>
        </w:rPr>
        <w:t>3.5</w:t>
      </w:r>
      <w:r>
        <w:rPr>
          <w:rFonts w:hint="eastAsia"/>
        </w:rPr>
        <w:t>查询考生功能的实现</w:t>
      </w:r>
    </w:p>
    <w:p w14:paraId="7F098B49" w14:textId="7F2AD373" w:rsidR="00FD32D7" w:rsidRDefault="00FD32D7" w:rsidP="00FD32D7">
      <w:pPr>
        <w:pStyle w:val="3"/>
        <w:spacing w:before="120"/>
      </w:pPr>
      <w:r>
        <w:rPr>
          <w:rFonts w:hint="eastAsia"/>
        </w:rPr>
        <w:t>3.5.1</w:t>
      </w:r>
      <w:r w:rsidRPr="00FD32D7">
        <w:t>查询考生功能</w:t>
      </w:r>
      <w:r>
        <w:rPr>
          <w:rFonts w:hint="eastAsia"/>
        </w:rPr>
        <w:t>实现思路</w:t>
      </w:r>
    </w:p>
    <w:p w14:paraId="3FFEBCAD" w14:textId="55A1F495" w:rsidR="003E6EFC" w:rsidRPr="003E6EFC" w:rsidRDefault="003E6EFC" w:rsidP="003E6EFC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3E6EFC">
        <w:rPr>
          <w:sz w:val="21"/>
          <w:szCs w:val="16"/>
          <w:lang w:eastAsia="zh-CN"/>
        </w:rPr>
        <w:t>Manager::</w:t>
      </w:r>
      <w:proofErr w:type="spellStart"/>
      <w:r w:rsidRPr="003E6EFC">
        <w:rPr>
          <w:sz w:val="21"/>
          <w:szCs w:val="16"/>
          <w:lang w:eastAsia="zh-CN"/>
        </w:rPr>
        <w:t>findStudent</w:t>
      </w:r>
      <w:proofErr w:type="spellEnd"/>
      <w:r w:rsidRPr="003E6EFC">
        <w:rPr>
          <w:sz w:val="21"/>
          <w:szCs w:val="16"/>
          <w:lang w:eastAsia="zh-CN"/>
        </w:rPr>
        <w:t>函数的</w:t>
      </w:r>
      <w:r>
        <w:rPr>
          <w:rFonts w:hint="eastAsia"/>
          <w:sz w:val="21"/>
          <w:szCs w:val="16"/>
          <w:lang w:eastAsia="zh-CN"/>
        </w:rPr>
        <w:t>具体实现思路如下：</w:t>
      </w:r>
      <w:r w:rsidRPr="003E6EFC">
        <w:rPr>
          <w:sz w:val="21"/>
          <w:szCs w:val="16"/>
          <w:lang w:eastAsia="zh-CN"/>
        </w:rPr>
        <w:t>首先，函数检查学生信息表是否为空，如果为空，输出提示并返回，避免进行查询操作。接着，调用</w:t>
      </w:r>
      <w:proofErr w:type="spellStart"/>
      <w:r w:rsidRPr="003E6EFC">
        <w:rPr>
          <w:sz w:val="21"/>
          <w:szCs w:val="16"/>
          <w:lang w:eastAsia="zh-CN"/>
        </w:rPr>
        <w:t>GetPosByStuNo</w:t>
      </w:r>
      <w:proofErr w:type="spellEnd"/>
      <w:r w:rsidRPr="003E6EFC">
        <w:rPr>
          <w:sz w:val="21"/>
          <w:szCs w:val="16"/>
          <w:lang w:eastAsia="zh-CN"/>
        </w:rPr>
        <w:t>函数根据考生学号获取待查询考生的位置。如果没有找到对应的考生（即返回位置为</w:t>
      </w:r>
      <w:r w:rsidRPr="003E6EFC">
        <w:rPr>
          <w:sz w:val="21"/>
          <w:szCs w:val="16"/>
          <w:lang w:eastAsia="zh-CN"/>
        </w:rPr>
        <w:t>0</w:t>
      </w:r>
      <w:r w:rsidRPr="003E6EFC">
        <w:rPr>
          <w:sz w:val="21"/>
          <w:szCs w:val="16"/>
          <w:lang w:eastAsia="zh-CN"/>
        </w:rPr>
        <w:t>），则输出提示信息并结束操作。若找到该考生，函数使用</w:t>
      </w:r>
      <w:proofErr w:type="spellStart"/>
      <w:r w:rsidRPr="003E6EFC">
        <w:rPr>
          <w:sz w:val="21"/>
          <w:szCs w:val="16"/>
          <w:lang w:eastAsia="zh-CN"/>
        </w:rPr>
        <w:t>student.getData</w:t>
      </w:r>
      <w:proofErr w:type="spellEnd"/>
      <w:r w:rsidRPr="003E6EFC">
        <w:rPr>
          <w:sz w:val="21"/>
          <w:szCs w:val="16"/>
          <w:lang w:eastAsia="zh-CN"/>
        </w:rPr>
        <w:t>获取该位置的考生信息，并将其存储在</w:t>
      </w:r>
      <w:r w:rsidRPr="003E6EFC">
        <w:rPr>
          <w:sz w:val="21"/>
          <w:szCs w:val="16"/>
          <w:lang w:eastAsia="zh-CN"/>
        </w:rPr>
        <w:t>temp</w:t>
      </w:r>
      <w:r w:rsidRPr="003E6EFC">
        <w:rPr>
          <w:sz w:val="21"/>
          <w:szCs w:val="16"/>
          <w:lang w:eastAsia="zh-CN"/>
        </w:rPr>
        <w:t>中。然后，调用</w:t>
      </w:r>
      <w:proofErr w:type="spellStart"/>
      <w:r w:rsidRPr="003E6EFC">
        <w:rPr>
          <w:sz w:val="21"/>
          <w:szCs w:val="16"/>
          <w:lang w:eastAsia="zh-CN"/>
        </w:rPr>
        <w:t>printHeader</w:t>
      </w:r>
      <w:proofErr w:type="spellEnd"/>
      <w:r w:rsidRPr="003E6EFC">
        <w:rPr>
          <w:sz w:val="21"/>
          <w:szCs w:val="16"/>
          <w:lang w:eastAsia="zh-CN"/>
        </w:rPr>
        <w:t>和</w:t>
      </w:r>
      <w:proofErr w:type="spellStart"/>
      <w:r w:rsidRPr="003E6EFC">
        <w:rPr>
          <w:sz w:val="21"/>
          <w:szCs w:val="16"/>
          <w:lang w:eastAsia="zh-CN"/>
        </w:rPr>
        <w:t>printStuinfo</w:t>
      </w:r>
      <w:proofErr w:type="spellEnd"/>
      <w:r w:rsidRPr="003E6EFC">
        <w:rPr>
          <w:sz w:val="21"/>
          <w:szCs w:val="16"/>
          <w:lang w:eastAsia="zh-CN"/>
        </w:rPr>
        <w:t>函数打印该考生的详细信息，最后调用</w:t>
      </w:r>
      <w:proofErr w:type="spellStart"/>
      <w:r w:rsidRPr="003E6EFC">
        <w:rPr>
          <w:sz w:val="21"/>
          <w:szCs w:val="16"/>
          <w:lang w:eastAsia="zh-CN"/>
        </w:rPr>
        <w:t>printFooter</w:t>
      </w:r>
      <w:proofErr w:type="spellEnd"/>
      <w:r w:rsidRPr="003E6EFC">
        <w:rPr>
          <w:sz w:val="21"/>
          <w:szCs w:val="16"/>
          <w:lang w:eastAsia="zh-CN"/>
        </w:rPr>
        <w:t>输出结束标志。整体流程是先验证数据存在性，再执行查询并展示结果。</w:t>
      </w:r>
    </w:p>
    <w:p w14:paraId="09FB0C0A" w14:textId="54F4CD54" w:rsidR="00FD32D7" w:rsidRDefault="00FD32D7" w:rsidP="00FD32D7">
      <w:pPr>
        <w:pStyle w:val="3"/>
        <w:spacing w:before="120"/>
      </w:pPr>
      <w:r>
        <w:rPr>
          <w:rFonts w:hint="eastAsia"/>
        </w:rPr>
        <w:t>3.5.2</w:t>
      </w:r>
      <w:r w:rsidRPr="00FD32D7">
        <w:t>查询考生功能</w:t>
      </w:r>
      <w:r>
        <w:rPr>
          <w:rFonts w:hint="eastAsia"/>
        </w:rPr>
        <w:t>核心代码</w:t>
      </w:r>
    </w:p>
    <w:p w14:paraId="3C925B32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void Manager::</w:t>
      </w:r>
      <w:proofErr w:type="spellStart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findStudent</w:t>
      </w:r>
      <w:proofErr w:type="spellEnd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() </w:t>
      </w:r>
    </w:p>
    <w:p w14:paraId="55C14F53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{</w:t>
      </w:r>
    </w:p>
    <w:p w14:paraId="740D0BE6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 if (</w:t>
      </w:r>
      <w:proofErr w:type="spellStart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student.isEmpty</w:t>
      </w:r>
      <w:proofErr w:type="spellEnd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()) {</w:t>
      </w:r>
    </w:p>
    <w:p w14:paraId="338E7436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     std::</w:t>
      </w:r>
      <w:proofErr w:type="spellStart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cout</w:t>
      </w:r>
      <w:proofErr w:type="spellEnd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&lt;&lt; std::</w:t>
      </w:r>
      <w:proofErr w:type="spellStart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endl</w:t>
      </w:r>
      <w:proofErr w:type="spellEnd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&lt;&lt; "&gt;&gt;&gt; </w:t>
      </w:r>
      <w:r w:rsidRPr="001B106F">
        <w:rPr>
          <w:rFonts w:asciiTheme="minorEastAsia" w:eastAsiaTheme="minorEastAsia" w:hAnsiTheme="minorEastAsia" w:hint="eastAsia"/>
          <w:sz w:val="21"/>
          <w:szCs w:val="16"/>
          <w:lang w:eastAsia="zh-CN"/>
        </w:rPr>
        <w:t>考生信息表为空</w:t>
      </w: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!" &lt;&lt; std::</w:t>
      </w:r>
      <w:proofErr w:type="spellStart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endl</w:t>
      </w:r>
      <w:proofErr w:type="spellEnd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7B0D069E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     return;</w:t>
      </w:r>
    </w:p>
    <w:p w14:paraId="3DC3D4C8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 }</w:t>
      </w:r>
    </w:p>
    <w:p w14:paraId="1CC6E063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 int pos = </w:t>
      </w:r>
      <w:proofErr w:type="spellStart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GetPosByStuNo</w:t>
      </w:r>
      <w:proofErr w:type="spellEnd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("</w:t>
      </w:r>
      <w:r w:rsidRPr="001B106F">
        <w:rPr>
          <w:rFonts w:asciiTheme="minorEastAsia" w:eastAsiaTheme="minorEastAsia" w:hAnsiTheme="minorEastAsia" w:hint="eastAsia"/>
          <w:sz w:val="21"/>
          <w:szCs w:val="16"/>
          <w:lang w:eastAsia="zh-CN"/>
        </w:rPr>
        <w:t>需查询的考生</w:t>
      </w: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");</w:t>
      </w:r>
    </w:p>
    <w:p w14:paraId="149B06BE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 if (pos == 0) {</w:t>
      </w:r>
    </w:p>
    <w:p w14:paraId="1A5E5329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     std::</w:t>
      </w:r>
      <w:proofErr w:type="spellStart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cout</w:t>
      </w:r>
      <w:proofErr w:type="spellEnd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&lt;&lt; std::</w:t>
      </w:r>
      <w:proofErr w:type="spellStart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endl</w:t>
      </w:r>
      <w:proofErr w:type="spellEnd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&lt;&lt; "&gt;&gt;&gt; </w:t>
      </w:r>
      <w:r w:rsidRPr="001B106F">
        <w:rPr>
          <w:rFonts w:asciiTheme="minorEastAsia" w:eastAsiaTheme="minorEastAsia" w:hAnsiTheme="minorEastAsia" w:hint="eastAsia"/>
          <w:sz w:val="21"/>
          <w:szCs w:val="16"/>
          <w:lang w:eastAsia="zh-CN"/>
        </w:rPr>
        <w:t>未查询到该考生</w:t>
      </w: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" &lt;&lt; std::</w:t>
      </w:r>
      <w:proofErr w:type="spellStart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endl</w:t>
      </w:r>
      <w:proofErr w:type="spellEnd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;</w:t>
      </w:r>
    </w:p>
    <w:p w14:paraId="2FA8FED9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     return;</w:t>
      </w:r>
    </w:p>
    <w:p w14:paraId="01459218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 }</w:t>
      </w:r>
    </w:p>
    <w:p w14:paraId="65024C3A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 Student temp;</w:t>
      </w:r>
    </w:p>
    <w:p w14:paraId="24333F0A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 </w:t>
      </w:r>
      <w:proofErr w:type="spellStart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student.getData</w:t>
      </w:r>
      <w:proofErr w:type="spellEnd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(pos, temp);</w:t>
      </w:r>
    </w:p>
    <w:p w14:paraId="5D062C23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lastRenderedPageBreak/>
        <w:t xml:space="preserve">    </w:t>
      </w:r>
      <w:proofErr w:type="spellStart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printHeader</w:t>
      </w:r>
      <w:proofErr w:type="spellEnd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("</w:t>
      </w:r>
      <w:r w:rsidRPr="001B106F">
        <w:rPr>
          <w:rFonts w:asciiTheme="minorEastAsia" w:eastAsiaTheme="minorEastAsia" w:hAnsiTheme="minorEastAsia" w:hint="eastAsia"/>
          <w:sz w:val="21"/>
          <w:szCs w:val="16"/>
          <w:lang w:eastAsia="zh-CN"/>
        </w:rPr>
        <w:t>该考生的详细信息如下</w:t>
      </w: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");</w:t>
      </w:r>
    </w:p>
    <w:p w14:paraId="50D81BD2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 </w:t>
      </w:r>
      <w:proofErr w:type="spellStart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printStuinfo</w:t>
      </w:r>
      <w:proofErr w:type="spellEnd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(temp);</w:t>
      </w:r>
    </w:p>
    <w:p w14:paraId="0DB030B7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   </w:t>
      </w:r>
      <w:proofErr w:type="spellStart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printFooter</w:t>
      </w:r>
      <w:proofErr w:type="spellEnd"/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();</w:t>
      </w:r>
    </w:p>
    <w:p w14:paraId="3B49A5C3" w14:textId="77777777" w:rsidR="001B106F" w:rsidRPr="001B106F" w:rsidRDefault="001B106F" w:rsidP="001B106F">
      <w:pPr>
        <w:rPr>
          <w:rFonts w:asciiTheme="minorEastAsia" w:eastAsiaTheme="minorEastAsia" w:hAnsiTheme="minorEastAsia"/>
          <w:sz w:val="21"/>
          <w:szCs w:val="16"/>
          <w:lang w:eastAsia="zh-CN"/>
        </w:rPr>
      </w:pPr>
      <w:r w:rsidRPr="001B106F">
        <w:rPr>
          <w:rFonts w:asciiTheme="minorEastAsia" w:eastAsiaTheme="minorEastAsia" w:hAnsiTheme="minorEastAsia"/>
          <w:sz w:val="21"/>
          <w:szCs w:val="16"/>
          <w:lang w:eastAsia="zh-CN"/>
        </w:rPr>
        <w:t>}</w:t>
      </w:r>
    </w:p>
    <w:p w14:paraId="4A2D1316" w14:textId="2FD761A1" w:rsidR="00D96416" w:rsidRDefault="00D96416" w:rsidP="00D96416">
      <w:pPr>
        <w:pStyle w:val="2"/>
        <w:spacing w:before="120"/>
      </w:pPr>
      <w:r>
        <w:rPr>
          <w:rFonts w:hint="eastAsia"/>
        </w:rPr>
        <w:t>3.6</w:t>
      </w:r>
      <w:r>
        <w:rPr>
          <w:rFonts w:hint="eastAsia"/>
        </w:rPr>
        <w:t>修改考生功能的实现</w:t>
      </w:r>
    </w:p>
    <w:p w14:paraId="7648BDA4" w14:textId="473666D6" w:rsidR="00FD32D7" w:rsidRDefault="00FD32D7" w:rsidP="00FD32D7">
      <w:pPr>
        <w:pStyle w:val="3"/>
        <w:spacing w:before="120"/>
      </w:pPr>
      <w:r>
        <w:rPr>
          <w:rFonts w:hint="eastAsia"/>
        </w:rPr>
        <w:t>3.6.1</w:t>
      </w:r>
      <w:r w:rsidRPr="00FD32D7">
        <w:t>修改考生功能</w:t>
      </w:r>
      <w:r>
        <w:rPr>
          <w:rFonts w:hint="eastAsia"/>
        </w:rPr>
        <w:t>实现思路</w:t>
      </w:r>
    </w:p>
    <w:p w14:paraId="1181CF59" w14:textId="483B79F7" w:rsidR="00D9714F" w:rsidRPr="00D9714F" w:rsidRDefault="00D9714F" w:rsidP="00D9714F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D9714F">
        <w:rPr>
          <w:rFonts w:ascii="SimSun" w:hAnsi="SimSun"/>
          <w:sz w:val="21"/>
          <w:szCs w:val="16"/>
          <w:lang w:eastAsia="zh-CN"/>
        </w:rPr>
        <w:t>Manager::</w:t>
      </w:r>
      <w:proofErr w:type="spellStart"/>
      <w:r w:rsidRPr="00D9714F">
        <w:rPr>
          <w:rFonts w:ascii="SimSun" w:hAnsi="SimSun"/>
          <w:sz w:val="21"/>
          <w:szCs w:val="16"/>
          <w:lang w:eastAsia="zh-CN"/>
        </w:rPr>
        <w:t>updateStudent</w:t>
      </w:r>
      <w:proofErr w:type="spellEnd"/>
      <w:r w:rsidRPr="00D9714F">
        <w:rPr>
          <w:rFonts w:ascii="SimSun" w:hAnsi="SimSun"/>
          <w:sz w:val="21"/>
          <w:szCs w:val="16"/>
          <w:lang w:eastAsia="zh-CN"/>
        </w:rPr>
        <w:t>函数的</w:t>
      </w:r>
      <w:r>
        <w:rPr>
          <w:rFonts w:ascii="SimSun" w:hAnsi="SimSun" w:hint="eastAsia"/>
          <w:sz w:val="21"/>
          <w:szCs w:val="16"/>
          <w:lang w:eastAsia="zh-CN"/>
        </w:rPr>
        <w:t>具体</w:t>
      </w:r>
      <w:r w:rsidRPr="00D9714F">
        <w:rPr>
          <w:rFonts w:ascii="SimSun" w:hAnsi="SimSun"/>
          <w:sz w:val="21"/>
          <w:szCs w:val="16"/>
          <w:lang w:eastAsia="zh-CN"/>
        </w:rPr>
        <w:t>实现思路</w:t>
      </w:r>
      <w:r>
        <w:rPr>
          <w:rFonts w:ascii="SimSun" w:hAnsi="SimSun" w:hint="eastAsia"/>
          <w:sz w:val="21"/>
          <w:szCs w:val="16"/>
          <w:lang w:eastAsia="zh-CN"/>
        </w:rPr>
        <w:t>如下：</w:t>
      </w:r>
      <w:r w:rsidRPr="00D9714F">
        <w:rPr>
          <w:rFonts w:ascii="SimSun" w:hAnsi="SimSun"/>
          <w:sz w:val="21"/>
          <w:szCs w:val="16"/>
          <w:lang w:eastAsia="zh-CN"/>
        </w:rPr>
        <w:t>首先，函数检查学生信息表是否为空，如果为空，输出提示并返回，避免执行修改操作。接着，调用</w:t>
      </w:r>
      <w:proofErr w:type="spellStart"/>
      <w:r w:rsidRPr="00D9714F">
        <w:rPr>
          <w:rFonts w:ascii="SimSun" w:hAnsi="SimSun"/>
          <w:sz w:val="21"/>
          <w:szCs w:val="16"/>
          <w:lang w:eastAsia="zh-CN"/>
        </w:rPr>
        <w:t>GetPosByStuNo</w:t>
      </w:r>
      <w:proofErr w:type="spellEnd"/>
      <w:r w:rsidRPr="00D9714F">
        <w:rPr>
          <w:rFonts w:ascii="SimSun" w:hAnsi="SimSun"/>
          <w:sz w:val="21"/>
          <w:szCs w:val="16"/>
          <w:lang w:eastAsia="zh-CN"/>
        </w:rPr>
        <w:t>函数根据考生学号获取待修改考生的位置。如果没有找到对应的考生（即返回位置为0），则输出提示信息并结束操作。若找到该考生，函数通过</w:t>
      </w:r>
      <w:proofErr w:type="spellStart"/>
      <w:r w:rsidRPr="00D9714F">
        <w:rPr>
          <w:rFonts w:ascii="SimSun" w:hAnsi="SimSun"/>
          <w:sz w:val="21"/>
          <w:szCs w:val="16"/>
          <w:lang w:eastAsia="zh-CN"/>
        </w:rPr>
        <w:t>inputPrompt</w:t>
      </w:r>
      <w:proofErr w:type="spellEnd"/>
      <w:r w:rsidRPr="00D9714F">
        <w:rPr>
          <w:rFonts w:ascii="SimSun" w:hAnsi="SimSun"/>
          <w:sz w:val="21"/>
          <w:szCs w:val="16"/>
          <w:lang w:eastAsia="zh-CN"/>
        </w:rPr>
        <w:t>提示用户输入新的考生信息，并使用</w:t>
      </w:r>
      <w:proofErr w:type="spellStart"/>
      <w:r w:rsidRPr="00D9714F">
        <w:rPr>
          <w:rFonts w:ascii="SimSun" w:hAnsi="SimSun"/>
          <w:sz w:val="21"/>
          <w:szCs w:val="16"/>
          <w:lang w:eastAsia="zh-CN"/>
        </w:rPr>
        <w:t>studentInput</w:t>
      </w:r>
      <w:proofErr w:type="spellEnd"/>
      <w:r w:rsidRPr="00D9714F">
        <w:rPr>
          <w:rFonts w:ascii="SimSun" w:hAnsi="SimSun"/>
          <w:sz w:val="21"/>
          <w:szCs w:val="16"/>
          <w:lang w:eastAsia="zh-CN"/>
        </w:rPr>
        <w:t>函数获取新的数据，生成一个Student对象。最后，调用</w:t>
      </w:r>
      <w:proofErr w:type="spellStart"/>
      <w:r w:rsidRPr="00D9714F">
        <w:rPr>
          <w:rFonts w:ascii="SimSun" w:hAnsi="SimSun"/>
          <w:sz w:val="21"/>
          <w:szCs w:val="16"/>
          <w:lang w:eastAsia="zh-CN"/>
        </w:rPr>
        <w:t>student.setData</w:t>
      </w:r>
      <w:proofErr w:type="spellEnd"/>
      <w:r w:rsidRPr="00D9714F">
        <w:rPr>
          <w:rFonts w:ascii="SimSun" w:hAnsi="SimSun"/>
          <w:sz w:val="21"/>
          <w:szCs w:val="16"/>
          <w:lang w:eastAsia="zh-CN"/>
        </w:rPr>
        <w:t>方法将新数据更新到指定位置的考生信息中。整体流程是验证数据存在性后，获取并更新考生的信息。</w:t>
      </w:r>
    </w:p>
    <w:p w14:paraId="5D71EAC7" w14:textId="68B80CC3" w:rsidR="00FD32D7" w:rsidRDefault="00FD32D7" w:rsidP="00FD32D7">
      <w:pPr>
        <w:pStyle w:val="3"/>
        <w:spacing w:before="120"/>
      </w:pPr>
      <w:r>
        <w:rPr>
          <w:rFonts w:hint="eastAsia"/>
        </w:rPr>
        <w:t>3.6.2</w:t>
      </w:r>
      <w:r w:rsidRPr="00FD32D7">
        <w:t>修改考生功能</w:t>
      </w:r>
      <w:r>
        <w:rPr>
          <w:rFonts w:hint="eastAsia"/>
        </w:rPr>
        <w:t>核心代码</w:t>
      </w:r>
    </w:p>
    <w:p w14:paraId="641392D5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void Manager::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updateStudent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</w:t>
      </w:r>
    </w:p>
    <w:p w14:paraId="5DF4E552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{</w:t>
      </w:r>
    </w:p>
    <w:p w14:paraId="170E62DE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if (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student.isEmpty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()) {</w:t>
      </w:r>
    </w:p>
    <w:p w14:paraId="1DF39D97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"&gt;&gt;&gt; </w:t>
      </w:r>
      <w:r w:rsidRPr="001B106F">
        <w:rPr>
          <w:rFonts w:ascii="SimSun" w:hAnsi="SimSun" w:hint="eastAsia"/>
          <w:sz w:val="21"/>
          <w:szCs w:val="16"/>
          <w:lang w:eastAsia="zh-CN"/>
        </w:rPr>
        <w:t>考生信息表为空</w:t>
      </w:r>
      <w:r w:rsidRPr="001B106F">
        <w:rPr>
          <w:rFonts w:ascii="SimSun" w:hAnsi="SimSun"/>
          <w:sz w:val="21"/>
          <w:szCs w:val="16"/>
          <w:lang w:eastAsia="zh-CN"/>
        </w:rPr>
        <w:t>!"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;</w:t>
      </w:r>
    </w:p>
    <w:p w14:paraId="25F17383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return;</w:t>
      </w:r>
    </w:p>
    <w:p w14:paraId="3AE93145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}</w:t>
      </w:r>
    </w:p>
    <w:p w14:paraId="1F140540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int pos =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GetPosByStuNo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("</w:t>
      </w:r>
      <w:r w:rsidRPr="001B106F">
        <w:rPr>
          <w:rFonts w:ascii="SimSun" w:hAnsi="SimSun" w:hint="eastAsia"/>
          <w:sz w:val="21"/>
          <w:szCs w:val="16"/>
          <w:lang w:eastAsia="zh-CN"/>
        </w:rPr>
        <w:t>需修改的考生</w:t>
      </w:r>
      <w:r w:rsidRPr="001B106F">
        <w:rPr>
          <w:rFonts w:ascii="SimSun" w:hAnsi="SimSun"/>
          <w:sz w:val="21"/>
          <w:szCs w:val="16"/>
          <w:lang w:eastAsia="zh-CN"/>
        </w:rPr>
        <w:t>");</w:t>
      </w:r>
    </w:p>
    <w:p w14:paraId="5E1A3247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if (pos == 0) {</w:t>
      </w:r>
    </w:p>
    <w:p w14:paraId="2E07B951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 xml:space="preserve"> &lt;&lt; "&gt;&gt;&gt; </w:t>
      </w:r>
      <w:r w:rsidRPr="001B106F">
        <w:rPr>
          <w:rFonts w:ascii="SimSun" w:hAnsi="SimSun" w:hint="eastAsia"/>
          <w:sz w:val="21"/>
          <w:szCs w:val="16"/>
          <w:lang w:eastAsia="zh-CN"/>
        </w:rPr>
        <w:t>未查询到该考生</w:t>
      </w:r>
      <w:r w:rsidRPr="001B106F">
        <w:rPr>
          <w:rFonts w:ascii="SimSun" w:hAnsi="SimSun"/>
          <w:sz w:val="21"/>
          <w:szCs w:val="16"/>
          <w:lang w:eastAsia="zh-CN"/>
        </w:rPr>
        <w:t>" &lt;&lt; std::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;</w:t>
      </w:r>
    </w:p>
    <w:p w14:paraId="795D2500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    return;</w:t>
      </w:r>
    </w:p>
    <w:p w14:paraId="05616345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}</w:t>
      </w:r>
    </w:p>
    <w:p w14:paraId="042A01B2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inputPrompt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("</w:t>
      </w:r>
      <w:r w:rsidRPr="001B106F">
        <w:rPr>
          <w:rFonts w:ascii="SimSun" w:hAnsi="SimSun" w:hint="eastAsia"/>
          <w:sz w:val="21"/>
          <w:szCs w:val="16"/>
          <w:lang w:eastAsia="zh-CN"/>
        </w:rPr>
        <w:t>需修改的考生</w:t>
      </w:r>
      <w:r w:rsidRPr="001B106F">
        <w:rPr>
          <w:rFonts w:ascii="SimSun" w:hAnsi="SimSun"/>
          <w:sz w:val="21"/>
          <w:szCs w:val="16"/>
          <w:lang w:eastAsia="zh-CN"/>
        </w:rPr>
        <w:t>");</w:t>
      </w:r>
    </w:p>
    <w:p w14:paraId="5A8FC2E8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Student temp =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studentInput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();</w:t>
      </w:r>
    </w:p>
    <w:p w14:paraId="583535CA" w14:textId="77777777" w:rsidR="001B106F" w:rsidRPr="001B106F" w:rsidRDefault="001B106F" w:rsidP="001B106F">
      <w:pPr>
        <w:rPr>
          <w:rFonts w:ascii="SimSun" w:hAnsi="SimSun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1B106F">
        <w:rPr>
          <w:rFonts w:ascii="SimSun" w:hAnsi="SimSun"/>
          <w:sz w:val="21"/>
          <w:szCs w:val="16"/>
          <w:lang w:eastAsia="zh-CN"/>
        </w:rPr>
        <w:t>student.setData</w:t>
      </w:r>
      <w:proofErr w:type="spellEnd"/>
      <w:r w:rsidRPr="001B106F">
        <w:rPr>
          <w:rFonts w:ascii="SimSun" w:hAnsi="SimSun"/>
          <w:sz w:val="21"/>
          <w:szCs w:val="16"/>
          <w:lang w:eastAsia="zh-CN"/>
        </w:rPr>
        <w:t>(pos, temp);</w:t>
      </w:r>
    </w:p>
    <w:p w14:paraId="480244B1" w14:textId="0C5D7BB9" w:rsidR="001B106F" w:rsidRPr="001B106F" w:rsidRDefault="001B106F" w:rsidP="001B106F">
      <w:pPr>
        <w:rPr>
          <w:rFonts w:ascii="SimSun" w:hAnsi="SimSun" w:hint="eastAsia"/>
          <w:sz w:val="21"/>
          <w:szCs w:val="16"/>
          <w:lang w:eastAsia="zh-CN"/>
        </w:rPr>
      </w:pPr>
      <w:r w:rsidRPr="001B106F">
        <w:rPr>
          <w:rFonts w:ascii="SimSun" w:hAnsi="SimSun"/>
          <w:sz w:val="21"/>
          <w:szCs w:val="16"/>
          <w:lang w:eastAsia="zh-CN"/>
        </w:rPr>
        <w:t>}</w:t>
      </w:r>
    </w:p>
    <w:p w14:paraId="6279E0E8" w14:textId="32B30ED8" w:rsidR="00FD32D7" w:rsidRPr="00FD32D7" w:rsidRDefault="00D96416" w:rsidP="00FD32D7">
      <w:pPr>
        <w:pStyle w:val="2"/>
        <w:spacing w:before="120"/>
      </w:pPr>
      <w:r>
        <w:rPr>
          <w:rFonts w:hint="eastAsia"/>
        </w:rPr>
        <w:lastRenderedPageBreak/>
        <w:t>3.7</w:t>
      </w:r>
      <w:r>
        <w:rPr>
          <w:rFonts w:hint="eastAsia"/>
        </w:rPr>
        <w:t>统计考生功能的实现</w:t>
      </w:r>
    </w:p>
    <w:p w14:paraId="53B9EC18" w14:textId="0AF26AE4" w:rsidR="00FD32D7" w:rsidRDefault="00FD32D7" w:rsidP="00FD32D7">
      <w:pPr>
        <w:pStyle w:val="3"/>
        <w:spacing w:before="120"/>
      </w:pPr>
      <w:r>
        <w:rPr>
          <w:rFonts w:hint="eastAsia"/>
        </w:rPr>
        <w:t>3.7.1</w:t>
      </w:r>
      <w:r w:rsidRPr="00FD32D7">
        <w:t>统计考生功能</w:t>
      </w:r>
      <w:r>
        <w:rPr>
          <w:rFonts w:hint="eastAsia"/>
        </w:rPr>
        <w:t>实现思路</w:t>
      </w:r>
    </w:p>
    <w:p w14:paraId="3838AEC8" w14:textId="6A54461D" w:rsidR="001C5F6B" w:rsidRPr="001C5F6B" w:rsidRDefault="001C5F6B" w:rsidP="001C5F6B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1C5F6B">
        <w:rPr>
          <w:rFonts w:ascii="SimSun" w:hAnsi="SimSun"/>
          <w:sz w:val="21"/>
          <w:szCs w:val="16"/>
          <w:lang w:eastAsia="zh-CN"/>
        </w:rPr>
        <w:t>Manager::</w:t>
      </w:r>
      <w:proofErr w:type="spellStart"/>
      <w:r w:rsidRPr="001C5F6B">
        <w:rPr>
          <w:rFonts w:ascii="SimSun" w:hAnsi="SimSun"/>
          <w:sz w:val="21"/>
          <w:szCs w:val="16"/>
          <w:lang w:eastAsia="zh-CN"/>
        </w:rPr>
        <w:t>statisticsFunction</w:t>
      </w:r>
      <w:proofErr w:type="spellEnd"/>
      <w:r w:rsidRPr="001C5F6B">
        <w:rPr>
          <w:rFonts w:ascii="SimSun" w:hAnsi="SimSun"/>
          <w:sz w:val="21"/>
          <w:szCs w:val="16"/>
          <w:lang w:eastAsia="zh-CN"/>
        </w:rPr>
        <w:t>函数的</w:t>
      </w:r>
      <w:r>
        <w:rPr>
          <w:rFonts w:ascii="SimSun" w:hAnsi="SimSun" w:hint="eastAsia"/>
          <w:sz w:val="21"/>
          <w:szCs w:val="16"/>
          <w:lang w:eastAsia="zh-CN"/>
        </w:rPr>
        <w:t>具体实现思路如下：</w:t>
      </w:r>
      <w:r w:rsidRPr="001C5F6B">
        <w:rPr>
          <w:rFonts w:ascii="SimSun" w:hAnsi="SimSun"/>
          <w:sz w:val="21"/>
          <w:szCs w:val="16"/>
          <w:lang w:eastAsia="zh-CN"/>
        </w:rPr>
        <w:t>首先，函数检查学生信息表是否为空，如果为空，输出提示并返回，避免执行统计操作。接着，调用</w:t>
      </w:r>
      <w:proofErr w:type="spellStart"/>
      <w:r w:rsidRPr="001C5F6B">
        <w:rPr>
          <w:rFonts w:ascii="SimSun" w:hAnsi="SimSun"/>
          <w:sz w:val="21"/>
          <w:szCs w:val="16"/>
          <w:lang w:eastAsia="zh-CN"/>
        </w:rPr>
        <w:t>printHeader</w:t>
      </w:r>
      <w:proofErr w:type="spellEnd"/>
      <w:r w:rsidRPr="001C5F6B">
        <w:rPr>
          <w:rFonts w:ascii="SimSun" w:hAnsi="SimSun"/>
          <w:sz w:val="21"/>
          <w:szCs w:val="16"/>
          <w:lang w:eastAsia="zh-CN"/>
        </w:rPr>
        <w:t>打印标题，表示接下来将展示所有考生的详细信息。然后，使用循环遍历学生列表，通过</w:t>
      </w:r>
      <w:proofErr w:type="spellStart"/>
      <w:r w:rsidRPr="001C5F6B">
        <w:rPr>
          <w:rFonts w:ascii="SimSun" w:hAnsi="SimSun"/>
          <w:sz w:val="21"/>
          <w:szCs w:val="16"/>
          <w:lang w:eastAsia="zh-CN"/>
        </w:rPr>
        <w:t>student.getData</w:t>
      </w:r>
      <w:proofErr w:type="spellEnd"/>
      <w:r w:rsidRPr="001C5F6B">
        <w:rPr>
          <w:rFonts w:ascii="SimSun" w:hAnsi="SimSun"/>
          <w:sz w:val="21"/>
          <w:szCs w:val="16"/>
          <w:lang w:eastAsia="zh-CN"/>
        </w:rPr>
        <w:t>获取每个考生的信息，并调用</w:t>
      </w:r>
      <w:proofErr w:type="spellStart"/>
      <w:r w:rsidRPr="001C5F6B">
        <w:rPr>
          <w:rFonts w:ascii="SimSun" w:hAnsi="SimSun"/>
          <w:sz w:val="21"/>
          <w:szCs w:val="16"/>
          <w:lang w:eastAsia="zh-CN"/>
        </w:rPr>
        <w:t>printStuinfo</w:t>
      </w:r>
      <w:proofErr w:type="spellEnd"/>
      <w:r w:rsidRPr="001C5F6B">
        <w:rPr>
          <w:rFonts w:ascii="SimSun" w:hAnsi="SimSun"/>
          <w:sz w:val="21"/>
          <w:szCs w:val="16"/>
          <w:lang w:eastAsia="zh-CN"/>
        </w:rPr>
        <w:t>函数打印每个考生的详细资料。最后，调用</w:t>
      </w:r>
      <w:proofErr w:type="spellStart"/>
      <w:r w:rsidRPr="001C5F6B">
        <w:rPr>
          <w:rFonts w:ascii="SimSun" w:hAnsi="SimSun"/>
          <w:sz w:val="21"/>
          <w:szCs w:val="16"/>
          <w:lang w:eastAsia="zh-CN"/>
        </w:rPr>
        <w:t>printFooter</w:t>
      </w:r>
      <w:proofErr w:type="spellEnd"/>
      <w:r w:rsidRPr="001C5F6B">
        <w:rPr>
          <w:rFonts w:ascii="SimSun" w:hAnsi="SimSun"/>
          <w:sz w:val="21"/>
          <w:szCs w:val="16"/>
          <w:lang w:eastAsia="zh-CN"/>
        </w:rPr>
        <w:t>输出结束标志，完成统计输出。整体流程是检查数据存在性后，遍历所有考生并展示其信息。</w:t>
      </w:r>
    </w:p>
    <w:p w14:paraId="544EC44C" w14:textId="150BA65A" w:rsidR="00FD32D7" w:rsidRDefault="00FD32D7" w:rsidP="00FD32D7">
      <w:pPr>
        <w:pStyle w:val="3"/>
        <w:spacing w:before="120"/>
      </w:pPr>
      <w:r>
        <w:rPr>
          <w:rFonts w:hint="eastAsia"/>
        </w:rPr>
        <w:t>3.7.2</w:t>
      </w:r>
      <w:r w:rsidRPr="00FD32D7">
        <w:t>统计考生功能</w:t>
      </w:r>
      <w:r>
        <w:rPr>
          <w:rFonts w:hint="eastAsia"/>
        </w:rPr>
        <w:t>核心代码</w:t>
      </w:r>
    </w:p>
    <w:p w14:paraId="7113A552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>void Manager::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statisticsFunction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>()</w:t>
      </w:r>
    </w:p>
    <w:p w14:paraId="19BA3201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>{</w:t>
      </w:r>
    </w:p>
    <w:p w14:paraId="171D038B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 xml:space="preserve">    if (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student.isEmpty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>()) {</w:t>
      </w:r>
    </w:p>
    <w:p w14:paraId="4F1DA14B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 xml:space="preserve">        std::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 xml:space="preserve"> &lt;&lt; "&gt;&gt;&gt; </w:t>
      </w:r>
      <w:r w:rsidRPr="003B2DF1">
        <w:rPr>
          <w:rFonts w:ascii="SimSun" w:hAnsi="SimSun" w:hint="eastAsia"/>
          <w:sz w:val="21"/>
          <w:szCs w:val="16"/>
          <w:lang w:eastAsia="zh-CN"/>
        </w:rPr>
        <w:t>考生信息表为空</w:t>
      </w:r>
      <w:r w:rsidRPr="003B2DF1">
        <w:rPr>
          <w:rFonts w:ascii="SimSun" w:hAnsi="SimSun"/>
          <w:sz w:val="21"/>
          <w:szCs w:val="16"/>
          <w:lang w:eastAsia="zh-CN"/>
        </w:rPr>
        <w:t>!" &lt;&lt; std::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>;</w:t>
      </w:r>
    </w:p>
    <w:p w14:paraId="3EC1A41F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 xml:space="preserve">        return;</w:t>
      </w:r>
    </w:p>
    <w:p w14:paraId="25C205FD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 xml:space="preserve">    }</w:t>
      </w:r>
    </w:p>
    <w:p w14:paraId="1F6C94C0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printHeader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>("</w:t>
      </w:r>
      <w:r w:rsidRPr="003B2DF1">
        <w:rPr>
          <w:rFonts w:ascii="SimSun" w:hAnsi="SimSun" w:hint="eastAsia"/>
          <w:sz w:val="21"/>
          <w:szCs w:val="16"/>
          <w:lang w:eastAsia="zh-CN"/>
        </w:rPr>
        <w:t>全部考生的详细信息如下</w:t>
      </w:r>
      <w:r w:rsidRPr="003B2DF1">
        <w:rPr>
          <w:rFonts w:ascii="SimSun" w:hAnsi="SimSun"/>
          <w:sz w:val="21"/>
          <w:szCs w:val="16"/>
          <w:lang w:eastAsia="zh-CN"/>
        </w:rPr>
        <w:t>");</w:t>
      </w:r>
    </w:p>
    <w:p w14:paraId="23935B6D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 xml:space="preserve">    for (int 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 xml:space="preserve"> = 1; 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 xml:space="preserve"> &lt;= 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student.getLength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 xml:space="preserve">(); 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>++) {</w:t>
      </w:r>
    </w:p>
    <w:p w14:paraId="6727179F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 xml:space="preserve">        Student temp;</w:t>
      </w:r>
    </w:p>
    <w:p w14:paraId="61C22359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 xml:space="preserve">        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student.getData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>(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>, temp);</w:t>
      </w:r>
    </w:p>
    <w:p w14:paraId="6FD2FF72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 xml:space="preserve">        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printStuinfo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>(temp);</w:t>
      </w:r>
    </w:p>
    <w:p w14:paraId="0C9EAAC2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 xml:space="preserve">    }</w:t>
      </w:r>
    </w:p>
    <w:p w14:paraId="3E098F25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printFooter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>();</w:t>
      </w:r>
    </w:p>
    <w:p w14:paraId="0FC560E7" w14:textId="77777777" w:rsidR="003B2DF1" w:rsidRPr="003B2DF1" w:rsidRDefault="003B2DF1" w:rsidP="003B2DF1">
      <w:pPr>
        <w:rPr>
          <w:rFonts w:ascii="SimSun" w:hAnsi="SimSun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 xml:space="preserve">    std::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3B2DF1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3B2DF1">
        <w:rPr>
          <w:rFonts w:ascii="SimSun" w:hAnsi="SimSun"/>
          <w:sz w:val="21"/>
          <w:szCs w:val="16"/>
          <w:lang w:eastAsia="zh-CN"/>
        </w:rPr>
        <w:t>;</w:t>
      </w:r>
    </w:p>
    <w:p w14:paraId="5D63D59A" w14:textId="222324F5" w:rsidR="001B106F" w:rsidRPr="003B2DF1" w:rsidRDefault="003B2DF1" w:rsidP="003B2DF1">
      <w:pPr>
        <w:rPr>
          <w:rFonts w:ascii="SimSun" w:hAnsi="SimSun" w:hint="eastAsia"/>
          <w:sz w:val="21"/>
          <w:szCs w:val="16"/>
          <w:lang w:eastAsia="zh-CN"/>
        </w:rPr>
      </w:pPr>
      <w:r w:rsidRPr="003B2DF1">
        <w:rPr>
          <w:rFonts w:ascii="SimSun" w:hAnsi="SimSun"/>
          <w:sz w:val="21"/>
          <w:szCs w:val="16"/>
          <w:lang w:eastAsia="zh-CN"/>
        </w:rPr>
        <w:t>}</w:t>
      </w:r>
    </w:p>
    <w:p w14:paraId="47E09531" w14:textId="0C87EF76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>
        <w:rPr>
          <w:rFonts w:hint="eastAsia"/>
          <w:lang w:eastAsia="zh-CN"/>
        </w:rPr>
        <w:t>项目测试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961D84" w14:paraId="5CB004A2" w14:textId="77777777" w:rsidTr="00961D84">
        <w:tc>
          <w:tcPr>
            <w:tcW w:w="9286" w:type="dxa"/>
          </w:tcPr>
          <w:p w14:paraId="3BC7024C" w14:textId="39A52D38" w:rsidR="00961D84" w:rsidRDefault="00961D84" w:rsidP="00961D84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0C48D38" wp14:editId="07421763">
                  <wp:extent cx="5366825" cy="3664470"/>
                  <wp:effectExtent l="0" t="0" r="0" b="0"/>
                  <wp:docPr id="4373454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3454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475" cy="3669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11237" w14:textId="269FE465" w:rsidR="00961D84" w:rsidRDefault="00961D84" w:rsidP="00961D84">
      <w:pPr>
        <w:jc w:val="center"/>
        <w:rPr>
          <w:rFonts w:ascii="KaiTi" w:eastAsia="KaiTi" w:hAnsi="KaiTi"/>
          <w:sz w:val="21"/>
          <w:szCs w:val="16"/>
          <w:lang w:eastAsia="zh-CN"/>
        </w:rPr>
      </w:pPr>
      <w:r w:rsidRPr="00961D84">
        <w:rPr>
          <w:rFonts w:ascii="KaiTi" w:eastAsia="KaiTi" w:hAnsi="KaiTi" w:hint="eastAsia"/>
          <w:sz w:val="21"/>
          <w:szCs w:val="16"/>
          <w:lang w:eastAsia="zh-CN"/>
        </w:rPr>
        <w:t>图4.1 建立考生系统测试示例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961D84" w14:paraId="2F8CA752" w14:textId="77777777" w:rsidTr="00961D84">
        <w:tc>
          <w:tcPr>
            <w:tcW w:w="9286" w:type="dxa"/>
          </w:tcPr>
          <w:p w14:paraId="35EF11DA" w14:textId="769E3203" w:rsidR="00961D84" w:rsidRDefault="00961D84" w:rsidP="00961D84">
            <w:pPr>
              <w:jc w:val="center"/>
              <w:rPr>
                <w:rFonts w:ascii="KaiTi" w:eastAsia="KaiTi" w:hAnsi="KaiTi" w:hint="eastAsia"/>
                <w:sz w:val="21"/>
                <w:szCs w:val="16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DF1847E" wp14:editId="55B936A9">
                  <wp:extent cx="5437163" cy="3309056"/>
                  <wp:effectExtent l="0" t="0" r="0" b="0"/>
                  <wp:docPr id="14952220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2220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969" cy="331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D7D70" w14:textId="55F1B94D" w:rsidR="00961D84" w:rsidRDefault="00961D84" w:rsidP="00961D84">
      <w:pPr>
        <w:jc w:val="center"/>
        <w:rPr>
          <w:rFonts w:ascii="KaiTi" w:eastAsia="KaiTi" w:hAnsi="KaiTi"/>
          <w:sz w:val="21"/>
          <w:szCs w:val="16"/>
          <w:lang w:eastAsia="zh-CN"/>
        </w:rPr>
      </w:pPr>
      <w:r w:rsidRPr="00961D84">
        <w:rPr>
          <w:rFonts w:ascii="KaiTi" w:eastAsia="KaiTi" w:hAnsi="KaiTi" w:hint="eastAsia"/>
          <w:sz w:val="21"/>
          <w:szCs w:val="16"/>
          <w:lang w:eastAsia="zh-CN"/>
        </w:rPr>
        <w:t>图4.</w:t>
      </w:r>
      <w:r>
        <w:rPr>
          <w:rFonts w:ascii="KaiTi" w:eastAsia="KaiTi" w:hAnsi="KaiTi" w:hint="eastAsia"/>
          <w:sz w:val="21"/>
          <w:szCs w:val="16"/>
          <w:lang w:eastAsia="zh-CN"/>
        </w:rPr>
        <w:t>2</w:t>
      </w:r>
      <w:r w:rsidRPr="00961D84">
        <w:rPr>
          <w:rFonts w:ascii="KaiTi" w:eastAsia="KaiTi" w:hAnsi="KaiTi" w:hint="eastAsia"/>
          <w:sz w:val="21"/>
          <w:szCs w:val="16"/>
          <w:lang w:eastAsia="zh-CN"/>
        </w:rPr>
        <w:t xml:space="preserve"> </w:t>
      </w:r>
      <w:r>
        <w:rPr>
          <w:rFonts w:ascii="KaiTi" w:eastAsia="KaiTi" w:hAnsi="KaiTi" w:hint="eastAsia"/>
          <w:sz w:val="21"/>
          <w:szCs w:val="16"/>
          <w:lang w:eastAsia="zh-CN"/>
        </w:rPr>
        <w:t>新增</w:t>
      </w:r>
      <w:r w:rsidRPr="00961D84">
        <w:rPr>
          <w:rFonts w:ascii="KaiTi" w:eastAsia="KaiTi" w:hAnsi="KaiTi" w:hint="eastAsia"/>
          <w:sz w:val="21"/>
          <w:szCs w:val="16"/>
          <w:lang w:eastAsia="zh-CN"/>
        </w:rPr>
        <w:t>考生测试示例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961D84" w14:paraId="65956361" w14:textId="77777777" w:rsidTr="000A39E3">
        <w:tc>
          <w:tcPr>
            <w:tcW w:w="9286" w:type="dxa"/>
          </w:tcPr>
          <w:p w14:paraId="5A32AFF6" w14:textId="63716DB5" w:rsidR="00961D84" w:rsidRDefault="000A39E3" w:rsidP="00961D84">
            <w:pPr>
              <w:jc w:val="center"/>
              <w:rPr>
                <w:rFonts w:ascii="KaiTi" w:eastAsia="KaiTi" w:hAnsi="KaiTi" w:hint="eastAsia"/>
                <w:sz w:val="21"/>
                <w:szCs w:val="16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8A9A17" wp14:editId="7A35A3AC">
                  <wp:extent cx="5282419" cy="2590540"/>
                  <wp:effectExtent l="0" t="0" r="0" b="0"/>
                  <wp:docPr id="1465919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919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632" cy="2593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BF0F1" w14:textId="612DDEF0" w:rsidR="000A39E3" w:rsidRDefault="000A39E3" w:rsidP="000A39E3">
      <w:pPr>
        <w:jc w:val="center"/>
        <w:rPr>
          <w:rFonts w:ascii="KaiTi" w:eastAsia="KaiTi" w:hAnsi="KaiTi"/>
          <w:sz w:val="21"/>
          <w:szCs w:val="16"/>
          <w:lang w:eastAsia="zh-CN"/>
        </w:rPr>
      </w:pPr>
      <w:r w:rsidRPr="00961D84">
        <w:rPr>
          <w:rFonts w:ascii="KaiTi" w:eastAsia="KaiTi" w:hAnsi="KaiTi" w:hint="eastAsia"/>
          <w:sz w:val="21"/>
          <w:szCs w:val="16"/>
          <w:lang w:eastAsia="zh-CN"/>
        </w:rPr>
        <w:t>图4.</w:t>
      </w:r>
      <w:r>
        <w:rPr>
          <w:rFonts w:ascii="KaiTi" w:eastAsia="KaiTi" w:hAnsi="KaiTi" w:hint="eastAsia"/>
          <w:sz w:val="21"/>
          <w:szCs w:val="16"/>
          <w:lang w:eastAsia="zh-CN"/>
        </w:rPr>
        <w:t>3</w:t>
      </w:r>
      <w:r w:rsidRPr="00961D84">
        <w:rPr>
          <w:rFonts w:ascii="KaiTi" w:eastAsia="KaiTi" w:hAnsi="KaiTi" w:hint="eastAsia"/>
          <w:sz w:val="21"/>
          <w:szCs w:val="16"/>
          <w:lang w:eastAsia="zh-CN"/>
        </w:rPr>
        <w:t xml:space="preserve"> </w:t>
      </w:r>
      <w:r>
        <w:rPr>
          <w:rFonts w:ascii="KaiTi" w:eastAsia="KaiTi" w:hAnsi="KaiTi" w:hint="eastAsia"/>
          <w:sz w:val="21"/>
          <w:szCs w:val="16"/>
          <w:lang w:eastAsia="zh-CN"/>
        </w:rPr>
        <w:t>删除</w:t>
      </w:r>
      <w:r w:rsidRPr="00961D84">
        <w:rPr>
          <w:rFonts w:ascii="KaiTi" w:eastAsia="KaiTi" w:hAnsi="KaiTi" w:hint="eastAsia"/>
          <w:sz w:val="21"/>
          <w:szCs w:val="16"/>
          <w:lang w:eastAsia="zh-CN"/>
        </w:rPr>
        <w:t>考生测试示例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EA1A95" w14:paraId="11947127" w14:textId="77777777" w:rsidTr="00EA1A95">
        <w:tc>
          <w:tcPr>
            <w:tcW w:w="9286" w:type="dxa"/>
          </w:tcPr>
          <w:p w14:paraId="4A6EA3F3" w14:textId="305923B7" w:rsidR="00EA1A95" w:rsidRDefault="00EA1A95" w:rsidP="00961D84">
            <w:pPr>
              <w:jc w:val="center"/>
              <w:rPr>
                <w:rFonts w:ascii="KaiTi" w:eastAsia="KaiTi" w:hAnsi="KaiTi" w:hint="eastAsia"/>
                <w:sz w:val="21"/>
                <w:szCs w:val="16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6BBF4C7" wp14:editId="5C402323">
                  <wp:extent cx="5324621" cy="1490542"/>
                  <wp:effectExtent l="0" t="0" r="0" b="0"/>
                  <wp:docPr id="13478245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8245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909" cy="149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FFE16" w14:textId="3330A565" w:rsidR="00EA1A95" w:rsidRDefault="00EA1A95" w:rsidP="00EA1A95">
      <w:pPr>
        <w:jc w:val="center"/>
        <w:rPr>
          <w:rFonts w:ascii="KaiTi" w:eastAsia="KaiTi" w:hAnsi="KaiTi"/>
          <w:sz w:val="21"/>
          <w:szCs w:val="16"/>
          <w:lang w:eastAsia="zh-CN"/>
        </w:rPr>
      </w:pPr>
      <w:r w:rsidRPr="00961D84">
        <w:rPr>
          <w:rFonts w:ascii="KaiTi" w:eastAsia="KaiTi" w:hAnsi="KaiTi" w:hint="eastAsia"/>
          <w:sz w:val="21"/>
          <w:szCs w:val="16"/>
          <w:lang w:eastAsia="zh-CN"/>
        </w:rPr>
        <w:t>图4.</w:t>
      </w:r>
      <w:r>
        <w:rPr>
          <w:rFonts w:ascii="KaiTi" w:eastAsia="KaiTi" w:hAnsi="KaiTi" w:hint="eastAsia"/>
          <w:sz w:val="21"/>
          <w:szCs w:val="16"/>
          <w:lang w:eastAsia="zh-CN"/>
        </w:rPr>
        <w:t>4</w:t>
      </w:r>
      <w:r w:rsidRPr="00961D84">
        <w:rPr>
          <w:rFonts w:ascii="KaiTi" w:eastAsia="KaiTi" w:hAnsi="KaiTi" w:hint="eastAsia"/>
          <w:sz w:val="21"/>
          <w:szCs w:val="16"/>
          <w:lang w:eastAsia="zh-CN"/>
        </w:rPr>
        <w:t xml:space="preserve"> </w:t>
      </w:r>
      <w:r>
        <w:rPr>
          <w:rFonts w:ascii="KaiTi" w:eastAsia="KaiTi" w:hAnsi="KaiTi" w:hint="eastAsia"/>
          <w:sz w:val="21"/>
          <w:szCs w:val="16"/>
          <w:lang w:eastAsia="zh-CN"/>
        </w:rPr>
        <w:t>查询</w:t>
      </w:r>
      <w:r w:rsidRPr="00961D84">
        <w:rPr>
          <w:rFonts w:ascii="KaiTi" w:eastAsia="KaiTi" w:hAnsi="KaiTi" w:hint="eastAsia"/>
          <w:sz w:val="21"/>
          <w:szCs w:val="16"/>
          <w:lang w:eastAsia="zh-CN"/>
        </w:rPr>
        <w:t>考生测试示例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EA1A95" w14:paraId="7BC94977" w14:textId="77777777" w:rsidTr="00430C38">
        <w:tc>
          <w:tcPr>
            <w:tcW w:w="9286" w:type="dxa"/>
          </w:tcPr>
          <w:p w14:paraId="0787B221" w14:textId="711D9FF4" w:rsidR="00EA1A95" w:rsidRDefault="00430C38" w:rsidP="00961D84">
            <w:pPr>
              <w:jc w:val="center"/>
              <w:rPr>
                <w:rFonts w:ascii="KaiTi" w:eastAsia="KaiTi" w:hAnsi="KaiTi" w:hint="eastAsia"/>
                <w:sz w:val="21"/>
                <w:szCs w:val="16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88E4024" wp14:editId="1F85FC7C">
                  <wp:extent cx="5296486" cy="3073363"/>
                  <wp:effectExtent l="0" t="0" r="0" b="0"/>
                  <wp:docPr id="5677285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7285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370" cy="3078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33A12" w14:textId="38E65A9D" w:rsidR="00430C38" w:rsidRDefault="00430C38" w:rsidP="00430C38">
      <w:pPr>
        <w:jc w:val="center"/>
        <w:rPr>
          <w:rFonts w:ascii="KaiTi" w:eastAsia="KaiTi" w:hAnsi="KaiTi"/>
          <w:sz w:val="21"/>
          <w:szCs w:val="16"/>
          <w:lang w:eastAsia="zh-CN"/>
        </w:rPr>
      </w:pPr>
      <w:r w:rsidRPr="00961D84">
        <w:rPr>
          <w:rFonts w:ascii="KaiTi" w:eastAsia="KaiTi" w:hAnsi="KaiTi" w:hint="eastAsia"/>
          <w:sz w:val="21"/>
          <w:szCs w:val="16"/>
          <w:lang w:eastAsia="zh-CN"/>
        </w:rPr>
        <w:t>图4.</w:t>
      </w:r>
      <w:r>
        <w:rPr>
          <w:rFonts w:ascii="KaiTi" w:eastAsia="KaiTi" w:hAnsi="KaiTi" w:hint="eastAsia"/>
          <w:sz w:val="21"/>
          <w:szCs w:val="16"/>
          <w:lang w:eastAsia="zh-CN"/>
        </w:rPr>
        <w:t>5</w:t>
      </w:r>
      <w:r w:rsidRPr="00961D84">
        <w:rPr>
          <w:rFonts w:ascii="KaiTi" w:eastAsia="KaiTi" w:hAnsi="KaiTi" w:hint="eastAsia"/>
          <w:sz w:val="21"/>
          <w:szCs w:val="16"/>
          <w:lang w:eastAsia="zh-CN"/>
        </w:rPr>
        <w:t xml:space="preserve"> </w:t>
      </w:r>
      <w:r>
        <w:rPr>
          <w:rFonts w:ascii="KaiTi" w:eastAsia="KaiTi" w:hAnsi="KaiTi" w:hint="eastAsia"/>
          <w:sz w:val="21"/>
          <w:szCs w:val="16"/>
          <w:lang w:eastAsia="zh-CN"/>
        </w:rPr>
        <w:t>修改</w:t>
      </w:r>
      <w:r w:rsidRPr="00961D84">
        <w:rPr>
          <w:rFonts w:ascii="KaiTi" w:eastAsia="KaiTi" w:hAnsi="KaiTi" w:hint="eastAsia"/>
          <w:sz w:val="21"/>
          <w:szCs w:val="16"/>
          <w:lang w:eastAsia="zh-CN"/>
        </w:rPr>
        <w:t>考生</w:t>
      </w:r>
      <w:r>
        <w:rPr>
          <w:rFonts w:ascii="KaiTi" w:eastAsia="KaiTi" w:hAnsi="KaiTi" w:hint="eastAsia"/>
          <w:sz w:val="21"/>
          <w:szCs w:val="16"/>
          <w:lang w:eastAsia="zh-CN"/>
        </w:rPr>
        <w:t>信息</w:t>
      </w:r>
      <w:r w:rsidRPr="00961D84">
        <w:rPr>
          <w:rFonts w:ascii="KaiTi" w:eastAsia="KaiTi" w:hAnsi="KaiTi" w:hint="eastAsia"/>
          <w:sz w:val="21"/>
          <w:szCs w:val="16"/>
          <w:lang w:eastAsia="zh-CN"/>
        </w:rPr>
        <w:t>测试示例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985E4B" w14:paraId="5BF9F878" w14:textId="77777777" w:rsidTr="00985E4B">
        <w:tc>
          <w:tcPr>
            <w:tcW w:w="9286" w:type="dxa"/>
          </w:tcPr>
          <w:p w14:paraId="3C77D382" w14:textId="5DD9DBBC" w:rsidR="00985E4B" w:rsidRDefault="00985E4B" w:rsidP="00961D84">
            <w:pPr>
              <w:jc w:val="center"/>
              <w:rPr>
                <w:rFonts w:ascii="KaiTi" w:eastAsia="KaiTi" w:hAnsi="KaiTi" w:hint="eastAsia"/>
                <w:sz w:val="21"/>
                <w:szCs w:val="16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CFB476" wp14:editId="2B3F196B">
                  <wp:extent cx="5556739" cy="2008881"/>
                  <wp:effectExtent l="0" t="0" r="0" b="0"/>
                  <wp:docPr id="3611597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1597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198" cy="2011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EB2CD" w14:textId="0153AE8B" w:rsidR="00961D84" w:rsidRPr="00985E4B" w:rsidRDefault="00985E4B" w:rsidP="00985E4B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961D84">
        <w:rPr>
          <w:rFonts w:ascii="KaiTi" w:eastAsia="KaiTi" w:hAnsi="KaiTi" w:hint="eastAsia"/>
          <w:sz w:val="21"/>
          <w:szCs w:val="16"/>
          <w:lang w:eastAsia="zh-CN"/>
        </w:rPr>
        <w:t>图4.</w:t>
      </w:r>
      <w:r>
        <w:rPr>
          <w:rFonts w:ascii="KaiTi" w:eastAsia="KaiTi" w:hAnsi="KaiTi" w:hint="eastAsia"/>
          <w:sz w:val="21"/>
          <w:szCs w:val="16"/>
          <w:lang w:eastAsia="zh-CN"/>
        </w:rPr>
        <w:t>6</w:t>
      </w:r>
      <w:r w:rsidRPr="00961D84">
        <w:rPr>
          <w:rFonts w:ascii="KaiTi" w:eastAsia="KaiTi" w:hAnsi="KaiTi" w:hint="eastAsia"/>
          <w:sz w:val="21"/>
          <w:szCs w:val="16"/>
          <w:lang w:eastAsia="zh-CN"/>
        </w:rPr>
        <w:t xml:space="preserve"> </w:t>
      </w:r>
      <w:r>
        <w:rPr>
          <w:rFonts w:ascii="KaiTi" w:eastAsia="KaiTi" w:hAnsi="KaiTi" w:hint="eastAsia"/>
          <w:sz w:val="21"/>
          <w:szCs w:val="16"/>
          <w:lang w:eastAsia="zh-CN"/>
        </w:rPr>
        <w:t>系统输入格式</w:t>
      </w:r>
      <w:r w:rsidRPr="00961D84">
        <w:rPr>
          <w:rFonts w:ascii="KaiTi" w:eastAsia="KaiTi" w:hAnsi="KaiTi" w:hint="eastAsia"/>
          <w:sz w:val="21"/>
          <w:szCs w:val="16"/>
          <w:lang w:eastAsia="zh-CN"/>
        </w:rPr>
        <w:t>测试示例</w:t>
      </w:r>
    </w:p>
    <w:p w14:paraId="7BF41618" w14:textId="32A9B58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集成开发环境与编译运行环境</w:t>
      </w:r>
    </w:p>
    <w:p w14:paraId="50B296BD" w14:textId="77777777" w:rsidR="00B50E6D" w:rsidRPr="00B50E6D" w:rsidRDefault="00B50E6D" w:rsidP="00B50E6D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>Windows</w:t>
      </w:r>
      <w:r w:rsidRPr="00B50E6D">
        <w:rPr>
          <w:rFonts w:asciiTheme="minorEastAsia" w:eastAsiaTheme="minorEastAsia" w:hAnsiTheme="minorEastAsia" w:hint="eastAsia"/>
          <w:sz w:val="21"/>
          <w:szCs w:val="16"/>
          <w:lang w:eastAsia="zh-CN"/>
        </w:rPr>
        <w:t>系统：</w:t>
      </w: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Windows 11 x64 </w:t>
      </w:r>
    </w:p>
    <w:p w14:paraId="6E4DB643" w14:textId="77777777" w:rsidR="00B50E6D" w:rsidRPr="00B50E6D" w:rsidRDefault="00B50E6D" w:rsidP="00B50E6D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>Windows</w:t>
      </w:r>
      <w:r w:rsidRPr="00B50E6D">
        <w:rPr>
          <w:rFonts w:asciiTheme="minorEastAsia" w:eastAsiaTheme="minorEastAsia" w:hAnsiTheme="minorEastAsia" w:hint="eastAsia"/>
          <w:sz w:val="21"/>
          <w:szCs w:val="16"/>
          <w:lang w:eastAsia="zh-CN"/>
        </w:rPr>
        <w:t>集成开发环境：</w:t>
      </w: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>Microsoft Visual Studio 2022 (Release</w:t>
      </w:r>
      <w:r w:rsidRPr="00B50E6D">
        <w:rPr>
          <w:rFonts w:asciiTheme="minorEastAsia" w:eastAsiaTheme="minorEastAsia" w:hAnsiTheme="minorEastAsia" w:hint="eastAsia"/>
          <w:sz w:val="21"/>
          <w:szCs w:val="16"/>
          <w:lang w:eastAsia="zh-CN"/>
        </w:rPr>
        <w:t>模式</w:t>
      </w: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) </w:t>
      </w:r>
    </w:p>
    <w:p w14:paraId="6CA22B25" w14:textId="36560DDE" w:rsidR="00B50E6D" w:rsidRPr="00B50E6D" w:rsidRDefault="00B50E6D" w:rsidP="00B50E6D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>Windows</w:t>
      </w:r>
      <w:r w:rsidRPr="00B50E6D">
        <w:rPr>
          <w:rFonts w:asciiTheme="minorEastAsia" w:eastAsiaTheme="minorEastAsia" w:hAnsiTheme="minorEastAsia" w:hint="eastAsia"/>
          <w:sz w:val="21"/>
          <w:szCs w:val="16"/>
          <w:lang w:eastAsia="zh-CN"/>
        </w:rPr>
        <w:t>编译运行环境：本项目适用于</w:t>
      </w: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>x86</w:t>
      </w:r>
      <w:r w:rsidRPr="00B50E6D">
        <w:rPr>
          <w:rFonts w:asciiTheme="minorEastAsia" w:eastAsiaTheme="minorEastAsia" w:hAnsiTheme="minorEastAsia" w:hint="eastAsia"/>
          <w:sz w:val="21"/>
          <w:szCs w:val="16"/>
          <w:lang w:eastAsia="zh-CN"/>
        </w:rPr>
        <w:t>架构和</w:t>
      </w:r>
      <w:r w:rsidRPr="00B50E6D">
        <w:rPr>
          <w:rFonts w:asciiTheme="minorEastAsia" w:eastAsiaTheme="minorEastAsia" w:hAnsiTheme="minorEastAsia"/>
          <w:sz w:val="21"/>
          <w:szCs w:val="16"/>
          <w:lang w:eastAsia="zh-CN"/>
        </w:rPr>
        <w:t>x64</w:t>
      </w:r>
      <w:r w:rsidRPr="00B50E6D">
        <w:rPr>
          <w:rFonts w:asciiTheme="minorEastAsia" w:eastAsiaTheme="minorEastAsia" w:hAnsiTheme="minorEastAsia" w:hint="eastAsia"/>
          <w:sz w:val="21"/>
          <w:szCs w:val="16"/>
          <w:lang w:eastAsia="zh-CN"/>
        </w:rPr>
        <w:t>架构</w:t>
      </w:r>
    </w:p>
    <w:sectPr w:rsidR="00B50E6D" w:rsidRPr="00B50E6D" w:rsidSect="00FD3194">
      <w:footerReference w:type="even" r:id="rId15"/>
      <w:footerReference w:type="default" r:id="rId16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6266C" w14:textId="77777777" w:rsidR="00E97394" w:rsidRDefault="00E97394" w:rsidP="001D0743">
      <w:r>
        <w:separator/>
      </w:r>
    </w:p>
    <w:p w14:paraId="2DBCE131" w14:textId="77777777" w:rsidR="00E97394" w:rsidRDefault="00E97394" w:rsidP="001D0743"/>
    <w:p w14:paraId="4217D41E" w14:textId="77777777" w:rsidR="00E97394" w:rsidRDefault="00E97394" w:rsidP="001D0743"/>
    <w:p w14:paraId="27314908" w14:textId="77777777" w:rsidR="00E97394" w:rsidRDefault="00E97394" w:rsidP="001D0743"/>
    <w:p w14:paraId="28CB9259" w14:textId="77777777" w:rsidR="00E97394" w:rsidRDefault="00E97394" w:rsidP="001D0743"/>
    <w:p w14:paraId="24BA1D07" w14:textId="77777777" w:rsidR="00E97394" w:rsidRDefault="00E97394" w:rsidP="001D0743"/>
  </w:endnote>
  <w:endnote w:type="continuationSeparator" w:id="0">
    <w:p w14:paraId="5AD3CDF4" w14:textId="77777777" w:rsidR="00E97394" w:rsidRDefault="00E97394" w:rsidP="001D0743">
      <w:r>
        <w:continuationSeparator/>
      </w:r>
    </w:p>
    <w:p w14:paraId="0A90DF96" w14:textId="77777777" w:rsidR="00E97394" w:rsidRDefault="00E97394" w:rsidP="001D0743"/>
    <w:p w14:paraId="72DE3E14" w14:textId="77777777" w:rsidR="00E97394" w:rsidRDefault="00E97394" w:rsidP="001D0743"/>
    <w:p w14:paraId="53007522" w14:textId="77777777" w:rsidR="00E97394" w:rsidRDefault="00E97394" w:rsidP="001D0743"/>
    <w:p w14:paraId="539A7A88" w14:textId="77777777" w:rsidR="00E97394" w:rsidRDefault="00E97394" w:rsidP="001D0743"/>
    <w:p w14:paraId="685BA3CC" w14:textId="77777777" w:rsidR="00E97394" w:rsidRDefault="00E9739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CEF99" w14:textId="7DBD0B55" w:rsidR="001D35A0" w:rsidRDefault="001D35A0">
    <w:pPr>
      <w:pStyle w:val="a4"/>
      <w:rPr>
        <w:lang w:eastAsia="zh-CN"/>
      </w:rPr>
    </w:pPr>
    <w:r>
      <w:rPr>
        <w:rFonts w:hint="eastAsia"/>
        <w:lang w:eastAsia="zh-CN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879047"/>
      <w:docPartObj>
        <w:docPartGallery w:val="Page Numbers (Bottom of Page)"/>
        <w:docPartUnique/>
      </w:docPartObj>
    </w:sdtPr>
    <w:sdtContent>
      <w:p w14:paraId="64DBACBB" w14:textId="2C7E71D5" w:rsidR="002644C8" w:rsidRDefault="001D35A0" w:rsidP="001D35A0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380F5" w14:textId="77777777" w:rsidR="00E97394" w:rsidRDefault="00E97394" w:rsidP="001D0743">
      <w:r>
        <w:separator/>
      </w:r>
    </w:p>
    <w:p w14:paraId="63671723" w14:textId="77777777" w:rsidR="00E97394" w:rsidRDefault="00E97394" w:rsidP="001D0743"/>
    <w:p w14:paraId="04EF7548" w14:textId="77777777" w:rsidR="00E97394" w:rsidRDefault="00E97394" w:rsidP="001D0743"/>
    <w:p w14:paraId="7172FD48" w14:textId="77777777" w:rsidR="00E97394" w:rsidRDefault="00E97394" w:rsidP="001D0743"/>
    <w:p w14:paraId="636BA0D9" w14:textId="77777777" w:rsidR="00E97394" w:rsidRDefault="00E97394" w:rsidP="001D0743"/>
    <w:p w14:paraId="3306A20A" w14:textId="77777777" w:rsidR="00E97394" w:rsidRDefault="00E97394" w:rsidP="001D0743"/>
  </w:footnote>
  <w:footnote w:type="continuationSeparator" w:id="0">
    <w:p w14:paraId="619A3A50" w14:textId="77777777" w:rsidR="00E97394" w:rsidRDefault="00E97394" w:rsidP="001D0743">
      <w:r>
        <w:continuationSeparator/>
      </w:r>
    </w:p>
    <w:p w14:paraId="74BBF4AA" w14:textId="77777777" w:rsidR="00E97394" w:rsidRDefault="00E97394" w:rsidP="001D0743"/>
    <w:p w14:paraId="69A60349" w14:textId="77777777" w:rsidR="00E97394" w:rsidRDefault="00E97394" w:rsidP="001D0743"/>
    <w:p w14:paraId="20D8E628" w14:textId="77777777" w:rsidR="00E97394" w:rsidRDefault="00E97394" w:rsidP="001D0743"/>
    <w:p w14:paraId="3C024FD1" w14:textId="77777777" w:rsidR="00E97394" w:rsidRDefault="00E97394" w:rsidP="001D0743"/>
    <w:p w14:paraId="3FBCE31C" w14:textId="77777777" w:rsidR="00E97394" w:rsidRDefault="00E97394" w:rsidP="001D0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424380993">
    <w:abstractNumId w:val="8"/>
  </w:num>
  <w:num w:numId="2" w16cid:durableId="714699013">
    <w:abstractNumId w:val="14"/>
  </w:num>
  <w:num w:numId="3" w16cid:durableId="593559624">
    <w:abstractNumId w:val="17"/>
  </w:num>
  <w:num w:numId="4" w16cid:durableId="446779362">
    <w:abstractNumId w:val="13"/>
  </w:num>
  <w:num w:numId="5" w16cid:durableId="1059089974">
    <w:abstractNumId w:val="18"/>
  </w:num>
  <w:num w:numId="6" w16cid:durableId="1641111975">
    <w:abstractNumId w:val="1"/>
  </w:num>
  <w:num w:numId="7" w16cid:durableId="2089575907">
    <w:abstractNumId w:val="4"/>
  </w:num>
  <w:num w:numId="8" w16cid:durableId="1656453560">
    <w:abstractNumId w:val="10"/>
  </w:num>
  <w:num w:numId="9" w16cid:durableId="637299665">
    <w:abstractNumId w:val="16"/>
  </w:num>
  <w:num w:numId="10" w16cid:durableId="1167285031">
    <w:abstractNumId w:val="3"/>
  </w:num>
  <w:num w:numId="11" w16cid:durableId="1511986990">
    <w:abstractNumId w:val="6"/>
  </w:num>
  <w:num w:numId="12" w16cid:durableId="739210583">
    <w:abstractNumId w:val="9"/>
  </w:num>
  <w:num w:numId="13" w16cid:durableId="222258579">
    <w:abstractNumId w:val="7"/>
  </w:num>
  <w:num w:numId="14" w16cid:durableId="471873302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7"/>
  </w:num>
  <w:num w:numId="16" w16cid:durableId="457184216">
    <w:abstractNumId w:val="7"/>
  </w:num>
  <w:num w:numId="17" w16cid:durableId="18246187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5"/>
  </w:num>
  <w:num w:numId="20" w16cid:durableId="1211915367">
    <w:abstractNumId w:val="11"/>
  </w:num>
  <w:num w:numId="21" w16cid:durableId="2048600629">
    <w:abstractNumId w:val="2"/>
  </w:num>
  <w:num w:numId="22" w16cid:durableId="1768890274">
    <w:abstractNumId w:val="0"/>
  </w:num>
  <w:num w:numId="23" w16cid:durableId="58945756">
    <w:abstractNumId w:val="12"/>
  </w:num>
  <w:num w:numId="24" w16cid:durableId="916011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2AE4"/>
    <w:rsid w:val="000A39E3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13B0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40447"/>
    <w:rsid w:val="00140993"/>
    <w:rsid w:val="0014244A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106F"/>
    <w:rsid w:val="001B3BBD"/>
    <w:rsid w:val="001B4770"/>
    <w:rsid w:val="001C2345"/>
    <w:rsid w:val="001C4619"/>
    <w:rsid w:val="001C4C4F"/>
    <w:rsid w:val="001C58F7"/>
    <w:rsid w:val="001C5F6B"/>
    <w:rsid w:val="001C7624"/>
    <w:rsid w:val="001D0743"/>
    <w:rsid w:val="001D1012"/>
    <w:rsid w:val="001D35A0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29FA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0D97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2DF1"/>
    <w:rsid w:val="003B33CF"/>
    <w:rsid w:val="003C1531"/>
    <w:rsid w:val="003C28CB"/>
    <w:rsid w:val="003C3F8B"/>
    <w:rsid w:val="003C477F"/>
    <w:rsid w:val="003C4923"/>
    <w:rsid w:val="003C73C6"/>
    <w:rsid w:val="003D19E0"/>
    <w:rsid w:val="003D2BD5"/>
    <w:rsid w:val="003E05A6"/>
    <w:rsid w:val="003E6EFC"/>
    <w:rsid w:val="003E74D2"/>
    <w:rsid w:val="003E7BED"/>
    <w:rsid w:val="003F7514"/>
    <w:rsid w:val="003F7527"/>
    <w:rsid w:val="00400B21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0C38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493C"/>
    <w:rsid w:val="004F5047"/>
    <w:rsid w:val="004F55DA"/>
    <w:rsid w:val="004F6B2D"/>
    <w:rsid w:val="004F74F4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2C0C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855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9A5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585"/>
    <w:rsid w:val="0075165E"/>
    <w:rsid w:val="007524DF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5315"/>
    <w:rsid w:val="007777E0"/>
    <w:rsid w:val="00780DBC"/>
    <w:rsid w:val="007810B8"/>
    <w:rsid w:val="007857C7"/>
    <w:rsid w:val="007913F4"/>
    <w:rsid w:val="00794BDB"/>
    <w:rsid w:val="007A237C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0626"/>
    <w:rsid w:val="007F22F8"/>
    <w:rsid w:val="007F4988"/>
    <w:rsid w:val="007F76FE"/>
    <w:rsid w:val="00800E3B"/>
    <w:rsid w:val="008013B9"/>
    <w:rsid w:val="00807108"/>
    <w:rsid w:val="00812840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611B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371F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1D84"/>
    <w:rsid w:val="009633AF"/>
    <w:rsid w:val="00965E8A"/>
    <w:rsid w:val="0096691A"/>
    <w:rsid w:val="00967C27"/>
    <w:rsid w:val="00972C44"/>
    <w:rsid w:val="00973115"/>
    <w:rsid w:val="00985E4B"/>
    <w:rsid w:val="00986377"/>
    <w:rsid w:val="00994055"/>
    <w:rsid w:val="009966C0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26A2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26A8C"/>
    <w:rsid w:val="00A34A94"/>
    <w:rsid w:val="00A3565A"/>
    <w:rsid w:val="00A4475E"/>
    <w:rsid w:val="00A5248B"/>
    <w:rsid w:val="00A52B95"/>
    <w:rsid w:val="00A5536F"/>
    <w:rsid w:val="00A553FB"/>
    <w:rsid w:val="00A6162B"/>
    <w:rsid w:val="00A656C4"/>
    <w:rsid w:val="00A716C9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25B2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3DF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0E6D"/>
    <w:rsid w:val="00B52BA4"/>
    <w:rsid w:val="00B55395"/>
    <w:rsid w:val="00B5691C"/>
    <w:rsid w:val="00B604BC"/>
    <w:rsid w:val="00B62909"/>
    <w:rsid w:val="00B6314C"/>
    <w:rsid w:val="00B649B3"/>
    <w:rsid w:val="00B65630"/>
    <w:rsid w:val="00B71935"/>
    <w:rsid w:val="00B72BEA"/>
    <w:rsid w:val="00B8243B"/>
    <w:rsid w:val="00B83E6F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C7F4C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C000F0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09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4F56"/>
    <w:rsid w:val="00D557AE"/>
    <w:rsid w:val="00D62B10"/>
    <w:rsid w:val="00D63B78"/>
    <w:rsid w:val="00D75D06"/>
    <w:rsid w:val="00D821D2"/>
    <w:rsid w:val="00D84B27"/>
    <w:rsid w:val="00D87C6A"/>
    <w:rsid w:val="00D87DD4"/>
    <w:rsid w:val="00D910DC"/>
    <w:rsid w:val="00D95BD9"/>
    <w:rsid w:val="00D96416"/>
    <w:rsid w:val="00D9714F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4870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94E34"/>
    <w:rsid w:val="00E97394"/>
    <w:rsid w:val="00EA1A95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5CC5"/>
    <w:rsid w:val="00EE653E"/>
    <w:rsid w:val="00EF28CC"/>
    <w:rsid w:val="00EF32B4"/>
    <w:rsid w:val="00F04A52"/>
    <w:rsid w:val="00F14DAB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10F4"/>
    <w:rsid w:val="00FC4B37"/>
    <w:rsid w:val="00FC4ECA"/>
    <w:rsid w:val="00FC7566"/>
    <w:rsid w:val="00FC789D"/>
    <w:rsid w:val="00FD2902"/>
    <w:rsid w:val="00FD2BC8"/>
    <w:rsid w:val="00FD2CA9"/>
    <w:rsid w:val="00FD3194"/>
    <w:rsid w:val="00FD32D7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pacing w:before="100" w:beforeAutospacing="1" w:after="100" w:afterAutospacing="1" w:line="240" w:lineRule="auto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1073</TotalTime>
  <Pages>16</Pages>
  <Words>1460</Words>
  <Characters>8326</Characters>
  <Application>Microsoft Office Word</Application>
  <DocSecurity>0</DocSecurity>
  <Lines>69</Lines>
  <Paragraphs>19</Paragraphs>
  <ScaleCrop>false</ScaleCrop>
  <Company>中国石油大学</Company>
  <LinksUpToDate>false</LinksUpToDate>
  <CharactersWithSpaces>9767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模板</dc:subject>
  <dc:creator/>
  <cp:lastModifiedBy>翔 张</cp:lastModifiedBy>
  <cp:revision>59</cp:revision>
  <cp:lastPrinted>2008-07-17T03:36:00Z</cp:lastPrinted>
  <dcterms:created xsi:type="dcterms:W3CDTF">2017-10-13T02:08:00Z</dcterms:created>
  <dcterms:modified xsi:type="dcterms:W3CDTF">2024-12-15T09:37:00Z</dcterms:modified>
</cp:coreProperties>
</file>