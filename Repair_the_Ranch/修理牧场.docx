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197879D9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093CDB">
        <w:rPr>
          <w:rFonts w:hint="eastAsia"/>
          <w:lang w:eastAsia="zh-CN"/>
        </w:rPr>
        <w:t>修理牧场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45F8A699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 w:rsidR="006A5446">
        <w:rPr>
          <w:rFonts w:hint="eastAsia"/>
          <w:lang w:eastAsia="zh-CN"/>
        </w:rPr>
        <w:t>九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41C789BE" w14:textId="77193307" w:rsidR="00655068" w:rsidRDefault="00655068" w:rsidP="00655068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7A17C156" w14:textId="52F986A2" w:rsidR="00376EE0" w:rsidRPr="00376EE0" w:rsidRDefault="00376EE0" w:rsidP="00376EE0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76EE0">
        <w:rPr>
          <w:rFonts w:asciiTheme="minorEastAsia" w:eastAsiaTheme="minorEastAsia" w:hAnsiTheme="minorEastAsia"/>
          <w:sz w:val="21"/>
          <w:szCs w:val="16"/>
          <w:lang w:eastAsia="zh-CN"/>
        </w:rPr>
        <w:t>在现代农业生产中，农夫修复牧场栅栏是一项常见的任务。为了满足修复需求，农夫需要将一根长木头锯成若干块具有指定长度的小段。根据题目设定，锯木的酬金与每次锯木的长度成正比，即每次锯木的成本等于所锯木头的总长度。问题的关键在于如何优化锯木的分割策略，最小化总的酬金支出。具体而言，若木头的分割顺序不同，将导致不同的酬金支出。因此，如何通过合理的分割顺序，达到最小化费用的目标，是该问题的核心。这一问题涉及到动态规划、分治策略以及最优决策理论，具有较高的理论价值和实际应用意义。</w:t>
      </w:r>
    </w:p>
    <w:p w14:paraId="30EBC795" w14:textId="3B8F033D" w:rsidR="00655068" w:rsidRDefault="00655068" w:rsidP="00655068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475C23E7" w14:textId="5C01D9CC" w:rsidR="00655068" w:rsidRPr="00263119" w:rsidRDefault="00263119" w:rsidP="00263119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263119">
        <w:rPr>
          <w:rFonts w:ascii="SimSun" w:hAnsi="SimSun"/>
          <w:sz w:val="21"/>
          <w:szCs w:val="16"/>
          <w:lang w:eastAsia="zh-CN"/>
        </w:rPr>
        <w:t>本项目的核心需求是通过优化木头分割的顺序，计算出将木头锯成N段的最小总酬金。每次锯木的费用由锯开的木头长度决定，而每次锯木的顺序与方案选择将直接影响后续操作的成本。系统需能够对不同的锯木方案进行评估，最终输出最小的总花费。</w:t>
      </w:r>
    </w:p>
    <w:p w14:paraId="4CAE621E" w14:textId="39826210" w:rsidR="00655068" w:rsidRDefault="00655068" w:rsidP="00655068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项目功能分析</w:t>
      </w:r>
    </w:p>
    <w:p w14:paraId="338AFFC4" w14:textId="5C041632" w:rsidR="00655068" w:rsidRPr="00A6298B" w:rsidRDefault="00A6298B" w:rsidP="00A6298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A6298B">
        <w:rPr>
          <w:rFonts w:ascii="SimSun" w:hAnsi="SimSun" w:hint="eastAsia"/>
          <w:sz w:val="21"/>
          <w:szCs w:val="16"/>
          <w:lang w:eastAsia="zh-CN"/>
        </w:rPr>
        <w:t xml:space="preserve">项目具体功能分析如下: </w:t>
      </w:r>
    </w:p>
    <w:p w14:paraId="6D2E476C" w14:textId="77777777" w:rsidR="00A6298B" w:rsidRPr="00A6298B" w:rsidRDefault="00A6298B" w:rsidP="00A6298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A6298B">
        <w:rPr>
          <w:rFonts w:ascii="SimSun" w:hAnsi="SimSun" w:hint="eastAsia"/>
          <w:sz w:val="21"/>
          <w:szCs w:val="16"/>
          <w:lang w:eastAsia="zh-CN"/>
        </w:rPr>
        <w:t>(1)</w:t>
      </w:r>
      <w:r w:rsidRPr="00A6298B">
        <w:rPr>
          <w:rFonts w:ascii="SimSun" w:hAnsi="SimSun"/>
          <w:sz w:val="21"/>
          <w:szCs w:val="16"/>
          <w:lang w:eastAsia="zh-CN"/>
        </w:rPr>
        <w:t>获取用户输入</w:t>
      </w:r>
      <w:r w:rsidRPr="00A6298B">
        <w:rPr>
          <w:rFonts w:ascii="SimSun" w:hAnsi="SimSun" w:hint="eastAsia"/>
          <w:sz w:val="21"/>
          <w:szCs w:val="16"/>
          <w:lang w:eastAsia="zh-CN"/>
        </w:rPr>
        <w:t>，</w:t>
      </w:r>
      <w:r w:rsidRPr="00A6298B">
        <w:rPr>
          <w:rFonts w:ascii="SimSun" w:hAnsi="SimSun"/>
          <w:sz w:val="21"/>
          <w:szCs w:val="16"/>
          <w:lang w:eastAsia="zh-CN"/>
        </w:rPr>
        <w:t>确保输入数据的有效性</w:t>
      </w:r>
      <w:r w:rsidRPr="00A6298B">
        <w:rPr>
          <w:rFonts w:ascii="SimSun" w:hAnsi="SimSun" w:hint="eastAsia"/>
          <w:sz w:val="21"/>
          <w:szCs w:val="16"/>
          <w:lang w:eastAsia="zh-CN"/>
        </w:rPr>
        <w:t>，还</w:t>
      </w:r>
      <w:r w:rsidRPr="00A6298B">
        <w:rPr>
          <w:rFonts w:ascii="SimSun" w:hAnsi="SimSun"/>
          <w:sz w:val="21"/>
          <w:szCs w:val="16"/>
          <w:lang w:eastAsia="zh-CN"/>
        </w:rPr>
        <w:t>需要对用户输入的数据范围进行校验。</w:t>
      </w:r>
    </w:p>
    <w:p w14:paraId="634178CB" w14:textId="7B724974" w:rsidR="00A6298B" w:rsidRDefault="00A6298B" w:rsidP="00A6298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A6298B">
        <w:rPr>
          <w:rFonts w:ascii="SimSun" w:hAnsi="SimSun" w:hint="eastAsia"/>
          <w:sz w:val="21"/>
          <w:szCs w:val="16"/>
          <w:lang w:eastAsia="zh-CN"/>
        </w:rPr>
        <w:t>(2)</w:t>
      </w:r>
      <w:r w:rsidRPr="00A6298B">
        <w:rPr>
          <w:rFonts w:ascii="SimSun" w:hAnsi="SimSun"/>
          <w:sz w:val="21"/>
          <w:szCs w:val="16"/>
          <w:lang w:eastAsia="zh-CN"/>
        </w:rPr>
        <w:t>使用优先队列（最小堆）存储木头的长度，保证每次能快速获取当前最短的两段木头。</w:t>
      </w:r>
    </w:p>
    <w:p w14:paraId="38F167EE" w14:textId="6C4AF083" w:rsidR="00A6298B" w:rsidRDefault="00A6298B" w:rsidP="00A6298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Pr="00A6298B">
        <w:rPr>
          <w:rFonts w:ascii="SimSun" w:hAnsi="SimSun"/>
          <w:sz w:val="21"/>
          <w:szCs w:val="16"/>
          <w:lang w:eastAsia="zh-CN"/>
        </w:rPr>
        <w:t>基于贪心策略，不断从优先队列中取出最短的两段木头，将它们合并为一段，并计算当前的切割费用。</w:t>
      </w:r>
    </w:p>
    <w:p w14:paraId="40ADCC92" w14:textId="2AD5F6EC" w:rsidR="00A6298B" w:rsidRPr="00A6298B" w:rsidRDefault="00A6298B" w:rsidP="00A6298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(4)合理输出总费用，</w:t>
      </w:r>
      <w:r w:rsidRPr="00A6298B">
        <w:rPr>
          <w:rFonts w:ascii="SimSun" w:hAnsi="SimSun"/>
          <w:sz w:val="21"/>
          <w:szCs w:val="16"/>
          <w:lang w:eastAsia="zh-CN"/>
        </w:rPr>
        <w:t>清晰地</w:t>
      </w:r>
      <w:r>
        <w:rPr>
          <w:rFonts w:ascii="SimSun" w:hAnsi="SimSun" w:hint="eastAsia"/>
          <w:sz w:val="21"/>
          <w:szCs w:val="16"/>
          <w:lang w:eastAsia="zh-CN"/>
        </w:rPr>
        <w:t>显示</w:t>
      </w:r>
      <w:r w:rsidRPr="00A6298B">
        <w:rPr>
          <w:rFonts w:ascii="SimSun" w:hAnsi="SimSun"/>
          <w:sz w:val="21"/>
          <w:szCs w:val="16"/>
          <w:lang w:eastAsia="zh-CN"/>
        </w:rPr>
        <w:t>最小切割成本，便于用户理解。</w:t>
      </w:r>
    </w:p>
    <w:p w14:paraId="2FD39D5B" w14:textId="6B245DC5" w:rsidR="000B3400" w:rsidRPr="000B3400" w:rsidRDefault="00E14870" w:rsidP="00A6298B">
      <w:pPr>
        <w:pStyle w:val="1"/>
        <w:spacing w:after="240"/>
        <w:rPr>
          <w:lang w:eastAsia="zh-CN"/>
        </w:rPr>
      </w:pPr>
      <w:r w:rsidRPr="00A6298B">
        <w:rPr>
          <w:rFonts w:hint="eastAsia"/>
          <w:lang w:eastAsia="zh-CN"/>
        </w:rPr>
        <w:t>2</w:t>
      </w:r>
      <w:r w:rsidRPr="00A6298B">
        <w:rPr>
          <w:rFonts w:hint="eastAsia"/>
          <w:lang w:eastAsia="zh-CN"/>
        </w:rPr>
        <w:t>项目设计</w:t>
      </w:r>
    </w:p>
    <w:p w14:paraId="15AD9EC2" w14:textId="05FDFA50" w:rsidR="00655068" w:rsidRDefault="00655068" w:rsidP="00655068">
      <w:pPr>
        <w:pStyle w:val="2"/>
        <w:spacing w:before="120"/>
      </w:pPr>
      <w:r>
        <w:rPr>
          <w:rFonts w:hint="eastAsia"/>
        </w:rPr>
        <w:t>2.1</w:t>
      </w:r>
      <w:r>
        <w:rPr>
          <w:rFonts w:hint="eastAsia"/>
        </w:rPr>
        <w:t>数据结构设计</w:t>
      </w:r>
    </w:p>
    <w:p w14:paraId="44F4FD2A" w14:textId="0435845E" w:rsidR="00263119" w:rsidRPr="00263119" w:rsidRDefault="00263119" w:rsidP="00263119">
      <w:pPr>
        <w:rPr>
          <w:rFonts w:asciiTheme="minorEastAsia" w:eastAsiaTheme="minorEastAsia" w:hAnsiTheme="minorEastAsia"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 w:rsidRPr="00263119">
        <w:rPr>
          <w:rFonts w:asciiTheme="minorEastAsia" w:eastAsiaTheme="minorEastAsia" w:hAnsiTheme="minorEastAsia"/>
          <w:sz w:val="21"/>
          <w:szCs w:val="16"/>
          <w:lang w:eastAsia="zh-CN"/>
        </w:rPr>
        <w:t>优先队列是一种特殊的队列数据结构，支持按照元素优先级进行排序和操作</w:t>
      </w: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，</w:t>
      </w:r>
      <w:r w:rsidRPr="00263119">
        <w:rPr>
          <w:rFonts w:asciiTheme="minorEastAsia" w:eastAsiaTheme="minorEastAsia" w:hAnsiTheme="minorEastAsia"/>
          <w:sz w:val="21"/>
          <w:szCs w:val="16"/>
          <w:lang w:eastAsia="zh-CN"/>
        </w:rPr>
        <w:t>通常采用二叉堆（最小堆或最大堆）作为底层数据结构。在修理牧场项目的背景下，优先队列具有独特的应用价值，能够高效地维护锯木问题中的最优分割点，从而减少总酬金。</w:t>
      </w:r>
    </w:p>
    <w:p w14:paraId="58770257" w14:textId="36596A93" w:rsidR="00655068" w:rsidRDefault="00655068" w:rsidP="00655068">
      <w:pPr>
        <w:pStyle w:val="2"/>
        <w:spacing w:before="120"/>
      </w:pPr>
      <w:r>
        <w:rPr>
          <w:rFonts w:hint="eastAsia"/>
        </w:rPr>
        <w:lastRenderedPageBreak/>
        <w:t>2.2</w:t>
      </w:r>
      <w:r w:rsidRPr="00655068">
        <w:rPr>
          <w:rFonts w:ascii="NSimSun" w:eastAsia="NSimSun" w:hAnsi="Calibri" w:cs="NSimSun"/>
          <w:color w:val="2B91AF"/>
          <w:sz w:val="19"/>
          <w:szCs w:val="19"/>
          <w:highlight w:val="white"/>
          <w:lang w:bidi="ar-SA"/>
        </w:rPr>
        <w:t xml:space="preserve"> </w:t>
      </w:r>
      <w:r w:rsidRPr="00655068">
        <w:t>MyPriorityQueue</w:t>
      </w:r>
      <w:r>
        <w:rPr>
          <w:rFonts w:hint="eastAsia"/>
        </w:rPr>
        <w:t>类的设计</w:t>
      </w:r>
    </w:p>
    <w:p w14:paraId="510B41DC" w14:textId="412BAB53" w:rsidR="005D5E00" w:rsidRDefault="005D5E00" w:rsidP="005D5E00">
      <w:pPr>
        <w:pStyle w:val="3"/>
        <w:spacing w:before="120"/>
      </w:pPr>
      <w:r>
        <w:rPr>
          <w:rFonts w:hint="eastAsia"/>
        </w:rPr>
        <w:t>2.2.1</w:t>
      </w:r>
      <w:r>
        <w:rPr>
          <w:rFonts w:hint="eastAsia"/>
        </w:rPr>
        <w:t>概述</w:t>
      </w:r>
    </w:p>
    <w:p w14:paraId="39FC5E5A" w14:textId="76071E15" w:rsidR="00A5586E" w:rsidRPr="00A5586E" w:rsidRDefault="00A5586E" w:rsidP="00A5586E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5586E">
        <w:rPr>
          <w:rFonts w:ascii="SimSun" w:hAnsi="SimSun"/>
          <w:sz w:val="21"/>
          <w:szCs w:val="16"/>
          <w:lang w:eastAsia="zh-CN"/>
        </w:rPr>
        <w:t>MyPriorityQueue是一个基于堆结构实现的模板类，用于表示一个通用的优先队列。该类通过动态数组管理元素，支持对任意类型的数据进行优先级排序，并提供插入、删除、获取队首元素等核心操作。类内部维护了堆化操作的私有成员函数 heapifyUp 和 heapifyDown，分别用于插入后向上调整和删除后向下调整，以确保堆的有序性。用户可通过公开的接口检查队列是否为空或已满，获取队列的当前大小，并执行插入或删除操作，同时提供对队首元素的访问接口。MyPriorityQueue 的设计具备较高的灵活性和通用性，适用于需要高效优先级排序的场景，如任务调度、路径搜索和资源管理等。</w:t>
      </w:r>
    </w:p>
    <w:p w14:paraId="3036DBAA" w14:textId="27BCC6C5" w:rsidR="005D5E00" w:rsidRDefault="005D5E00" w:rsidP="005D5E00">
      <w:pPr>
        <w:pStyle w:val="3"/>
        <w:spacing w:before="120"/>
      </w:pPr>
      <w:r>
        <w:rPr>
          <w:rFonts w:hint="eastAsia"/>
        </w:rPr>
        <w:t>2.2.2</w:t>
      </w:r>
      <w:r>
        <w:rPr>
          <w:rFonts w:hint="eastAsia"/>
        </w:rPr>
        <w:t>类定义</w:t>
      </w:r>
    </w:p>
    <w:p w14:paraId="3A7B76CB" w14:textId="77777777" w:rsidR="00A5586E" w:rsidRPr="00A5586E" w:rsidRDefault="00A5586E" w:rsidP="00A5586E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>template&lt;typename Type&gt;</w:t>
      </w:r>
    </w:p>
    <w:p w14:paraId="2D890E02" w14:textId="77777777" w:rsidR="00A5586E" w:rsidRPr="00A5586E" w:rsidRDefault="00A5586E" w:rsidP="00A5586E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>class MyPriorityQueue</w:t>
      </w:r>
    </w:p>
    <w:p w14:paraId="7DEB2868" w14:textId="77777777" w:rsidR="00A5586E" w:rsidRPr="00A5586E" w:rsidRDefault="00A5586E" w:rsidP="00A5586E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417A1B23" w14:textId="77777777" w:rsidR="00A5586E" w:rsidRPr="00A5586E" w:rsidRDefault="00A5586E" w:rsidP="00A5586E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>private:</w:t>
      </w:r>
    </w:p>
    <w:p w14:paraId="046FE336" w14:textId="218D475F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Type* elements;</w:t>
      </w:r>
    </w:p>
    <w:p w14:paraId="536C4BC2" w14:textId="43F7D477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int maxsize;</w:t>
      </w:r>
    </w:p>
    <w:p w14:paraId="7CA333B4" w14:textId="159EA19D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int currsize;</w:t>
      </w:r>
    </w:p>
    <w:p w14:paraId="1C03859E" w14:textId="01AAC959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void heapifyUp(int index);</w:t>
      </w:r>
    </w:p>
    <w:p w14:paraId="4E29B060" w14:textId="0FFB0F7C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void heapifyDown(int index);</w:t>
      </w:r>
    </w:p>
    <w:p w14:paraId="306032A2" w14:textId="77777777" w:rsidR="00A5586E" w:rsidRPr="00A5586E" w:rsidRDefault="00A5586E" w:rsidP="00A5586E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>public:</w:t>
      </w:r>
    </w:p>
    <w:p w14:paraId="75834FEF" w14:textId="2D8DCBB6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MyPriorityQueue(int _maxsize);</w:t>
      </w:r>
    </w:p>
    <w:p w14:paraId="499E70EB" w14:textId="33CCD06C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~MyPriorityQueue() { delete[]elements; }</w:t>
      </w:r>
    </w:p>
    <w:p w14:paraId="5E5ED331" w14:textId="536487C4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bool isEmpty(void) const { return currsize == 0; }</w:t>
      </w:r>
    </w:p>
    <w:p w14:paraId="76D8E73F" w14:textId="52B93D73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bool isFull(void) const { return currsize == maxsize; }</w:t>
      </w:r>
    </w:p>
    <w:p w14:paraId="7A2C6407" w14:textId="2777370D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int getSize(void) const { return currsize; }</w:t>
      </w:r>
    </w:p>
    <w:p w14:paraId="14066266" w14:textId="2387B222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bool insert(const Type&amp; item);</w:t>
      </w:r>
    </w:p>
    <w:p w14:paraId="53F98E4A" w14:textId="27C995F9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  <w:t>bool remove(Type&amp; item);</w:t>
      </w:r>
    </w:p>
    <w:p w14:paraId="27D47F4E" w14:textId="7B8B4034" w:rsidR="00A5586E" w:rsidRPr="00A5586E" w:rsidRDefault="00A5586E" w:rsidP="00A5586E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>bool getFront(Type&amp; item) const;</w:t>
      </w:r>
    </w:p>
    <w:p w14:paraId="23C641D1" w14:textId="1E24A5AF" w:rsidR="00A5586E" w:rsidRDefault="00A5586E" w:rsidP="00A5586E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A5586E">
        <w:rPr>
          <w:rFonts w:asciiTheme="minorEastAsia" w:eastAsiaTheme="minorEastAsia" w:hAnsiTheme="minorEastAsia"/>
          <w:sz w:val="21"/>
          <w:szCs w:val="16"/>
          <w:lang w:eastAsia="zh-CN"/>
        </w:rPr>
        <w:t>};</w:t>
      </w:r>
    </w:p>
    <w:p w14:paraId="1A1ADA51" w14:textId="6927AF68" w:rsidR="00DA5118" w:rsidRPr="00DA5118" w:rsidRDefault="00DA5118" w:rsidP="00DA5118">
      <w:pPr>
        <w:pStyle w:val="2"/>
        <w:spacing w:before="120"/>
      </w:pPr>
      <w:r w:rsidRPr="00DA5118">
        <w:rPr>
          <w:rFonts w:hint="eastAsia"/>
        </w:rPr>
        <w:lastRenderedPageBreak/>
        <w:t>2.3</w:t>
      </w:r>
      <w:r w:rsidRPr="00DA5118">
        <w:rPr>
          <w:rFonts w:hint="eastAsia"/>
        </w:rPr>
        <w:t>项目主体架构设计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DA5118" w14:paraId="49C63120" w14:textId="77777777" w:rsidTr="00DA5118">
        <w:tc>
          <w:tcPr>
            <w:tcW w:w="9286" w:type="dxa"/>
          </w:tcPr>
          <w:p w14:paraId="209330DC" w14:textId="47AA420E" w:rsidR="00DA5118" w:rsidRDefault="00DA5118" w:rsidP="00DA5118">
            <w:pPr>
              <w:jc w:val="center"/>
              <w:rPr>
                <w:rFonts w:asciiTheme="minorEastAsia" w:eastAsiaTheme="minorEastAsia" w:hAnsiTheme="minorEastAsia" w:hint="eastAsia"/>
                <w:sz w:val="21"/>
                <w:szCs w:val="16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F03EFCC" wp14:editId="3B36BE9C">
                  <wp:extent cx="5486400" cy="4231242"/>
                  <wp:effectExtent l="0" t="0" r="0" b="0"/>
                  <wp:docPr id="5455051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9048" cy="423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6F7EC" w14:textId="5FB26EA8" w:rsidR="00DA5118" w:rsidRPr="00DA5118" w:rsidRDefault="00DA5118" w:rsidP="00DA5118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DA5118">
        <w:rPr>
          <w:rFonts w:ascii="KaiTi" w:eastAsia="KaiTi" w:hAnsi="KaiTi" w:hint="eastAsia"/>
          <w:sz w:val="21"/>
          <w:szCs w:val="16"/>
          <w:lang w:eastAsia="zh-CN"/>
        </w:rPr>
        <w:t>2.3.1项目主体架构流程图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项目功能实现</w:t>
      </w:r>
    </w:p>
    <w:p w14:paraId="08AE7DD8" w14:textId="242699A2" w:rsidR="00F36613" w:rsidRDefault="00F36613" w:rsidP="00360C85">
      <w:pPr>
        <w:pStyle w:val="2"/>
        <w:spacing w:before="120"/>
      </w:pPr>
      <w:r w:rsidRPr="00360C85">
        <w:rPr>
          <w:rFonts w:hint="eastAsia"/>
        </w:rPr>
        <w:t>3.1</w:t>
      </w:r>
      <w:r w:rsidRPr="00360C85">
        <w:rPr>
          <w:rFonts w:hint="eastAsia"/>
        </w:rPr>
        <w:t>项目主体架构实现</w:t>
      </w:r>
    </w:p>
    <w:p w14:paraId="27D0B4C3" w14:textId="42AAF494" w:rsidR="00360C85" w:rsidRDefault="00360C85" w:rsidP="00360C85">
      <w:pPr>
        <w:pStyle w:val="3"/>
        <w:spacing w:before="120"/>
      </w:pPr>
      <w:r>
        <w:rPr>
          <w:rFonts w:hint="eastAsia"/>
        </w:rPr>
        <w:t>3.1.1</w:t>
      </w:r>
      <w:r>
        <w:rPr>
          <w:rFonts w:hint="eastAsia"/>
        </w:rPr>
        <w:t>项目主体架构实现思路</w:t>
      </w:r>
    </w:p>
    <w:p w14:paraId="14B6B8F4" w14:textId="0FC3747A" w:rsidR="00F77F66" w:rsidRPr="00F77F66" w:rsidRDefault="00F77F66" w:rsidP="00F77F66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F77F66">
        <w:rPr>
          <w:rFonts w:ascii="SimSun" w:hAnsi="SimSun"/>
          <w:sz w:val="21"/>
          <w:szCs w:val="16"/>
          <w:lang w:eastAsia="zh-CN"/>
        </w:rPr>
        <w:t>这段代码实现了最小成本切割木头的问题，采用的是经典的贪心算法，通过优先队列（最小堆）来优化操作顺序，从而确保每次合并操作的代价最小。具体实现思路如下：</w:t>
      </w:r>
    </w:p>
    <w:p w14:paraId="40E233CB" w14:textId="37BFF33A" w:rsidR="00F77F66" w:rsidRPr="00F77F66" w:rsidRDefault="00F77F66" w:rsidP="00F77F66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F77F66">
        <w:rPr>
          <w:rFonts w:ascii="SimSun" w:hAnsi="SimSun"/>
          <w:sz w:val="21"/>
          <w:szCs w:val="16"/>
          <w:lang w:eastAsia="zh-CN"/>
        </w:rPr>
        <w:t>程序首先读取用户输入的木头数量，并初始化一个优先队列用于存储木头的长度。接着，用户依次输入每段木头的长度，这些长度会被插入优先队列中。由于优先队列的特性，能够始终保证最小值优先出列。</w:t>
      </w:r>
    </w:p>
    <w:p w14:paraId="40E9D3B4" w14:textId="77777777" w:rsidR="00F77F66" w:rsidRPr="00F77F66" w:rsidRDefault="00F77F66" w:rsidP="00F77F66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F77F66">
        <w:rPr>
          <w:rFonts w:ascii="SimSun" w:hAnsi="SimSun"/>
          <w:sz w:val="21"/>
          <w:szCs w:val="16"/>
          <w:lang w:eastAsia="zh-CN"/>
        </w:rPr>
        <w:t>在主循环中，程序每次从队列中取出最短的两段木头，将它们合并为一段新的木头，并将合并的代价累加到总成本中，同时将新木头的长度重新插入队列。这个过程不断重复，直到优先队列中只剩下一段木头为止。</w:t>
      </w:r>
    </w:p>
    <w:p w14:paraId="656B7BE0" w14:textId="77777777" w:rsidR="00F77F66" w:rsidRPr="00F77F66" w:rsidRDefault="00F77F66" w:rsidP="00F77F66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F77F66">
        <w:rPr>
          <w:rFonts w:ascii="SimSun" w:hAnsi="SimSun"/>
          <w:sz w:val="21"/>
          <w:szCs w:val="16"/>
          <w:lang w:eastAsia="zh-CN"/>
        </w:rPr>
        <w:lastRenderedPageBreak/>
        <w:t>最后，程序输出累计的最小切割成本。贪心策略在这里的核心是：每次优先合并最短的两段木头，这样可以保证局部最优，从而得到全局最优解。</w:t>
      </w:r>
    </w:p>
    <w:p w14:paraId="455EDE4E" w14:textId="400D8ACB" w:rsidR="00360C85" w:rsidRDefault="00360C85" w:rsidP="00360C85">
      <w:pPr>
        <w:pStyle w:val="3"/>
        <w:spacing w:before="120"/>
      </w:pPr>
      <w:r>
        <w:rPr>
          <w:rFonts w:hint="eastAsia"/>
        </w:rPr>
        <w:t>3.1.2</w:t>
      </w:r>
      <w:r>
        <w:rPr>
          <w:rFonts w:hint="eastAsia"/>
        </w:rPr>
        <w:t>项目主体架构核心代码</w:t>
      </w:r>
    </w:p>
    <w:p w14:paraId="4961CA38" w14:textId="77777777" w:rsidR="00360C85" w:rsidRPr="00360C85" w:rsidRDefault="00360C85" w:rsidP="00360C85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>int main()</w:t>
      </w:r>
    </w:p>
    <w:p w14:paraId="4797A354" w14:textId="77777777" w:rsidR="00360C85" w:rsidRPr="00360C85" w:rsidRDefault="00360C85" w:rsidP="00360C85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>{</w:t>
      </w:r>
    </w:p>
    <w:p w14:paraId="1F61B751" w14:textId="709E96FB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>int num = inputInteger(1, INT_MAX, "</w:t>
      </w:r>
      <w:r w:rsidRPr="00360C85">
        <w:rPr>
          <w:rFonts w:ascii="SimSun" w:hAnsi="SimSun" w:hint="eastAsia"/>
          <w:sz w:val="21"/>
          <w:szCs w:val="16"/>
          <w:lang w:eastAsia="zh-CN"/>
        </w:rPr>
        <w:t>请输入要将木头切成的块数</w:t>
      </w:r>
      <w:r w:rsidRPr="00360C85">
        <w:rPr>
          <w:rFonts w:ascii="SimSun" w:hAnsi="SimSun"/>
          <w:sz w:val="21"/>
          <w:szCs w:val="16"/>
          <w:lang w:eastAsia="zh-CN"/>
        </w:rPr>
        <w:t>: ");</w:t>
      </w:r>
    </w:p>
    <w:p w14:paraId="02C26430" w14:textId="0F131B04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MyPriorityQueue&lt;int&gt; pq(num);</w:t>
      </w:r>
    </w:p>
    <w:p w14:paraId="768A3D08" w14:textId="6B00176E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int totalCost = 0;</w:t>
      </w:r>
    </w:p>
    <w:p w14:paraId="30545392" w14:textId="7D8FD2E4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>std::cout &lt;&lt; std::endl &lt;&lt; "</w:t>
      </w:r>
      <w:r w:rsidRPr="00360C85">
        <w:rPr>
          <w:rFonts w:ascii="SimSun" w:hAnsi="SimSun" w:hint="eastAsia"/>
          <w:sz w:val="21"/>
          <w:szCs w:val="16"/>
          <w:lang w:eastAsia="zh-CN"/>
        </w:rPr>
        <w:t>请依次输入</w:t>
      </w:r>
      <w:r w:rsidRPr="00360C85">
        <w:rPr>
          <w:rFonts w:ascii="SimSun" w:hAnsi="SimSun"/>
          <w:sz w:val="21"/>
          <w:szCs w:val="16"/>
          <w:lang w:eastAsia="zh-CN"/>
        </w:rPr>
        <w:t xml:space="preserve"> " &lt;&lt; num &lt;&lt; " </w:t>
      </w:r>
      <w:r w:rsidRPr="00360C85">
        <w:rPr>
          <w:rFonts w:ascii="SimSun" w:hAnsi="SimSun" w:hint="eastAsia"/>
          <w:sz w:val="21"/>
          <w:szCs w:val="16"/>
          <w:lang w:eastAsia="zh-CN"/>
        </w:rPr>
        <w:t>段木头的长度</w:t>
      </w:r>
      <w:r w:rsidRPr="00360C85">
        <w:rPr>
          <w:rFonts w:ascii="SimSun" w:hAnsi="SimSun"/>
          <w:sz w:val="21"/>
          <w:szCs w:val="16"/>
          <w:lang w:eastAsia="zh-CN"/>
        </w:rPr>
        <w:t>: " ;</w:t>
      </w:r>
    </w:p>
    <w:p w14:paraId="2E16D597" w14:textId="119A5F74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for (int i = 0; i &lt; num; i++) {</w:t>
      </w:r>
    </w:p>
    <w:p w14:paraId="3D0CDB9F" w14:textId="6A4CAAE6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int length;</w:t>
      </w:r>
    </w:p>
    <w:p w14:paraId="31522D77" w14:textId="1A451784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std::cin &gt;&gt; length;</w:t>
      </w:r>
    </w:p>
    <w:p w14:paraId="38A70BBE" w14:textId="67A3F440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pq.insert(length);</w:t>
      </w:r>
    </w:p>
    <w:p w14:paraId="7B7A45DF" w14:textId="17DE182A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}</w:t>
      </w:r>
    </w:p>
    <w:p w14:paraId="1CD771A7" w14:textId="3E51BFBA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>while (pq.getSize() &gt; 1) {</w:t>
      </w:r>
    </w:p>
    <w:p w14:paraId="102FCE0A" w14:textId="61350C73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>int first, second;</w:t>
      </w:r>
    </w:p>
    <w:p w14:paraId="15001C38" w14:textId="4B2B755D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>pq.remove(first);</w:t>
      </w:r>
    </w:p>
    <w:p w14:paraId="404747DE" w14:textId="5D42459A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pq.remove(second);</w:t>
      </w:r>
    </w:p>
    <w:p w14:paraId="099CD9FB" w14:textId="52751676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int cost = first + second;</w:t>
      </w:r>
    </w:p>
    <w:p w14:paraId="61632CDA" w14:textId="70EB8DD2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pq.insert(cost);</w:t>
      </w:r>
    </w:p>
    <w:p w14:paraId="34BC89A7" w14:textId="17ACB325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>totalCost += cost;</w:t>
      </w:r>
    </w:p>
    <w:p w14:paraId="3FF99912" w14:textId="57613DAD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>}</w:t>
      </w:r>
    </w:p>
    <w:p w14:paraId="6572135D" w14:textId="4887E845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ab/>
        <w:t xml:space="preserve">std::cout &lt;&lt; std::endl &lt;&lt; "&gt;&gt;&gt; </w:t>
      </w:r>
      <w:r w:rsidRPr="00360C85">
        <w:rPr>
          <w:rFonts w:ascii="SimSun" w:hAnsi="SimSun" w:hint="eastAsia"/>
          <w:sz w:val="21"/>
          <w:szCs w:val="16"/>
          <w:lang w:eastAsia="zh-CN"/>
        </w:rPr>
        <w:t>最小切割成本为</w:t>
      </w:r>
      <w:r w:rsidRPr="00360C85">
        <w:rPr>
          <w:rFonts w:ascii="SimSun" w:hAnsi="SimSun"/>
          <w:sz w:val="21"/>
          <w:szCs w:val="16"/>
          <w:lang w:eastAsia="zh-CN"/>
        </w:rPr>
        <w:t>: " &lt;&lt; totalCost &lt;&lt; std::endl;</w:t>
      </w:r>
    </w:p>
    <w:p w14:paraId="645DD018" w14:textId="20E6716A" w:rsidR="00360C85" w:rsidRPr="00360C85" w:rsidRDefault="00360C85" w:rsidP="00360C85">
      <w:pPr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360C85">
        <w:rPr>
          <w:rFonts w:ascii="SimSun" w:hAnsi="SimSun"/>
          <w:sz w:val="21"/>
          <w:szCs w:val="16"/>
          <w:lang w:eastAsia="zh-CN"/>
        </w:rPr>
        <w:t>return 0;</w:t>
      </w:r>
    </w:p>
    <w:p w14:paraId="00C9B73D" w14:textId="7E05057A" w:rsidR="00360C85" w:rsidRPr="00360C85" w:rsidRDefault="00360C85" w:rsidP="00360C85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360C85">
        <w:rPr>
          <w:rFonts w:ascii="SimSun" w:hAnsi="SimSun"/>
          <w:sz w:val="21"/>
          <w:szCs w:val="16"/>
          <w:lang w:eastAsia="zh-CN"/>
        </w:rPr>
        <w:t>}</w:t>
      </w:r>
    </w:p>
    <w:p w14:paraId="52C7151A" w14:textId="166C915F" w:rsidR="00F36613" w:rsidRDefault="00F36613" w:rsidP="00D40AFF">
      <w:pPr>
        <w:pStyle w:val="2"/>
        <w:spacing w:before="120"/>
      </w:pPr>
      <w:r>
        <w:rPr>
          <w:rFonts w:hint="eastAsia"/>
        </w:rPr>
        <w:t>3.2</w:t>
      </w:r>
      <w:r w:rsidR="00D40AFF">
        <w:rPr>
          <w:rFonts w:hint="eastAsia"/>
        </w:rPr>
        <w:t>异常处理功能的实现</w:t>
      </w:r>
    </w:p>
    <w:p w14:paraId="74E0C18F" w14:textId="4ED008CB" w:rsidR="00360C85" w:rsidRDefault="00360C85" w:rsidP="00360C85">
      <w:pPr>
        <w:pStyle w:val="3"/>
        <w:spacing w:before="120"/>
      </w:pPr>
      <w:r>
        <w:rPr>
          <w:rFonts w:hint="eastAsia"/>
        </w:rPr>
        <w:t>3.</w:t>
      </w:r>
      <w:r w:rsidR="005A57A8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动态内存申请失败的异常处理</w:t>
      </w:r>
    </w:p>
    <w:p w14:paraId="6D6E6FCD" w14:textId="77777777" w:rsidR="00360C85" w:rsidRDefault="00360C85" w:rsidP="00360C85">
      <w:pPr>
        <w:ind w:firstLine="480"/>
        <w:rPr>
          <w:sz w:val="21"/>
          <w:szCs w:val="16"/>
          <w:lang w:eastAsia="zh-CN"/>
        </w:rPr>
      </w:pPr>
      <w:r w:rsidRPr="00FE3DCD">
        <w:rPr>
          <w:rFonts w:hint="eastAsia"/>
          <w:sz w:val="21"/>
          <w:szCs w:val="16"/>
          <w:lang w:eastAsia="zh-CN"/>
        </w:rPr>
        <w:t>在进行动态内存申请时，程序使用</w:t>
      </w:r>
      <w:r w:rsidRPr="00FE3DCD">
        <w:rPr>
          <w:sz w:val="21"/>
          <w:szCs w:val="16"/>
          <w:lang w:eastAsia="zh-CN"/>
        </w:rPr>
        <w:t>new(std::nothrow)</w:t>
      </w:r>
      <w:r w:rsidRPr="00FE3DCD">
        <w:rPr>
          <w:rFonts w:hint="eastAsia"/>
          <w:sz w:val="21"/>
          <w:szCs w:val="16"/>
          <w:lang w:eastAsia="zh-CN"/>
        </w:rPr>
        <w:t>来尝试分配内存。</w:t>
      </w:r>
      <w:r w:rsidRPr="00FE3DCD">
        <w:rPr>
          <w:sz w:val="21"/>
          <w:szCs w:val="16"/>
          <w:lang w:eastAsia="zh-CN"/>
        </w:rPr>
        <w:t>new(std::nothrow)</w:t>
      </w:r>
      <w:r w:rsidRPr="00FE3DCD">
        <w:rPr>
          <w:rFonts w:hint="eastAsia"/>
          <w:sz w:val="21"/>
          <w:szCs w:val="16"/>
          <w:lang w:eastAsia="zh-CN"/>
        </w:rPr>
        <w:t>在分配内存失败时不会引发异常，而是返回一个空指针（</w:t>
      </w:r>
      <w:r w:rsidRPr="00FE3DCD">
        <w:rPr>
          <w:sz w:val="21"/>
          <w:szCs w:val="16"/>
          <w:lang w:eastAsia="zh-CN"/>
        </w:rPr>
        <w:t>nullptr</w:t>
      </w:r>
      <w:r w:rsidRPr="00FE3DCD">
        <w:rPr>
          <w:rFonts w:hint="eastAsia"/>
          <w:sz w:val="21"/>
          <w:szCs w:val="16"/>
          <w:lang w:eastAsia="zh-CN"/>
        </w:rPr>
        <w:t>），代码检查指针是否为空指针，如果为空指针，意味着内存分配失败，这时程序将执行以下操作：</w:t>
      </w:r>
    </w:p>
    <w:p w14:paraId="40C3F832" w14:textId="77777777" w:rsidR="00360C85" w:rsidRPr="00FE3DCD" w:rsidRDefault="00360C85" w:rsidP="00360C85">
      <w:pPr>
        <w:ind w:firstLine="480"/>
        <w:rPr>
          <w:sz w:val="21"/>
          <w:szCs w:val="16"/>
          <w:lang w:eastAsia="zh-CN"/>
        </w:rPr>
      </w:pPr>
      <w:r w:rsidRPr="00FE3DCD">
        <w:rPr>
          <w:sz w:val="21"/>
          <w:szCs w:val="16"/>
          <w:lang w:eastAsia="zh-CN"/>
        </w:rPr>
        <w:lastRenderedPageBreak/>
        <w:t>(1)</w:t>
      </w:r>
      <w:r w:rsidRPr="00FE3DCD">
        <w:rPr>
          <w:rFonts w:hint="eastAsia"/>
          <w:sz w:val="21"/>
          <w:szCs w:val="16"/>
          <w:lang w:eastAsia="zh-CN"/>
        </w:rPr>
        <w:t>向标准错误流</w:t>
      </w:r>
      <w:r w:rsidRPr="00FE3DCD">
        <w:rPr>
          <w:sz w:val="21"/>
          <w:szCs w:val="16"/>
          <w:lang w:eastAsia="zh-CN"/>
        </w:rPr>
        <w:t>std::cerr</w:t>
      </w:r>
      <w:r w:rsidRPr="00FE3DCD">
        <w:rPr>
          <w:rFonts w:hint="eastAsia"/>
          <w:sz w:val="21"/>
          <w:szCs w:val="16"/>
          <w:lang w:eastAsia="zh-CN"/>
        </w:rPr>
        <w:t>输出一条错误消息</w:t>
      </w:r>
      <w:r w:rsidRPr="00FE3DCD">
        <w:rPr>
          <w:sz w:val="21"/>
          <w:szCs w:val="16"/>
          <w:lang w:eastAsia="zh-CN"/>
        </w:rPr>
        <w:t>"Error: Memory allocation failed."</w:t>
      </w:r>
      <w:r w:rsidRPr="00FE3DCD">
        <w:rPr>
          <w:rFonts w:hint="eastAsia"/>
          <w:sz w:val="21"/>
          <w:szCs w:val="16"/>
          <w:lang w:eastAsia="zh-CN"/>
        </w:rPr>
        <w:t>；</w:t>
      </w:r>
      <w:r w:rsidRPr="00FE3DCD">
        <w:rPr>
          <w:sz w:val="21"/>
          <w:szCs w:val="16"/>
          <w:lang w:eastAsia="zh-CN"/>
        </w:rPr>
        <w:t xml:space="preserve"> </w:t>
      </w:r>
    </w:p>
    <w:p w14:paraId="39155F38" w14:textId="77777777" w:rsidR="00360C85" w:rsidRPr="00FE3DCD" w:rsidRDefault="00360C85" w:rsidP="00360C85">
      <w:pPr>
        <w:ind w:firstLine="480"/>
        <w:rPr>
          <w:sz w:val="21"/>
          <w:szCs w:val="16"/>
          <w:lang w:eastAsia="zh-CN"/>
        </w:rPr>
      </w:pPr>
      <w:r w:rsidRPr="00FE3DCD">
        <w:rPr>
          <w:sz w:val="21"/>
          <w:szCs w:val="16"/>
          <w:lang w:eastAsia="zh-CN"/>
        </w:rPr>
        <w:t>(2)</w:t>
      </w:r>
      <w:r w:rsidRPr="00FE3DCD">
        <w:rPr>
          <w:rFonts w:hint="eastAsia"/>
          <w:sz w:val="21"/>
          <w:szCs w:val="16"/>
          <w:lang w:eastAsia="zh-CN"/>
        </w:rPr>
        <w:t>调用</w:t>
      </w:r>
      <w:r w:rsidRPr="00FE3DCD">
        <w:rPr>
          <w:sz w:val="21"/>
          <w:szCs w:val="16"/>
          <w:lang w:eastAsia="zh-CN"/>
        </w:rPr>
        <w:t>exit</w:t>
      </w:r>
      <w:r w:rsidRPr="00FE3DCD">
        <w:rPr>
          <w:rFonts w:hint="eastAsia"/>
          <w:sz w:val="21"/>
          <w:szCs w:val="16"/>
          <w:lang w:eastAsia="zh-CN"/>
        </w:rPr>
        <w:t>函数，返回错误码</w:t>
      </w:r>
      <w:r w:rsidRPr="00FE3DCD">
        <w:rPr>
          <w:sz w:val="21"/>
          <w:szCs w:val="16"/>
          <w:lang w:eastAsia="zh-CN"/>
        </w:rPr>
        <w:t>-1</w:t>
      </w:r>
      <w:r w:rsidRPr="00FE3DCD">
        <w:rPr>
          <w:rFonts w:hint="eastAsia"/>
          <w:sz w:val="21"/>
          <w:szCs w:val="16"/>
          <w:lang w:eastAsia="zh-CN"/>
        </w:rPr>
        <w:t>，用于指示内存分配错误，并导致程序退出。</w:t>
      </w:r>
    </w:p>
    <w:p w14:paraId="03F2C502" w14:textId="57404F2D" w:rsidR="00360C85" w:rsidRDefault="00360C85" w:rsidP="00360C85">
      <w:pPr>
        <w:pStyle w:val="3"/>
        <w:spacing w:before="120"/>
      </w:pPr>
      <w:r>
        <w:rPr>
          <w:rFonts w:hint="eastAsia"/>
        </w:rPr>
        <w:t>3.</w:t>
      </w:r>
      <w:r w:rsidR="005A57A8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输入非法的异常处理</w:t>
      </w:r>
    </w:p>
    <w:p w14:paraId="137C9327" w14:textId="33834AA6" w:rsidR="00360C85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 w:hint="eastAsia"/>
          <w:sz w:val="21"/>
          <w:szCs w:val="16"/>
          <w:lang w:eastAsia="zh-CN"/>
        </w:rPr>
        <w:t>程序通过调用</w:t>
      </w:r>
      <w:r w:rsidRPr="002F2907">
        <w:rPr>
          <w:rFonts w:ascii="SimSun" w:hAnsi="SimSun"/>
          <w:sz w:val="21"/>
          <w:szCs w:val="16"/>
          <w:lang w:eastAsia="zh-CN"/>
        </w:rPr>
        <w:t>inputInteger</w:t>
      </w:r>
      <w:r w:rsidRPr="002F2907">
        <w:rPr>
          <w:rFonts w:ascii="SimSun" w:hAnsi="SimSun" w:hint="eastAsia"/>
          <w:sz w:val="21"/>
          <w:szCs w:val="16"/>
          <w:lang w:eastAsia="zh-CN"/>
        </w:rPr>
        <w:t>函数输入</w:t>
      </w:r>
      <w:r w:rsidR="000B668B">
        <w:rPr>
          <w:rFonts w:ascii="SimSun" w:hAnsi="SimSun" w:hint="eastAsia"/>
          <w:sz w:val="21"/>
          <w:szCs w:val="16"/>
          <w:lang w:eastAsia="zh-CN"/>
        </w:rPr>
        <w:t>木块的数量</w:t>
      </w:r>
      <w:r w:rsidRPr="002F2907">
        <w:rPr>
          <w:rFonts w:ascii="SimSun" w:hAnsi="SimSun" w:hint="eastAsia"/>
          <w:sz w:val="21"/>
          <w:szCs w:val="16"/>
          <w:lang w:eastAsia="zh-CN"/>
        </w:rPr>
        <w:t>。</w:t>
      </w:r>
      <w:r w:rsidRPr="002F2907">
        <w:rPr>
          <w:rFonts w:ascii="SimSun" w:hAnsi="SimSun"/>
          <w:sz w:val="21"/>
          <w:szCs w:val="16"/>
          <w:lang w:eastAsia="zh-CN"/>
        </w:rPr>
        <w:t>inputInteger</w:t>
      </w:r>
      <w:r w:rsidRPr="002F2907">
        <w:rPr>
          <w:rFonts w:ascii="SimSun" w:hAnsi="SimSun" w:hint="eastAsia"/>
          <w:sz w:val="21"/>
          <w:szCs w:val="16"/>
          <w:lang w:eastAsia="zh-CN"/>
        </w:rPr>
        <w:t>函数用于获取用户输入的整数，同时限制输入必须在指定的范围内，函数的代码如下：</w:t>
      </w:r>
    </w:p>
    <w:p w14:paraId="2D260634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 xml:space="preserve">int inputInteger(int lowerLimit, int upperLimit, const char* prompt) </w:t>
      </w:r>
    </w:p>
    <w:p w14:paraId="26C8B3DC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>{</w:t>
      </w:r>
    </w:p>
    <w:p w14:paraId="7CA8D6E2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std::cout &lt;&lt; "&gt;&gt;&gt; " &lt;&lt; "</w:t>
      </w:r>
      <w:r w:rsidRPr="002F2907">
        <w:rPr>
          <w:rFonts w:ascii="SimSun" w:hAnsi="SimSun" w:hint="eastAsia"/>
          <w:sz w:val="21"/>
          <w:szCs w:val="16"/>
          <w:lang w:eastAsia="zh-CN"/>
        </w:rPr>
        <w:t>请输入</w:t>
      </w:r>
      <w:r w:rsidRPr="002F2907">
        <w:rPr>
          <w:rFonts w:ascii="SimSun" w:hAnsi="SimSun"/>
          <w:sz w:val="21"/>
          <w:szCs w:val="16"/>
          <w:lang w:eastAsia="zh-CN"/>
        </w:rPr>
        <w:t xml:space="preserve">" &lt;&lt; prompt &lt;&lt; " </w:t>
      </w:r>
      <w:r w:rsidRPr="002F2907">
        <w:rPr>
          <w:rFonts w:ascii="SimSun" w:hAnsi="SimSun" w:hint="eastAsia"/>
          <w:sz w:val="21"/>
          <w:szCs w:val="16"/>
          <w:lang w:eastAsia="zh-CN"/>
        </w:rPr>
        <w:t>整数范围</w:t>
      </w:r>
      <w:r w:rsidRPr="002F2907">
        <w:rPr>
          <w:rFonts w:ascii="SimSun" w:hAnsi="SimSun"/>
          <w:sz w:val="21"/>
          <w:szCs w:val="16"/>
          <w:lang w:eastAsia="zh-CN"/>
        </w:rPr>
        <w:t>: [" &lt;&lt; lowerLimit &lt;&lt; "~" &lt;&lt; upperLimit &lt;&lt; "]: ";</w:t>
      </w:r>
    </w:p>
    <w:p w14:paraId="7448A5BE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int input;</w:t>
      </w:r>
    </w:p>
    <w:p w14:paraId="220B5DCA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while (true) {</w:t>
      </w:r>
    </w:p>
    <w:p w14:paraId="2919DA49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std::cin &gt;&gt; input;</w:t>
      </w:r>
    </w:p>
    <w:p w14:paraId="5FD7FC6F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if (std::cin.good() &amp;&amp; input &gt;= lowerLimit &amp;&amp; input &lt;= upperLimit) {</w:t>
      </w:r>
    </w:p>
    <w:p w14:paraId="7BFC06F6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std::cin.clear();</w:t>
      </w:r>
    </w:p>
    <w:p w14:paraId="0EA40701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std::cin.ignore(INT_MAX, '\n');</w:t>
      </w:r>
    </w:p>
    <w:p w14:paraId="45AD59C0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std::cout &lt;&lt; std::endl;</w:t>
      </w:r>
    </w:p>
    <w:p w14:paraId="2658F0EB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return input;</w:t>
      </w:r>
    </w:p>
    <w:p w14:paraId="3D1F3CDD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}</w:t>
      </w:r>
    </w:p>
    <w:p w14:paraId="726ECDCA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else {</w:t>
      </w:r>
    </w:p>
    <w:p w14:paraId="1FD9A09E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std::cerr &lt;&lt; "&gt;&gt;&gt; " &lt;&lt; prompt &lt;&lt; "</w:t>
      </w:r>
      <w:r w:rsidRPr="002F2907">
        <w:rPr>
          <w:rFonts w:ascii="SimSun" w:hAnsi="SimSun" w:hint="eastAsia"/>
          <w:sz w:val="21"/>
          <w:szCs w:val="16"/>
          <w:lang w:eastAsia="zh-CN"/>
        </w:rPr>
        <w:t>输入不合法，请重新输入！</w:t>
      </w:r>
      <w:r w:rsidRPr="002F2907">
        <w:rPr>
          <w:rFonts w:ascii="SimSun" w:hAnsi="SimSun"/>
          <w:sz w:val="21"/>
          <w:szCs w:val="16"/>
          <w:lang w:eastAsia="zh-CN"/>
        </w:rPr>
        <w:t>" &lt;&lt; std::endl;</w:t>
      </w:r>
    </w:p>
    <w:p w14:paraId="7AF385F7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std::cin.clear();</w:t>
      </w:r>
    </w:p>
    <w:p w14:paraId="6B675A40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std::cin.ignore(INT_MAX, '\n');</w:t>
      </w:r>
    </w:p>
    <w:p w14:paraId="76FE3D76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}</w:t>
      </w:r>
    </w:p>
    <w:p w14:paraId="1288CD95" w14:textId="77777777" w:rsidR="00360C85" w:rsidRPr="002F2907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}</w:t>
      </w:r>
    </w:p>
    <w:p w14:paraId="25438E65" w14:textId="77777777" w:rsidR="00360C85" w:rsidRDefault="00360C85" w:rsidP="00360C85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>}</w:t>
      </w:r>
    </w:p>
    <w:p w14:paraId="617F8A12" w14:textId="77777777" w:rsidR="00360C85" w:rsidRPr="00360C85" w:rsidRDefault="00360C85" w:rsidP="00360C85">
      <w:pPr>
        <w:rPr>
          <w:lang w:eastAsia="zh-CN"/>
        </w:rPr>
      </w:pP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rFonts w:hint="eastAsia"/>
          <w:lang w:eastAsia="zh-CN"/>
        </w:rPr>
        <w:t>项目测试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81029" w14:paraId="32FA735C" w14:textId="77777777" w:rsidTr="00681029">
        <w:tc>
          <w:tcPr>
            <w:tcW w:w="9286" w:type="dxa"/>
          </w:tcPr>
          <w:p w14:paraId="1527CD44" w14:textId="2B22EB6B" w:rsidR="002016C4" w:rsidRDefault="00681029" w:rsidP="006A5446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7B1FFAF" wp14:editId="62AAC70C">
                  <wp:extent cx="5747045" cy="1574881"/>
                  <wp:effectExtent l="0" t="0" r="6350" b="6350"/>
                  <wp:docPr id="14487431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7431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045" cy="157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F0193" w14:textId="77E093D2" w:rsidR="002016C4" w:rsidRPr="005D5E00" w:rsidRDefault="005D5E00" w:rsidP="006A5446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5D5E00">
        <w:rPr>
          <w:rFonts w:ascii="KaiTi" w:eastAsia="KaiTi" w:hAnsi="KaiTi" w:hint="eastAsia"/>
          <w:sz w:val="21"/>
          <w:szCs w:val="16"/>
          <w:lang w:eastAsia="zh-CN"/>
        </w:rPr>
        <w:t>4.1项目功能测试示例</w:t>
      </w:r>
    </w:p>
    <w:p w14:paraId="7BF41618" w14:textId="32A9B58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p w14:paraId="1491504F" w14:textId="77777777" w:rsidR="008369F3" w:rsidRPr="008369F3" w:rsidRDefault="008369F3" w:rsidP="008369F3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8369F3">
        <w:rPr>
          <w:rFonts w:ascii="SimSun" w:hAnsi="SimSun"/>
          <w:sz w:val="21"/>
          <w:szCs w:val="16"/>
          <w:lang w:eastAsia="zh-CN"/>
        </w:rPr>
        <w:t>Windows</w:t>
      </w:r>
      <w:r w:rsidRPr="008369F3">
        <w:rPr>
          <w:rFonts w:ascii="SimSun" w:hAnsi="SimSun" w:hint="eastAsia"/>
          <w:sz w:val="21"/>
          <w:szCs w:val="16"/>
          <w:lang w:eastAsia="zh-CN"/>
        </w:rPr>
        <w:t>系统：</w:t>
      </w:r>
      <w:r w:rsidRPr="008369F3">
        <w:rPr>
          <w:rFonts w:ascii="SimSun" w:hAnsi="SimSun"/>
          <w:sz w:val="21"/>
          <w:szCs w:val="16"/>
          <w:lang w:eastAsia="zh-CN"/>
        </w:rPr>
        <w:t xml:space="preserve">Windows 11 x64 </w:t>
      </w:r>
    </w:p>
    <w:p w14:paraId="25C2A20B" w14:textId="77777777" w:rsidR="008369F3" w:rsidRPr="008369F3" w:rsidRDefault="008369F3" w:rsidP="008369F3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8369F3">
        <w:rPr>
          <w:rFonts w:ascii="SimSun" w:hAnsi="SimSun"/>
          <w:sz w:val="21"/>
          <w:szCs w:val="16"/>
          <w:lang w:eastAsia="zh-CN"/>
        </w:rPr>
        <w:t>Windows</w:t>
      </w:r>
      <w:r w:rsidRPr="008369F3">
        <w:rPr>
          <w:rFonts w:ascii="SimSun" w:hAnsi="SimSun" w:hint="eastAsia"/>
          <w:sz w:val="21"/>
          <w:szCs w:val="16"/>
          <w:lang w:eastAsia="zh-CN"/>
        </w:rPr>
        <w:t>集成开发环境：</w:t>
      </w:r>
      <w:r w:rsidRPr="008369F3">
        <w:rPr>
          <w:rFonts w:ascii="SimSun" w:hAnsi="SimSun"/>
          <w:sz w:val="21"/>
          <w:szCs w:val="16"/>
          <w:lang w:eastAsia="zh-CN"/>
        </w:rPr>
        <w:t>Microsoft Visual Studio 2022 (Release</w:t>
      </w:r>
      <w:r w:rsidRPr="008369F3">
        <w:rPr>
          <w:rFonts w:ascii="SimSun" w:hAnsi="SimSun" w:hint="eastAsia"/>
          <w:sz w:val="21"/>
          <w:szCs w:val="16"/>
          <w:lang w:eastAsia="zh-CN"/>
        </w:rPr>
        <w:t>模式</w:t>
      </w:r>
      <w:r w:rsidRPr="008369F3">
        <w:rPr>
          <w:rFonts w:ascii="SimSun" w:hAnsi="SimSun"/>
          <w:sz w:val="21"/>
          <w:szCs w:val="16"/>
          <w:lang w:eastAsia="zh-CN"/>
        </w:rPr>
        <w:t xml:space="preserve">) </w:t>
      </w:r>
    </w:p>
    <w:p w14:paraId="293E0744" w14:textId="36CF5471" w:rsidR="008369F3" w:rsidRPr="008369F3" w:rsidRDefault="008369F3" w:rsidP="008369F3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8369F3">
        <w:rPr>
          <w:rFonts w:ascii="SimSun" w:hAnsi="SimSun"/>
          <w:sz w:val="21"/>
          <w:szCs w:val="16"/>
          <w:lang w:eastAsia="zh-CN"/>
        </w:rPr>
        <w:t>Windows</w:t>
      </w:r>
      <w:r w:rsidRPr="008369F3">
        <w:rPr>
          <w:rFonts w:ascii="SimSun" w:hAnsi="SimSun" w:hint="eastAsia"/>
          <w:sz w:val="21"/>
          <w:szCs w:val="16"/>
          <w:lang w:eastAsia="zh-CN"/>
        </w:rPr>
        <w:t>编译运行环境：本项目适用于</w:t>
      </w:r>
      <w:r w:rsidRPr="008369F3">
        <w:rPr>
          <w:rFonts w:ascii="SimSun" w:hAnsi="SimSun"/>
          <w:sz w:val="21"/>
          <w:szCs w:val="16"/>
          <w:lang w:eastAsia="zh-CN"/>
        </w:rPr>
        <w:t>x86</w:t>
      </w:r>
      <w:r w:rsidRPr="008369F3">
        <w:rPr>
          <w:rFonts w:ascii="SimSun" w:hAnsi="SimSun" w:hint="eastAsia"/>
          <w:sz w:val="21"/>
          <w:szCs w:val="16"/>
          <w:lang w:eastAsia="zh-CN"/>
        </w:rPr>
        <w:t>架构和</w:t>
      </w:r>
      <w:r w:rsidRPr="008369F3">
        <w:rPr>
          <w:rFonts w:ascii="SimSun" w:hAnsi="SimSun"/>
          <w:sz w:val="21"/>
          <w:szCs w:val="16"/>
          <w:lang w:eastAsia="zh-CN"/>
        </w:rPr>
        <w:t>x64</w:t>
      </w:r>
      <w:r w:rsidRPr="008369F3">
        <w:rPr>
          <w:rFonts w:ascii="SimSun" w:hAnsi="SimSun" w:hint="eastAsia"/>
          <w:sz w:val="21"/>
          <w:szCs w:val="16"/>
          <w:lang w:eastAsia="zh-CN"/>
        </w:rPr>
        <w:t>架构</w:t>
      </w:r>
    </w:p>
    <w:sectPr w:rsidR="008369F3" w:rsidRPr="008369F3" w:rsidSect="00FD3194">
      <w:footerReference w:type="even" r:id="rId10"/>
      <w:footerReference w:type="default" r:id="rId11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E51A9" w14:textId="77777777" w:rsidR="004B3BF6" w:rsidRDefault="004B3BF6" w:rsidP="001D0743">
      <w:r>
        <w:separator/>
      </w:r>
    </w:p>
    <w:p w14:paraId="22BF7A17" w14:textId="77777777" w:rsidR="004B3BF6" w:rsidRDefault="004B3BF6" w:rsidP="001D0743"/>
    <w:p w14:paraId="26BB98F4" w14:textId="77777777" w:rsidR="004B3BF6" w:rsidRDefault="004B3BF6" w:rsidP="001D0743"/>
    <w:p w14:paraId="05E77EE5" w14:textId="77777777" w:rsidR="004B3BF6" w:rsidRDefault="004B3BF6" w:rsidP="001D0743"/>
    <w:p w14:paraId="1CFBB7CA" w14:textId="77777777" w:rsidR="004B3BF6" w:rsidRDefault="004B3BF6" w:rsidP="001D0743"/>
    <w:p w14:paraId="7FC67461" w14:textId="77777777" w:rsidR="004B3BF6" w:rsidRDefault="004B3BF6" w:rsidP="001D0743"/>
  </w:endnote>
  <w:endnote w:type="continuationSeparator" w:id="0">
    <w:p w14:paraId="6D3FD5EA" w14:textId="77777777" w:rsidR="004B3BF6" w:rsidRDefault="004B3BF6" w:rsidP="001D0743">
      <w:r>
        <w:continuationSeparator/>
      </w:r>
    </w:p>
    <w:p w14:paraId="44FE7043" w14:textId="77777777" w:rsidR="004B3BF6" w:rsidRDefault="004B3BF6" w:rsidP="001D0743"/>
    <w:p w14:paraId="702596B9" w14:textId="77777777" w:rsidR="004B3BF6" w:rsidRDefault="004B3BF6" w:rsidP="001D0743"/>
    <w:p w14:paraId="6D1435FC" w14:textId="77777777" w:rsidR="004B3BF6" w:rsidRDefault="004B3BF6" w:rsidP="001D0743"/>
    <w:p w14:paraId="3B67EB46" w14:textId="77777777" w:rsidR="004B3BF6" w:rsidRDefault="004B3BF6" w:rsidP="001D0743"/>
    <w:p w14:paraId="1CB9B778" w14:textId="77777777" w:rsidR="004B3BF6" w:rsidRDefault="004B3BF6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3E9E0" w14:textId="77777777" w:rsidR="004B3BF6" w:rsidRDefault="004B3BF6" w:rsidP="001D0743">
      <w:r>
        <w:separator/>
      </w:r>
    </w:p>
    <w:p w14:paraId="6700007A" w14:textId="77777777" w:rsidR="004B3BF6" w:rsidRDefault="004B3BF6" w:rsidP="001D0743"/>
    <w:p w14:paraId="061F3AD1" w14:textId="77777777" w:rsidR="004B3BF6" w:rsidRDefault="004B3BF6" w:rsidP="001D0743"/>
    <w:p w14:paraId="77200604" w14:textId="77777777" w:rsidR="004B3BF6" w:rsidRDefault="004B3BF6" w:rsidP="001D0743"/>
    <w:p w14:paraId="2293BA18" w14:textId="77777777" w:rsidR="004B3BF6" w:rsidRDefault="004B3BF6" w:rsidP="001D0743"/>
    <w:p w14:paraId="18570144" w14:textId="77777777" w:rsidR="004B3BF6" w:rsidRDefault="004B3BF6" w:rsidP="001D0743"/>
  </w:footnote>
  <w:footnote w:type="continuationSeparator" w:id="0">
    <w:p w14:paraId="6E1B80F6" w14:textId="77777777" w:rsidR="004B3BF6" w:rsidRDefault="004B3BF6" w:rsidP="001D0743">
      <w:r>
        <w:continuationSeparator/>
      </w:r>
    </w:p>
    <w:p w14:paraId="302F4179" w14:textId="77777777" w:rsidR="004B3BF6" w:rsidRDefault="004B3BF6" w:rsidP="001D0743"/>
    <w:p w14:paraId="1FEF8C36" w14:textId="77777777" w:rsidR="004B3BF6" w:rsidRDefault="004B3BF6" w:rsidP="001D0743"/>
    <w:p w14:paraId="43E2B182" w14:textId="77777777" w:rsidR="004B3BF6" w:rsidRDefault="004B3BF6" w:rsidP="001D0743"/>
    <w:p w14:paraId="6AC0A369" w14:textId="77777777" w:rsidR="004B3BF6" w:rsidRDefault="004B3BF6" w:rsidP="001D0743"/>
    <w:p w14:paraId="7B49F584" w14:textId="77777777" w:rsidR="004B3BF6" w:rsidRDefault="004B3BF6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8"/>
  </w:num>
  <w:num w:numId="2" w16cid:durableId="714699013">
    <w:abstractNumId w:val="14"/>
  </w:num>
  <w:num w:numId="3" w16cid:durableId="593559624">
    <w:abstractNumId w:val="17"/>
  </w:num>
  <w:num w:numId="4" w16cid:durableId="446779362">
    <w:abstractNumId w:val="13"/>
  </w:num>
  <w:num w:numId="5" w16cid:durableId="1059089974">
    <w:abstractNumId w:val="18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0"/>
  </w:num>
  <w:num w:numId="9" w16cid:durableId="637299665">
    <w:abstractNumId w:val="16"/>
  </w:num>
  <w:num w:numId="10" w16cid:durableId="1167285031">
    <w:abstractNumId w:val="3"/>
  </w:num>
  <w:num w:numId="11" w16cid:durableId="1511986990">
    <w:abstractNumId w:val="6"/>
  </w:num>
  <w:num w:numId="12" w16cid:durableId="739210583">
    <w:abstractNumId w:val="9"/>
  </w:num>
  <w:num w:numId="13" w16cid:durableId="222258579">
    <w:abstractNumId w:val="7"/>
  </w:num>
  <w:num w:numId="14" w16cid:durableId="47187330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7"/>
  </w:num>
  <w:num w:numId="16" w16cid:durableId="457184216">
    <w:abstractNumId w:val="7"/>
  </w:num>
  <w:num w:numId="17" w16cid:durableId="18246187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1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2"/>
  </w:num>
  <w:num w:numId="24" w16cid:durableId="916011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3CDB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3400"/>
    <w:rsid w:val="000B6665"/>
    <w:rsid w:val="000B668B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37C63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08BF"/>
    <w:rsid w:val="002016C4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3119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0C85"/>
    <w:rsid w:val="00361256"/>
    <w:rsid w:val="003623E0"/>
    <w:rsid w:val="003625DD"/>
    <w:rsid w:val="0036347D"/>
    <w:rsid w:val="00370E52"/>
    <w:rsid w:val="0037390F"/>
    <w:rsid w:val="00373E12"/>
    <w:rsid w:val="00375271"/>
    <w:rsid w:val="00376EE0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3BF6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57A8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5E00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55068"/>
    <w:rsid w:val="00663048"/>
    <w:rsid w:val="006633A0"/>
    <w:rsid w:val="006641A9"/>
    <w:rsid w:val="00667E22"/>
    <w:rsid w:val="006725FB"/>
    <w:rsid w:val="00674E33"/>
    <w:rsid w:val="00677514"/>
    <w:rsid w:val="00677673"/>
    <w:rsid w:val="00681029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A5446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5F7"/>
    <w:rsid w:val="00750C28"/>
    <w:rsid w:val="00751585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87429"/>
    <w:rsid w:val="007913F4"/>
    <w:rsid w:val="00794BD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59AB"/>
    <w:rsid w:val="007E78B2"/>
    <w:rsid w:val="007E7C8B"/>
    <w:rsid w:val="007F05CC"/>
    <w:rsid w:val="007F0626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369F3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07C09"/>
    <w:rsid w:val="009108F2"/>
    <w:rsid w:val="0091444C"/>
    <w:rsid w:val="009155F3"/>
    <w:rsid w:val="00916481"/>
    <w:rsid w:val="00916C41"/>
    <w:rsid w:val="0092108B"/>
    <w:rsid w:val="009253A3"/>
    <w:rsid w:val="009256D8"/>
    <w:rsid w:val="009260DB"/>
    <w:rsid w:val="00926378"/>
    <w:rsid w:val="00934A7E"/>
    <w:rsid w:val="0093709A"/>
    <w:rsid w:val="00943339"/>
    <w:rsid w:val="00946937"/>
    <w:rsid w:val="00946D5B"/>
    <w:rsid w:val="009504BF"/>
    <w:rsid w:val="009513B6"/>
    <w:rsid w:val="009517B7"/>
    <w:rsid w:val="009543C4"/>
    <w:rsid w:val="00954B54"/>
    <w:rsid w:val="009577D3"/>
    <w:rsid w:val="00957897"/>
    <w:rsid w:val="009602DA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7348F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5586E"/>
    <w:rsid w:val="00A6162B"/>
    <w:rsid w:val="00A6298B"/>
    <w:rsid w:val="00A656C4"/>
    <w:rsid w:val="00A72EF7"/>
    <w:rsid w:val="00A75A84"/>
    <w:rsid w:val="00A76C29"/>
    <w:rsid w:val="00A77DD8"/>
    <w:rsid w:val="00A8193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5310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AFF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5118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4DAB"/>
    <w:rsid w:val="00F1712D"/>
    <w:rsid w:val="00F225D6"/>
    <w:rsid w:val="00F2462A"/>
    <w:rsid w:val="00F3347E"/>
    <w:rsid w:val="00F36613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77F66"/>
    <w:rsid w:val="00F81950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4D7AAB82-CD2E-486F-8BD3-6EBEEF45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450</TotalTime>
  <Pages>7</Pages>
  <Words>1353</Words>
  <Characters>2396</Characters>
  <Application>Microsoft Office Word</Application>
  <DocSecurity>0</DocSecurity>
  <Lines>126</Lines>
  <Paragraphs>144</Paragraphs>
  <ScaleCrop>false</ScaleCrop>
  <Company>中国石油大学</Company>
  <LinksUpToDate>false</LinksUpToDate>
  <CharactersWithSpaces>3605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模板</dc:subject>
  <dc:creator/>
  <cp:keywords/>
  <dc:description/>
  <cp:lastModifiedBy>翔 张</cp:lastModifiedBy>
  <cp:revision>8</cp:revision>
  <cp:lastPrinted>2008-07-17T03:36:00Z</cp:lastPrinted>
  <dcterms:created xsi:type="dcterms:W3CDTF">2017-10-13T02:08:00Z</dcterms:created>
  <dcterms:modified xsi:type="dcterms:W3CDTF">2024-12-09T15:29:00Z</dcterms:modified>
</cp:coreProperties>
</file>