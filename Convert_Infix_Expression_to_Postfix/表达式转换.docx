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5686E035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163DF">
        <w:rPr>
          <w:rFonts w:hint="eastAsia"/>
          <w:lang w:eastAsia="zh-CN"/>
        </w:rPr>
        <w:t>表达式转换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30B895C6" w14:textId="1EE662AA" w:rsidR="00222152" w:rsidRDefault="00222152" w:rsidP="00E879E3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14FC8EFE" w14:textId="081B65C8" w:rsidR="004F1180" w:rsidRPr="004F1180" w:rsidRDefault="004F1180" w:rsidP="00222152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 </w:t>
      </w:r>
      <w:r w:rsidRPr="004F1180">
        <w:rPr>
          <w:rFonts w:asciiTheme="minorEastAsia" w:eastAsiaTheme="minorEastAsia" w:hAnsiTheme="minorEastAsia" w:hint="eastAsia"/>
          <w:sz w:val="21"/>
          <w:szCs w:val="16"/>
          <w:lang w:eastAsia="zh-CN"/>
        </w:rPr>
        <w:t>在计算机科学中，算术表达式有多种表示形式，其中最常见的有三种：前缀表示法、中缀表示法和后缀表示法。中缀表示法是我们日常生活中最常见的表示方式，运算符位于操作数之间（例如：3 + 5）。然而，计算机在处理中缀表达式时，需要额外处理运算符的优先级和括号，以保证运算顺序的正确性。而后缀表示法（或逆波兰表示法）则省去了运算符优先级和括号的问题，运算符直接跟随操作数（例如：3 5 +）。因此，将中缀表达式转换为后缀表达式是计算机科学中的一个经典问题，它能够简化计算机对表达式的求值过程。</w:t>
      </w:r>
    </w:p>
    <w:p w14:paraId="1B40AA90" w14:textId="45B24867" w:rsidR="00222152" w:rsidRDefault="00222152" w:rsidP="00E879E3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项目要求分析</w:t>
      </w:r>
    </w:p>
    <w:p w14:paraId="225E2D71" w14:textId="75B792BD" w:rsidR="004F1180" w:rsidRPr="004F1180" w:rsidRDefault="004F1180" w:rsidP="00222152">
      <w:pPr>
        <w:rPr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</w:t>
      </w:r>
      <w:r w:rsidRPr="004F1180">
        <w:rPr>
          <w:rFonts w:hint="eastAsia"/>
          <w:sz w:val="21"/>
          <w:szCs w:val="16"/>
          <w:lang w:eastAsia="zh-CN"/>
        </w:rPr>
        <w:t xml:space="preserve"> </w:t>
      </w:r>
      <w:r w:rsidRPr="004F1180">
        <w:rPr>
          <w:rFonts w:hint="eastAsia"/>
          <w:sz w:val="21"/>
          <w:szCs w:val="16"/>
          <w:lang w:eastAsia="zh-CN"/>
        </w:rPr>
        <w:t>该项目要求设计一个程序，将用户输入的中缀算术表达式转换为后缀表达式。程序需要能够解析输入的中缀表达式，包括多位数的整数、浮点数、负数以及不同的运算符（如加法、减法、乘法、除法等），并根据运算符的优先级以及括号的配对规则，正确地将其转换成后缀表示法。此外，程序还需要处理常见的错误情况，如无效的表达式或括号配对错误，并输出相应的错误提示。最终，程序应该输出转换后的后缀表达式，供后续的求</w:t>
      </w:r>
      <w:proofErr w:type="gramStart"/>
      <w:r w:rsidRPr="004F1180">
        <w:rPr>
          <w:rFonts w:hint="eastAsia"/>
          <w:sz w:val="21"/>
          <w:szCs w:val="16"/>
          <w:lang w:eastAsia="zh-CN"/>
        </w:rPr>
        <w:t>值程序</w:t>
      </w:r>
      <w:proofErr w:type="gramEnd"/>
      <w:r w:rsidRPr="004F1180">
        <w:rPr>
          <w:rFonts w:hint="eastAsia"/>
          <w:sz w:val="21"/>
          <w:szCs w:val="16"/>
          <w:lang w:eastAsia="zh-CN"/>
        </w:rPr>
        <w:t>使用。</w:t>
      </w:r>
    </w:p>
    <w:p w14:paraId="3932ED2E" w14:textId="08DFF6B3" w:rsidR="00222152" w:rsidRDefault="00222152" w:rsidP="00E879E3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3EFFBC98" w14:textId="73F2DD52" w:rsidR="004F1180" w:rsidRPr="00984144" w:rsidRDefault="004F1180" w:rsidP="004F118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984144">
        <w:rPr>
          <w:rFonts w:ascii="SimSun" w:hAnsi="SimSun" w:hint="eastAsia"/>
          <w:sz w:val="21"/>
          <w:szCs w:val="16"/>
          <w:lang w:eastAsia="zh-CN"/>
        </w:rPr>
        <w:t>该项目的主要功能是将中缀表达式转换为后缀表达式。</w:t>
      </w:r>
    </w:p>
    <w:p w14:paraId="7617F795" w14:textId="6B84A692" w:rsidR="004F1180" w:rsidRPr="00984144" w:rsidRDefault="004F1180" w:rsidP="004F118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984144">
        <w:rPr>
          <w:rFonts w:ascii="SimSun" w:hAnsi="SimSun" w:hint="eastAsia"/>
          <w:sz w:val="21"/>
          <w:szCs w:val="16"/>
          <w:lang w:eastAsia="zh-CN"/>
        </w:rPr>
        <w:t>(1)程序需要能够解析输入的表达式，识别操作数（数字）、运算符（如 +、-、*、/）和括号（( 和 )）。</w:t>
      </w:r>
    </w:p>
    <w:p w14:paraId="559085DF" w14:textId="56A3B917" w:rsidR="004F1180" w:rsidRPr="00984144" w:rsidRDefault="004F1180" w:rsidP="004F1180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984144">
        <w:rPr>
          <w:rFonts w:ascii="SimSun" w:hAnsi="SimSun" w:hint="eastAsia"/>
          <w:sz w:val="21"/>
          <w:szCs w:val="16"/>
          <w:lang w:eastAsia="zh-CN"/>
        </w:rPr>
        <w:t>(2)程序</w:t>
      </w:r>
      <w:r w:rsidR="00EB4CC8" w:rsidRPr="00984144">
        <w:rPr>
          <w:rFonts w:ascii="SimSun" w:hAnsi="SimSun" w:hint="eastAsia"/>
          <w:sz w:val="21"/>
          <w:szCs w:val="16"/>
          <w:lang w:eastAsia="zh-CN"/>
        </w:rPr>
        <w:t>需要运用合适的数据结构，</w:t>
      </w:r>
      <w:r w:rsidRPr="00984144">
        <w:rPr>
          <w:rFonts w:ascii="SimSun" w:hAnsi="SimSun" w:hint="eastAsia"/>
          <w:sz w:val="21"/>
          <w:szCs w:val="16"/>
          <w:lang w:eastAsia="zh-CN"/>
        </w:rPr>
        <w:t>将</w:t>
      </w:r>
      <w:r w:rsidR="00EB4CC8" w:rsidRPr="00984144">
        <w:rPr>
          <w:rFonts w:ascii="SimSun" w:hAnsi="SimSun" w:hint="eastAsia"/>
          <w:sz w:val="21"/>
          <w:szCs w:val="16"/>
          <w:lang w:eastAsia="zh-CN"/>
        </w:rPr>
        <w:t>原来的表达式</w:t>
      </w:r>
      <w:r w:rsidRPr="00984144">
        <w:rPr>
          <w:rFonts w:ascii="SimSun" w:hAnsi="SimSun" w:hint="eastAsia"/>
          <w:sz w:val="21"/>
          <w:szCs w:val="16"/>
          <w:lang w:eastAsia="zh-CN"/>
        </w:rPr>
        <w:t>输出一个后缀表达式，该表达式可以直接用于计算或进一步的处理。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55817ABE" w14:textId="2C29AC40" w:rsidR="00135E98" w:rsidRDefault="007F48D7" w:rsidP="008809F0">
      <w:pPr>
        <w:pStyle w:val="2"/>
        <w:spacing w:before="120"/>
      </w:pPr>
      <w:r>
        <w:rPr>
          <w:rFonts w:hint="eastAsia"/>
        </w:rPr>
        <w:t>2.</w:t>
      </w:r>
      <w:r w:rsidR="00464C53">
        <w:rPr>
          <w:rFonts w:hint="eastAsia"/>
        </w:rPr>
        <w:t>1</w:t>
      </w:r>
      <w:r w:rsidR="00B81B82" w:rsidRPr="007F48D7">
        <w:rPr>
          <w:rFonts w:hint="eastAsia"/>
        </w:rPr>
        <w:t xml:space="preserve"> </w:t>
      </w:r>
      <w:r w:rsidR="008809F0">
        <w:rPr>
          <w:rFonts w:hint="eastAsia"/>
        </w:rPr>
        <w:t>结构体和类设计</w:t>
      </w:r>
    </w:p>
    <w:p w14:paraId="20AF782E" w14:textId="77777777" w:rsidR="008809F0" w:rsidRDefault="008809F0" w:rsidP="008809F0">
      <w:pPr>
        <w:pStyle w:val="3"/>
        <w:spacing w:before="120"/>
      </w:pPr>
      <w:r>
        <w:rPr>
          <w:rFonts w:hint="eastAsia"/>
        </w:rPr>
        <w:t>2.1.1</w:t>
      </w:r>
      <w:r w:rsidRPr="00753C8F">
        <w:rPr>
          <w:rFonts w:hint="eastAsia"/>
        </w:rPr>
        <w:t xml:space="preserve"> </w:t>
      </w:r>
      <w:proofErr w:type="spellStart"/>
      <w:r w:rsidRPr="00753C8F">
        <w:rPr>
          <w:rFonts w:hint="eastAsia"/>
        </w:rPr>
        <w:t>MyLinkNode</w:t>
      </w:r>
      <w:proofErr w:type="spellEnd"/>
      <w:r w:rsidRPr="00753C8F">
        <w:rPr>
          <w:rFonts w:hint="eastAsia"/>
        </w:rPr>
        <w:t>类的设计</w:t>
      </w:r>
    </w:p>
    <w:p w14:paraId="06A251C2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.1.1概述</w:t>
      </w:r>
    </w:p>
    <w:p w14:paraId="1C27392D" w14:textId="77777777" w:rsidR="008809F0" w:rsidRPr="00005691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34193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34193">
        <w:rPr>
          <w:rFonts w:ascii="SimSun" w:hAnsi="SimSun"/>
          <w:sz w:val="21"/>
          <w:szCs w:val="16"/>
          <w:lang w:eastAsia="zh-CN"/>
        </w:rPr>
        <w:t>是一个模板结构体，表示链表节点。它包含两个成员</w:t>
      </w:r>
      <w:r>
        <w:rPr>
          <w:rFonts w:ascii="SimSun" w:hAnsi="SimSun" w:hint="eastAsia"/>
          <w:sz w:val="21"/>
          <w:szCs w:val="16"/>
          <w:lang w:eastAsia="zh-CN"/>
        </w:rPr>
        <w:t>:</w:t>
      </w:r>
      <w:r w:rsidRPr="00A34193">
        <w:rPr>
          <w:lang w:eastAsia="zh-CN"/>
        </w:rPr>
        <w:t xml:space="preserve"> </w:t>
      </w:r>
      <w:r w:rsidRPr="00A34193">
        <w:rPr>
          <w:rFonts w:ascii="SimSun" w:hAnsi="SimSun"/>
          <w:sz w:val="21"/>
          <w:szCs w:val="16"/>
          <w:lang w:eastAsia="zh-CN"/>
        </w:rPr>
        <w:t>存储节点的数据</w:t>
      </w:r>
      <w:r>
        <w:rPr>
          <w:rFonts w:ascii="SimSun" w:hAnsi="SimSun" w:hint="eastAsia"/>
          <w:sz w:val="21"/>
          <w:szCs w:val="16"/>
          <w:lang w:eastAsia="zh-CN"/>
        </w:rPr>
        <w:t>和</w:t>
      </w:r>
      <w:r w:rsidRPr="00A34193">
        <w:rPr>
          <w:rFonts w:ascii="SimSun" w:hAnsi="SimSun"/>
          <w:sz w:val="21"/>
          <w:szCs w:val="16"/>
          <w:lang w:eastAsia="zh-CN"/>
        </w:rPr>
        <w:t>指向下一个节点的指针</w:t>
      </w:r>
      <w:r>
        <w:rPr>
          <w:rFonts w:ascii="SimSun" w:hAnsi="SimSun" w:hint="eastAsia"/>
          <w:sz w:val="21"/>
          <w:szCs w:val="16"/>
          <w:lang w:eastAsia="zh-CN"/>
        </w:rPr>
        <w:t>，它定义了两个构造函数，一个为默认，另一个为有参数输入。</w:t>
      </w:r>
    </w:p>
    <w:p w14:paraId="27C92195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.1.2类定义</w:t>
      </w:r>
    </w:p>
    <w:p w14:paraId="6A1A0760" w14:textId="77777777" w:rsidR="008809F0" w:rsidRPr="00AB7DA5" w:rsidRDefault="008809F0" w:rsidP="008809F0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lastRenderedPageBreak/>
        <w:t>template &lt;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0399DB33" w14:textId="77777777" w:rsidR="008809F0" w:rsidRPr="00AB7DA5" w:rsidRDefault="008809F0" w:rsidP="008809F0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 xml:space="preserve">struct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</w:t>
      </w:r>
    </w:p>
    <w:p w14:paraId="407AE787" w14:textId="77777777" w:rsidR="008809F0" w:rsidRPr="00AB7DA5" w:rsidRDefault="008809F0" w:rsidP="008809F0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{</w:t>
      </w:r>
    </w:p>
    <w:p w14:paraId="46110221" w14:textId="77777777" w:rsidR="008809F0" w:rsidRPr="00AB7DA5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AB7DA5">
        <w:rPr>
          <w:rFonts w:ascii="SimSun" w:hAnsi="SimSun"/>
          <w:sz w:val="21"/>
          <w:szCs w:val="16"/>
          <w:lang w:eastAsia="zh-CN"/>
        </w:rPr>
        <w:t>Type data;</w:t>
      </w:r>
    </w:p>
    <w:p w14:paraId="158B8EE6" w14:textId="77777777" w:rsidR="008809F0" w:rsidRPr="00AB7DA5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&lt;Type&gt;* link;</w:t>
      </w:r>
    </w:p>
    <w:p w14:paraId="25F5B80A" w14:textId="77777777" w:rsidR="008809F0" w:rsidRPr="00AB7DA5" w:rsidRDefault="008809F0" w:rsidP="008809F0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5EA23118" w14:textId="77777777" w:rsidR="008809F0" w:rsidRPr="00AB7DA5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AB7DA5">
        <w:rPr>
          <w:rFonts w:ascii="SimSun" w:hAnsi="SimSun"/>
          <w:sz w:val="21"/>
          <w:szCs w:val="16"/>
          <w:lang w:eastAsia="zh-CN"/>
        </w:rPr>
        <w:t xml:space="preserve">const Type&amp; item,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: data(item), link(</w:t>
      </w:r>
      <w:proofErr w:type="spellStart"/>
      <w:r w:rsidRPr="00AB7DA5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AB7DA5">
        <w:rPr>
          <w:rFonts w:ascii="SimSun" w:hAnsi="SimSun"/>
          <w:sz w:val="21"/>
          <w:szCs w:val="16"/>
          <w:lang w:eastAsia="zh-CN"/>
        </w:rPr>
        <w:t>) {}</w:t>
      </w:r>
    </w:p>
    <w:p w14:paraId="0F426147" w14:textId="77777777" w:rsidR="008809F0" w:rsidRPr="00005691" w:rsidRDefault="008809F0" w:rsidP="008809F0">
      <w:pPr>
        <w:ind w:leftChars="100" w:left="240" w:firstLineChars="100" w:firstLine="210"/>
        <w:rPr>
          <w:rFonts w:ascii="SimSun" w:hAnsi="SimSun" w:hint="eastAsia"/>
          <w:sz w:val="21"/>
          <w:szCs w:val="16"/>
          <w:lang w:eastAsia="zh-CN"/>
        </w:rPr>
      </w:pPr>
      <w:r w:rsidRPr="00AB7DA5">
        <w:rPr>
          <w:rFonts w:ascii="SimSun" w:hAnsi="SimSun"/>
          <w:sz w:val="21"/>
          <w:szCs w:val="16"/>
          <w:lang w:eastAsia="zh-CN"/>
        </w:rPr>
        <w:t>};</w:t>
      </w:r>
    </w:p>
    <w:p w14:paraId="009AA86E" w14:textId="77777777" w:rsidR="008809F0" w:rsidRDefault="008809F0" w:rsidP="008809F0">
      <w:pPr>
        <w:pStyle w:val="3"/>
        <w:spacing w:before="120"/>
      </w:pPr>
      <w:r>
        <w:rPr>
          <w:rFonts w:hint="eastAsia"/>
        </w:rPr>
        <w:t>2.1.2</w:t>
      </w:r>
      <w:r w:rsidRPr="00753C8F">
        <w:t xml:space="preserve"> </w:t>
      </w:r>
      <w:proofErr w:type="spellStart"/>
      <w:r w:rsidRPr="00753C8F">
        <w:t>MyQueue</w:t>
      </w:r>
      <w:proofErr w:type="spellEnd"/>
      <w:r>
        <w:rPr>
          <w:rFonts w:hint="eastAsia"/>
        </w:rPr>
        <w:t>类的设计</w:t>
      </w:r>
    </w:p>
    <w:p w14:paraId="483C29F3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.1概述</w:t>
      </w:r>
    </w:p>
    <w:p w14:paraId="47222CA4" w14:textId="77777777" w:rsidR="008809F0" w:rsidRPr="00005691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MyQueue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是一个基于链表实现的模板队列类，包含front和rear指针分别指向队列的头部和尾部，count用于记录队列中元素的个数。该类提供了基本的队列操作，包括构造函数和</w:t>
      </w:r>
      <w:proofErr w:type="gramStart"/>
      <w:r w:rsidRPr="00793342">
        <w:rPr>
          <w:rFonts w:ascii="SimSun" w:hAnsi="SimSun" w:hint="eastAsia"/>
          <w:sz w:val="21"/>
          <w:szCs w:val="16"/>
          <w:lang w:eastAsia="zh-CN"/>
        </w:rPr>
        <w:t>析构</w:t>
      </w:r>
      <w:proofErr w:type="gramEnd"/>
      <w:r w:rsidRPr="00793342">
        <w:rPr>
          <w:rFonts w:ascii="SimSun" w:hAnsi="SimSun" w:hint="eastAsia"/>
          <w:sz w:val="21"/>
          <w:szCs w:val="16"/>
          <w:lang w:eastAsia="zh-CN"/>
        </w:rPr>
        <w:t>函数。通过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isEmpty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()判断队列是否为空</w:t>
      </w:r>
      <w:r>
        <w:rPr>
          <w:rFonts w:ascii="SimSun" w:hAnsi="SimSun" w:hint="eastAsia"/>
          <w:sz w:val="21"/>
          <w:szCs w:val="16"/>
          <w:lang w:eastAsia="zh-CN"/>
        </w:rPr>
        <w:t>，</w:t>
      </w:r>
      <w:r w:rsidRPr="00793342">
        <w:rPr>
          <w:rFonts w:ascii="SimSun" w:hAnsi="SimSun" w:hint="eastAsia"/>
          <w:sz w:val="21"/>
          <w:szCs w:val="16"/>
          <w:lang w:eastAsia="zh-CN"/>
        </w:rPr>
        <w:t>Size()返回队列中元素的数量。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enQueue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()用于将元素加入队尾，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deQueue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()从队头移除并返回元素，</w:t>
      </w:r>
      <w:proofErr w:type="spellStart"/>
      <w:r w:rsidRPr="00793342">
        <w:rPr>
          <w:rFonts w:ascii="SimSun" w:hAnsi="SimSun" w:hint="eastAsia"/>
          <w:sz w:val="21"/>
          <w:szCs w:val="16"/>
          <w:lang w:eastAsia="zh-CN"/>
        </w:rPr>
        <w:t>getHead</w:t>
      </w:r>
      <w:proofErr w:type="spellEnd"/>
      <w:r w:rsidRPr="00793342">
        <w:rPr>
          <w:rFonts w:ascii="SimSun" w:hAnsi="SimSun" w:hint="eastAsia"/>
          <w:sz w:val="21"/>
          <w:szCs w:val="16"/>
          <w:lang w:eastAsia="zh-CN"/>
        </w:rPr>
        <w:t>()</w:t>
      </w:r>
      <w:proofErr w:type="gramStart"/>
      <w:r w:rsidRPr="00793342">
        <w:rPr>
          <w:rFonts w:ascii="SimSun" w:hAnsi="SimSun" w:hint="eastAsia"/>
          <w:sz w:val="21"/>
          <w:szCs w:val="16"/>
          <w:lang w:eastAsia="zh-CN"/>
        </w:rPr>
        <w:t>获取队</w:t>
      </w:r>
      <w:proofErr w:type="gramEnd"/>
      <w:r w:rsidRPr="00793342">
        <w:rPr>
          <w:rFonts w:ascii="SimSun" w:hAnsi="SimSun" w:hint="eastAsia"/>
          <w:sz w:val="21"/>
          <w:szCs w:val="16"/>
          <w:lang w:eastAsia="zh-CN"/>
        </w:rPr>
        <w:t>头元素</w:t>
      </w:r>
      <w:r>
        <w:rPr>
          <w:rFonts w:ascii="SimSun" w:hAnsi="SimSun" w:hint="eastAsia"/>
          <w:sz w:val="21"/>
          <w:szCs w:val="16"/>
          <w:lang w:eastAsia="zh-CN"/>
        </w:rPr>
        <w:t>。</w:t>
      </w:r>
    </w:p>
    <w:p w14:paraId="05175AF6" w14:textId="77777777" w:rsidR="008809F0" w:rsidRDefault="008809F0" w:rsidP="008809F0">
      <w:pPr>
        <w:rPr>
          <w:rFonts w:ascii="SimSun" w:hAnsi="SimSun" w:hint="eastAsia"/>
          <w:sz w:val="21"/>
          <w:szCs w:val="16"/>
          <w:lang w:eastAsia="zh-CN"/>
        </w:rPr>
      </w:pPr>
      <w:r w:rsidRPr="00005691">
        <w:rPr>
          <w:rFonts w:ascii="SimSun" w:hAnsi="SimSun" w:hint="eastAsia"/>
          <w:sz w:val="21"/>
          <w:szCs w:val="16"/>
          <w:lang w:eastAsia="zh-CN"/>
        </w:rPr>
        <w:t>2.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005691">
        <w:rPr>
          <w:rFonts w:ascii="SimSun" w:hAnsi="SimSun" w:hint="eastAsia"/>
          <w:sz w:val="21"/>
          <w:szCs w:val="16"/>
          <w:lang w:eastAsia="zh-CN"/>
        </w:rPr>
        <w:t>.</w:t>
      </w:r>
      <w:r>
        <w:rPr>
          <w:rFonts w:ascii="SimSun" w:hAnsi="SimSun" w:hint="eastAsia"/>
          <w:sz w:val="21"/>
          <w:szCs w:val="16"/>
          <w:lang w:eastAsia="zh-CN"/>
        </w:rPr>
        <w:t>2</w:t>
      </w:r>
      <w:r w:rsidRPr="00005691">
        <w:rPr>
          <w:rFonts w:ascii="SimSun" w:hAnsi="SimSun" w:hint="eastAsia"/>
          <w:sz w:val="21"/>
          <w:szCs w:val="16"/>
          <w:lang w:eastAsia="zh-CN"/>
        </w:rPr>
        <w:t>.2类定义</w:t>
      </w:r>
    </w:p>
    <w:p w14:paraId="6C093880" w14:textId="77777777" w:rsidR="008809F0" w:rsidRPr="00646471" w:rsidRDefault="008809F0" w:rsidP="008809F0">
      <w:pPr>
        <w:ind w:firstLine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38C97BFD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 xml:space="preserve">class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 xml:space="preserve"> </w:t>
      </w:r>
    </w:p>
    <w:p w14:paraId="24A66B8F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{</w:t>
      </w:r>
    </w:p>
    <w:p w14:paraId="1F790DD7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private:</w:t>
      </w:r>
    </w:p>
    <w:p w14:paraId="0214B020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front;</w:t>
      </w:r>
    </w:p>
    <w:p w14:paraId="6EB565E2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&lt;Type&gt;* rear;</w:t>
      </w:r>
    </w:p>
    <w:p w14:paraId="40127A07" w14:textId="77777777" w:rsidR="008809F0" w:rsidRPr="00646471" w:rsidRDefault="008809F0" w:rsidP="008809F0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>int count;</w:t>
      </w:r>
    </w:p>
    <w:p w14:paraId="1FE030BE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public:</w:t>
      </w:r>
    </w:p>
    <w:p w14:paraId="76BAA676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: front(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rear(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), count(0) {}</w:t>
      </w:r>
    </w:p>
    <w:p w14:paraId="7190FAF8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>~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MyQueue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 xml:space="preserve">) { </w:t>
      </w:r>
      <w:proofErr w:type="spell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(); }</w:t>
      </w:r>
    </w:p>
    <w:p w14:paraId="61F8F0E8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isEmpty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 const;</w:t>
      </w:r>
    </w:p>
    <w:p w14:paraId="263ED504" w14:textId="77777777" w:rsidR="008809F0" w:rsidRPr="00646471" w:rsidRDefault="008809F0" w:rsidP="008809F0">
      <w:pPr>
        <w:ind w:leftChars="100" w:left="240"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makeEmpty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);</w:t>
      </w:r>
    </w:p>
    <w:p w14:paraId="537EC109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int </w:t>
      </w:r>
      <w:proofErr w:type="gramStart"/>
      <w:r w:rsidRPr="00646471">
        <w:rPr>
          <w:rFonts w:ascii="SimSun" w:hAnsi="SimSun"/>
          <w:sz w:val="21"/>
          <w:szCs w:val="16"/>
          <w:lang w:eastAsia="zh-CN"/>
        </w:rPr>
        <w:t>Size(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)const;</w:t>
      </w:r>
    </w:p>
    <w:p w14:paraId="40C05428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enQueue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const Type&amp; item);</w:t>
      </w:r>
    </w:p>
    <w:p w14:paraId="2D694CDD" w14:textId="77777777" w:rsidR="008809F0" w:rsidRPr="00646471" w:rsidRDefault="008809F0" w:rsidP="008809F0">
      <w:pPr>
        <w:ind w:leftChars="100" w:left="24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646471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deQueue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3BB674F4" w14:textId="77777777" w:rsidR="008809F0" w:rsidRPr="00646471" w:rsidRDefault="008809F0" w:rsidP="008809F0">
      <w:pPr>
        <w:ind w:left="420" w:firstLine="42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lastRenderedPageBreak/>
        <w:t xml:space="preserve">bool </w:t>
      </w:r>
      <w:proofErr w:type="spellStart"/>
      <w:proofErr w:type="gramStart"/>
      <w:r w:rsidRPr="00646471">
        <w:rPr>
          <w:rFonts w:ascii="SimSun" w:hAnsi="SimSun"/>
          <w:sz w:val="21"/>
          <w:szCs w:val="16"/>
          <w:lang w:eastAsia="zh-CN"/>
        </w:rPr>
        <w:t>getHead</w:t>
      </w:r>
      <w:proofErr w:type="spellEnd"/>
      <w:r w:rsidRPr="00646471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646471">
        <w:rPr>
          <w:rFonts w:ascii="SimSun" w:hAnsi="SimSun"/>
          <w:sz w:val="21"/>
          <w:szCs w:val="16"/>
          <w:lang w:eastAsia="zh-CN"/>
        </w:rPr>
        <w:t>Type&amp; item);</w:t>
      </w:r>
    </w:p>
    <w:p w14:paraId="61B19718" w14:textId="77777777" w:rsidR="008809F0" w:rsidRPr="00005691" w:rsidRDefault="008809F0" w:rsidP="008809F0">
      <w:pPr>
        <w:ind w:leftChars="100" w:left="240" w:firstLine="180"/>
        <w:rPr>
          <w:rFonts w:ascii="SimSun" w:hAnsi="SimSun" w:hint="eastAsia"/>
          <w:sz w:val="21"/>
          <w:szCs w:val="16"/>
          <w:lang w:eastAsia="zh-CN"/>
        </w:rPr>
      </w:pPr>
      <w:r w:rsidRPr="00646471">
        <w:rPr>
          <w:rFonts w:ascii="SimSun" w:hAnsi="SimSun"/>
          <w:sz w:val="21"/>
          <w:szCs w:val="16"/>
          <w:lang w:eastAsia="zh-CN"/>
        </w:rPr>
        <w:t>};</w:t>
      </w:r>
    </w:p>
    <w:p w14:paraId="41DBBA45" w14:textId="4A900673" w:rsidR="008809F0" w:rsidRDefault="008809F0" w:rsidP="008809F0">
      <w:pPr>
        <w:pStyle w:val="3"/>
        <w:spacing w:before="120"/>
      </w:pPr>
      <w:r>
        <w:rPr>
          <w:rFonts w:hint="eastAsia"/>
        </w:rPr>
        <w:t>2.1.3</w:t>
      </w:r>
      <w:r w:rsidRPr="008809F0">
        <w:t xml:space="preserve"> </w:t>
      </w:r>
      <w:proofErr w:type="spellStart"/>
      <w:r w:rsidRPr="008809F0">
        <w:t>My</w:t>
      </w:r>
      <w:r>
        <w:rPr>
          <w:rFonts w:hint="eastAsia"/>
        </w:rPr>
        <w:t>Stack</w:t>
      </w:r>
      <w:proofErr w:type="spellEnd"/>
      <w:r>
        <w:rPr>
          <w:rFonts w:hint="eastAsia"/>
        </w:rPr>
        <w:t>类设计</w:t>
      </w:r>
    </w:p>
    <w:p w14:paraId="29903820" w14:textId="77777777" w:rsidR="008809F0" w:rsidRPr="00291CAC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2.1.1.1概述</w:t>
      </w:r>
    </w:p>
    <w:p w14:paraId="137F05D5" w14:textId="64A89ABA" w:rsidR="008809F0" w:rsidRPr="00291CAC" w:rsidRDefault="008809F0" w:rsidP="008809F0">
      <w:pPr>
        <w:rPr>
          <w:rFonts w:asciiTheme="minorEastAsia" w:eastAsiaTheme="minorEastAsia" w:hAnsiTheme="minorEastAsia"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MyStack</w:t>
      </w:r>
      <w:proofErr w:type="spellEnd"/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类实现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了一个基于链表的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数据结构。该类包含私有成员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topNode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，用于指向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顶元素的节点，count用于记录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中元素的数量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max_size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限制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的最大容量。构造函数提供了默认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大小为100的选项，也允许通过指定大小来创建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。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析构函数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会在销毁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对象时清空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内容。主要的成员函数包括：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isEmpty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()检查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是否为空，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makeEmpty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()清空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，Size()获取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中元素数量，Push()向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中压入元素，Pop()从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中弹出元素，</w:t>
      </w:r>
      <w:proofErr w:type="spell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getTop</w:t>
      </w:r>
      <w:proofErr w:type="spell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()获取</w:t>
      </w:r>
      <w:proofErr w:type="gramStart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栈</w:t>
      </w:r>
      <w:proofErr w:type="gramEnd"/>
      <w:r w:rsidR="00081397"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顶元素的值。</w:t>
      </w:r>
    </w:p>
    <w:p w14:paraId="1CC5E737" w14:textId="77777777" w:rsidR="008809F0" w:rsidRPr="00291CAC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291CAC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2.1.1.2类定义</w:t>
      </w:r>
    </w:p>
    <w:p w14:paraId="4552CB0A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template &lt;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typename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Type&gt;</w:t>
      </w:r>
    </w:p>
    <w:p w14:paraId="14441734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class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133ADB78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54023933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private:</w:t>
      </w:r>
    </w:p>
    <w:p w14:paraId="7459329D" w14:textId="16DDB895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&lt;Type&gt;*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1CF7B01E" w14:textId="52FED903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int count;</w:t>
      </w:r>
    </w:p>
    <w:p w14:paraId="652C24C5" w14:textId="15D81A5D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698B8A68" w14:textId="77777777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public:</w:t>
      </w:r>
    </w:p>
    <w:p w14:paraId="2949A6C0" w14:textId="1E782632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: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), count(0),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(100) {}</w:t>
      </w:r>
    </w:p>
    <w:p w14:paraId="098EEDF8" w14:textId="025E1FCA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size) :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topNode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nullptr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), count(0),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max_size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(size) {}</w:t>
      </w:r>
    </w:p>
    <w:p w14:paraId="4B4BEAE1" w14:textId="6FF630C4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~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MyStack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{ </w:t>
      </w:r>
      <w:proofErr w:type="spell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makeEmpty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(); }</w:t>
      </w:r>
    </w:p>
    <w:p w14:paraId="3A7EA4E3" w14:textId="52B9CBBC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isEmpty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27886891" w14:textId="3CC9D7DE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makeEmpty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);</w:t>
      </w:r>
    </w:p>
    <w:p w14:paraId="37203CD2" w14:textId="266B410F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int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Size(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6ACA1C54" w14:textId="7BAB9504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Push(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66ADACC3" w14:textId="0080BFFB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Pop(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2FC9A48F" w14:textId="6651A7AB" w:rsidR="008809F0" w:rsidRPr="008809F0" w:rsidRDefault="008809F0" w:rsidP="008809F0">
      <w:pPr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getTop</w:t>
      </w:r>
      <w:proofErr w:type="spell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proofErr w:type="gramEnd"/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Type&amp; item);</w:t>
      </w:r>
    </w:p>
    <w:p w14:paraId="027A515E" w14:textId="65BAD51E" w:rsidR="008809F0" w:rsidRPr="008809F0" w:rsidRDefault="008809F0" w:rsidP="008809F0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8809F0">
        <w:rPr>
          <w:rFonts w:asciiTheme="minorEastAsia" w:eastAsiaTheme="minorEastAsia" w:hAnsiTheme="minorEastAsia"/>
          <w:sz w:val="21"/>
          <w:szCs w:val="16"/>
          <w:lang w:eastAsia="zh-CN"/>
        </w:rPr>
        <w:t>};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项目功能实现</w:t>
      </w:r>
    </w:p>
    <w:p w14:paraId="3FAB7D37" w14:textId="48E9F4EE" w:rsidR="00E21C04" w:rsidRDefault="00E21C04" w:rsidP="008809F0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输入算术表达式功能实现</w:t>
      </w:r>
    </w:p>
    <w:p w14:paraId="76EC673E" w14:textId="179CF923" w:rsidR="00135E98" w:rsidRDefault="00135E98" w:rsidP="008809F0">
      <w:pPr>
        <w:pStyle w:val="3"/>
        <w:spacing w:before="120"/>
      </w:pPr>
      <w:r>
        <w:rPr>
          <w:rFonts w:hint="eastAsia"/>
        </w:rPr>
        <w:t>3.1.1</w:t>
      </w:r>
      <w:r w:rsidR="008809F0">
        <w:rPr>
          <w:rFonts w:hint="eastAsia"/>
        </w:rPr>
        <w:t>输入算术表达式功能实现思路</w:t>
      </w:r>
    </w:p>
    <w:p w14:paraId="48F3703E" w14:textId="50DFBB7D" w:rsid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该部分是</w:t>
      </w:r>
      <w:r w:rsidRPr="002D62FB">
        <w:rPr>
          <w:rFonts w:ascii="SimSun" w:hAnsi="SimSun"/>
          <w:sz w:val="21"/>
          <w:szCs w:val="16"/>
          <w:lang w:eastAsia="zh-CN"/>
        </w:rPr>
        <w:t>用于验证用户输入的算术表达式是否合法，并检查其中是否存在语法错误</w:t>
      </w:r>
      <w:r>
        <w:rPr>
          <w:rFonts w:ascii="SimSun" w:hAnsi="SimSun" w:hint="eastAsia"/>
          <w:sz w:val="21"/>
          <w:szCs w:val="16"/>
          <w:lang w:eastAsia="zh-CN"/>
        </w:rPr>
        <w:t xml:space="preserve">,具体实现思路如下: </w:t>
      </w:r>
    </w:p>
    <w:p w14:paraId="5AA237AD" w14:textId="370B9140" w:rsid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(1)</w:t>
      </w:r>
      <w:r w:rsidRPr="002D62FB">
        <w:rPr>
          <w:rFonts w:ascii="SimSun" w:hAnsi="SimSun"/>
          <w:sz w:val="21"/>
          <w:szCs w:val="16"/>
          <w:lang w:eastAsia="zh-CN"/>
        </w:rPr>
        <w:t>通过标准输入读取用户输入的表达式并存储到字符数组中。随后，代码进行一系列合法性检查：第一步，检查表达式的起始和结尾字符是否符合规则，例如不能以某些运算符（*、/）或右括号开头，也不能以左括号或运算符结尾；</w:t>
      </w:r>
    </w:p>
    <w:p w14:paraId="048A3D06" w14:textId="77777777" w:rsid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Pr="002D62FB">
        <w:rPr>
          <w:rFonts w:ascii="SimSun" w:hAnsi="SimSun"/>
          <w:sz w:val="21"/>
          <w:szCs w:val="16"/>
          <w:lang w:eastAsia="zh-CN"/>
        </w:rPr>
        <w:t>逐字符遍历表达式，通过忽略空格逐步分析每个元素。对于数字，允许小数点并确保小数点不重复，同时检测后续字符是否非法（例如紧跟左括号）；对于运算符，验证其后方不能是另一个运算符或右括号；对于括号，统计左右括号的数量，确保左右括号能正确配对且没有语法错误，例如左括号后直接跟右括号是非法的；其他字符直接判定为非法。</w:t>
      </w:r>
    </w:p>
    <w:p w14:paraId="492268A4" w14:textId="2DAC4CA9" w:rsidR="002D62FB" w:rsidRPr="002D62FB" w:rsidRDefault="002D62FB" w:rsidP="002D62FB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Pr="002D62FB">
        <w:rPr>
          <w:rFonts w:ascii="SimSun" w:hAnsi="SimSun"/>
          <w:sz w:val="21"/>
          <w:szCs w:val="16"/>
          <w:lang w:eastAsia="zh-CN"/>
        </w:rPr>
        <w:t>通过检测括号配对情况判断表达式整体是否合法</w:t>
      </w:r>
      <w:r>
        <w:rPr>
          <w:rFonts w:ascii="SimSun" w:hAnsi="SimSun" w:hint="eastAsia"/>
          <w:sz w:val="21"/>
          <w:szCs w:val="16"/>
          <w:lang w:eastAsia="zh-CN"/>
        </w:rPr>
        <w:t>,并返回表达式格式是否正确。</w:t>
      </w:r>
    </w:p>
    <w:p w14:paraId="5D9C9784" w14:textId="27E04BD2" w:rsidR="00135E98" w:rsidRDefault="00135E98" w:rsidP="008809F0">
      <w:pPr>
        <w:pStyle w:val="3"/>
        <w:spacing w:before="120"/>
      </w:pPr>
      <w:r>
        <w:rPr>
          <w:rFonts w:hint="eastAsia"/>
        </w:rPr>
        <w:t>3.1.2</w:t>
      </w:r>
      <w:r w:rsidR="008809F0">
        <w:rPr>
          <w:rFonts w:hint="eastAsia"/>
        </w:rPr>
        <w:t>输入算术表达式功能核心代码</w:t>
      </w:r>
    </w:p>
    <w:p w14:paraId="51A56248" w14:textId="77777777" w:rsidR="004F47DF" w:rsidRPr="004F47DF" w:rsidRDefault="004F47DF" w:rsidP="004F47DF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 xml:space="preserve">bool </w:t>
      </w:r>
      <w:proofErr w:type="spellStart"/>
      <w:proofErr w:type="gramStart"/>
      <w:r w:rsidRPr="004F47DF">
        <w:rPr>
          <w:rFonts w:ascii="SimSun" w:hAnsi="SimSun"/>
          <w:sz w:val="21"/>
          <w:szCs w:val="21"/>
          <w:lang w:eastAsia="zh-CN"/>
        </w:rPr>
        <w:t>MyExpression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inputExpression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() </w:t>
      </w:r>
    </w:p>
    <w:p w14:paraId="50B84D21" w14:textId="37E58918" w:rsidR="004F47DF" w:rsidRPr="004F47DF" w:rsidRDefault="004F47DF" w:rsidP="004F47DF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>{</w:t>
      </w:r>
    </w:p>
    <w:p w14:paraId="4973D72F" w14:textId="6D88671B" w:rsidR="004F47DF" w:rsidRPr="004F47DF" w:rsidRDefault="004F47DF" w:rsidP="004F47DF">
      <w:pPr>
        <w:ind w:left="420"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cout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&lt;&lt; "&gt;&gt;&gt; </w:t>
      </w:r>
      <w:r w:rsidRPr="004F47DF">
        <w:rPr>
          <w:rFonts w:ascii="SimSun" w:hAnsi="SimSun" w:hint="eastAsia"/>
          <w:sz w:val="21"/>
          <w:szCs w:val="21"/>
          <w:lang w:eastAsia="zh-CN"/>
        </w:rPr>
        <w:t>请输入一个算术表达式</w:t>
      </w:r>
      <w:r w:rsidRPr="004F47DF">
        <w:rPr>
          <w:rFonts w:ascii="SimSun" w:hAnsi="SimSun"/>
          <w:sz w:val="21"/>
          <w:szCs w:val="21"/>
          <w:lang w:eastAsia="zh-CN"/>
        </w:rPr>
        <w:t xml:space="preserve"> (</w:t>
      </w:r>
      <w:r w:rsidRPr="004F47DF">
        <w:rPr>
          <w:rFonts w:ascii="SimSun" w:hAnsi="SimSun" w:hint="eastAsia"/>
          <w:sz w:val="21"/>
          <w:szCs w:val="21"/>
          <w:lang w:eastAsia="zh-CN"/>
        </w:rPr>
        <w:t>在每个运算数</w:t>
      </w:r>
      <w:r w:rsidRPr="004F47DF">
        <w:rPr>
          <w:rFonts w:ascii="SimSun" w:hAnsi="SimSun"/>
          <w:sz w:val="21"/>
          <w:szCs w:val="21"/>
          <w:lang w:eastAsia="zh-CN"/>
        </w:rPr>
        <w:t>/</w:t>
      </w:r>
      <w:r w:rsidRPr="004F47DF">
        <w:rPr>
          <w:rFonts w:ascii="SimSun" w:hAnsi="SimSun" w:hint="eastAsia"/>
          <w:sz w:val="21"/>
          <w:szCs w:val="21"/>
          <w:lang w:eastAsia="zh-CN"/>
        </w:rPr>
        <w:t>运算符之间用空格隔开</w:t>
      </w:r>
      <w:r w:rsidRPr="004F47DF">
        <w:rPr>
          <w:rFonts w:ascii="SimSun" w:hAnsi="SimSun"/>
          <w:sz w:val="21"/>
          <w:szCs w:val="21"/>
          <w:lang w:eastAsia="zh-CN"/>
        </w:rPr>
        <w:t>)" &lt;&lt; std: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endl</w:t>
      </w:r>
      <w:proofErr w:type="spellEnd"/>
      <w:proofErr w:type="gramEnd"/>
      <w:r w:rsidRPr="004F47DF">
        <w:rPr>
          <w:rFonts w:ascii="SimSun" w:hAnsi="SimSun"/>
          <w:sz w:val="21"/>
          <w:szCs w:val="21"/>
          <w:lang w:eastAsia="zh-CN"/>
        </w:rPr>
        <w:t xml:space="preserve"> &lt;&lt; std::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endl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</w:t>
      </w:r>
    </w:p>
    <w:p w14:paraId="7C130B00" w14:textId="24E874E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cin.getline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(expression,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sizeof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(expression));</w:t>
      </w:r>
    </w:p>
    <w:p w14:paraId="0199F28B" w14:textId="04DA037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size_t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strlen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(expression);</w:t>
      </w:r>
    </w:p>
    <w:p w14:paraId="09FA7592" w14:textId="3AC3802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gramEnd"/>
      <w:r w:rsidRPr="004F47DF">
        <w:rPr>
          <w:rFonts w:ascii="SimSun" w:hAnsi="SimSun"/>
          <w:sz w:val="21"/>
          <w:szCs w:val="21"/>
          <w:lang w:eastAsia="zh-CN"/>
        </w:rPr>
        <w:t>0] == '*' || expression[0] == '/' || expression[0] == ')') ||</w:t>
      </w:r>
    </w:p>
    <w:p w14:paraId="687D28EC" w14:textId="79188ADE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(</w:t>
      </w:r>
      <w:proofErr w:type="spellStart"/>
      <w:proofErr w:type="gramStart"/>
      <w:r w:rsidRPr="004F47DF">
        <w:rPr>
          <w:rFonts w:ascii="SimSun" w:hAnsi="SimSun"/>
          <w:sz w:val="21"/>
          <w:szCs w:val="21"/>
          <w:lang w:eastAsia="zh-CN"/>
        </w:rPr>
        <w:t>isOperator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</w:t>
      </w:r>
      <w:proofErr w:type="gramEnd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- 1]) ||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- 1] == '(')) {</w:t>
      </w:r>
    </w:p>
    <w:p w14:paraId="2497C4A2" w14:textId="3D946F0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6D5F4361" w14:textId="0273DCC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7AA8D9D8" w14:textId="31E9561F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int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0;</w:t>
      </w:r>
    </w:p>
    <w:p w14:paraId="3ABA2C2E" w14:textId="5F99B3F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for (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size_t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0;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&lt;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len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;) {</w:t>
      </w:r>
    </w:p>
    <w:p w14:paraId="133DAC2B" w14:textId="2699C6E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char element =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];</w:t>
      </w:r>
    </w:p>
    <w:p w14:paraId="40029DBA" w14:textId="747039EC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(element == ' ') {</w:t>
      </w:r>
    </w:p>
    <w:p w14:paraId="3F69B393" w14:textId="106B00CF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++;</w:t>
      </w:r>
    </w:p>
    <w:p w14:paraId="551AE16C" w14:textId="740AB23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lastRenderedPageBreak/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continue;</w:t>
      </w:r>
    </w:p>
    <w:p w14:paraId="0346CFF8" w14:textId="596461A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4EA50781" w14:textId="7B02B31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size_t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j = 1;</w:t>
      </w:r>
    </w:p>
    <w:p w14:paraId="2C1DB25D" w14:textId="319E0D8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while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 ') {</w:t>
      </w:r>
    </w:p>
    <w:p w14:paraId="0A5063BE" w14:textId="177A555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j++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</w:t>
      </w:r>
    </w:p>
    <w:p w14:paraId="490F2E37" w14:textId="4B293EF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666CC4AD" w14:textId="0860E7A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isOperator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(element)) {</w:t>
      </w:r>
    </w:p>
    <w:p w14:paraId="75C212BC" w14:textId="08A33F9F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proofErr w:type="gramStart"/>
      <w:r w:rsidRPr="004F47DF">
        <w:rPr>
          <w:rFonts w:ascii="SimSun" w:hAnsi="SimSun"/>
          <w:sz w:val="21"/>
          <w:szCs w:val="21"/>
          <w:lang w:eastAsia="zh-CN"/>
        </w:rPr>
        <w:t>isOperator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</w:t>
      </w:r>
      <w:proofErr w:type="gramEnd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j]) ||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')') {</w:t>
      </w:r>
    </w:p>
    <w:p w14:paraId="3155BA19" w14:textId="79CC5D5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40D1180A" w14:textId="30260E1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309411FF" w14:textId="3EF6DAB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3B833FB9" w14:textId="5591B5D0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else 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isdigit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(element) || (element == '-' &amp;&amp; std::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isdigit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+ 1]))) {</w:t>
      </w:r>
      <w:r>
        <w:rPr>
          <w:rFonts w:ascii="SimSun" w:hAnsi="SimSun"/>
          <w:sz w:val="21"/>
          <w:szCs w:val="21"/>
          <w:lang w:eastAsia="zh-CN"/>
        </w:rPr>
        <w:tab/>
      </w:r>
    </w:p>
    <w:p w14:paraId="35307F1D" w14:textId="51F8C7F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// </w:t>
      </w:r>
      <w:r w:rsidRPr="004F47DF">
        <w:rPr>
          <w:rFonts w:ascii="SimSun" w:hAnsi="SimSun" w:hint="eastAsia"/>
          <w:sz w:val="21"/>
          <w:szCs w:val="21"/>
          <w:lang w:eastAsia="zh-CN"/>
        </w:rPr>
        <w:t>标记是否已经遇到小数点</w:t>
      </w:r>
    </w:p>
    <w:p w14:paraId="20894C63" w14:textId="501C8C60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bool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hasDecimalPoint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false;  </w:t>
      </w:r>
    </w:p>
    <w:p w14:paraId="4E442511" w14:textId="72420E7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while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isdigit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(expression[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j]) || expression[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'.') {</w:t>
      </w:r>
    </w:p>
    <w:p w14:paraId="274ED25F" w14:textId="6B3127DE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'.') {</w:t>
      </w:r>
    </w:p>
    <w:p w14:paraId="15E94E25" w14:textId="57D3649C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 xml:space="preserve">// </w:t>
      </w:r>
      <w:r w:rsidRPr="004F47DF">
        <w:rPr>
          <w:rFonts w:ascii="SimSun" w:hAnsi="SimSun" w:hint="eastAsia"/>
          <w:sz w:val="21"/>
          <w:szCs w:val="21"/>
          <w:lang w:eastAsia="zh-CN"/>
        </w:rPr>
        <w:t>如果已经有一个小数点，非法</w:t>
      </w:r>
    </w:p>
    <w:p w14:paraId="3267ADCB" w14:textId="63C7A35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hasDecimalPoint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) {  </w:t>
      </w:r>
    </w:p>
    <w:p w14:paraId="4E83221B" w14:textId="7CD2254E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17C04C17" w14:textId="24EE265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4733BF82" w14:textId="5F41749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hasDecimalPoint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 true;</w:t>
      </w:r>
    </w:p>
    <w:p w14:paraId="2746BE10" w14:textId="6D231D1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5FF62B80" w14:textId="77202A29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j++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;</w:t>
      </w:r>
    </w:p>
    <w:p w14:paraId="01EFB67B" w14:textId="27FE5E4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}</w:t>
      </w:r>
    </w:p>
    <w:p w14:paraId="64382C27" w14:textId="6472CB1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'(') {</w:t>
      </w:r>
    </w:p>
    <w:p w14:paraId="5A02B919" w14:textId="22E6054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  <w:t>return false;</w:t>
      </w:r>
    </w:p>
    <w:p w14:paraId="3583D843" w14:textId="6D65390D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E0C5690" w14:textId="5F4A93C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5A618C15" w14:textId="4B13C3B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else if (element == '(') {</w:t>
      </w:r>
    </w:p>
    <w:p w14:paraId="6B47DD30" w14:textId="5047DA1C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++;</w:t>
      </w:r>
    </w:p>
    <w:p w14:paraId="3EFD794B" w14:textId="6F87387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lastRenderedPageBreak/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')') {</w:t>
      </w:r>
    </w:p>
    <w:p w14:paraId="1D22F9A8" w14:textId="318E145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return false;</w:t>
      </w:r>
    </w:p>
    <w:p w14:paraId="61D0597A" w14:textId="32AED85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105870C" w14:textId="78AD9AA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C1A9627" w14:textId="3712E2D8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else if (element == ')') {</w:t>
      </w:r>
    </w:p>
    <w:p w14:paraId="42FF11E3" w14:textId="6A953AC7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>--;</w:t>
      </w:r>
    </w:p>
    <w:p w14:paraId="4E5E0263" w14:textId="79FCDAFA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if (</w:t>
      </w:r>
      <w:proofErr w:type="gramStart"/>
      <w:r w:rsidRPr="004F47DF">
        <w:rPr>
          <w:rFonts w:ascii="SimSun" w:hAnsi="SimSun"/>
          <w:sz w:val="21"/>
          <w:szCs w:val="21"/>
          <w:lang w:eastAsia="zh-CN"/>
        </w:rPr>
        <w:t>expression[</w:t>
      </w:r>
      <w:proofErr w:type="spellStart"/>
      <w:proofErr w:type="gramEnd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 j] == '(') {</w:t>
      </w:r>
    </w:p>
    <w:p w14:paraId="078E7067" w14:textId="74699E3B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return false;</w:t>
      </w:r>
    </w:p>
    <w:p w14:paraId="7E7ACA20" w14:textId="12E82F8D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47A91BFF" w14:textId="70750046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3DA3CE8B" w14:textId="53986548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else {</w:t>
      </w:r>
    </w:p>
    <w:p w14:paraId="50377A38" w14:textId="18724BB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return false;</w:t>
      </w:r>
    </w:p>
    <w:p w14:paraId="7B589A5F" w14:textId="73CF1C58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11271B29" w14:textId="6B7F41A5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+= j;</w:t>
      </w:r>
    </w:p>
    <w:p w14:paraId="2449B60F" w14:textId="0C064384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3ADA1FD6" w14:textId="6758DA12" w:rsidR="004F47DF" w:rsidRPr="004F47DF" w:rsidRDefault="004F47DF" w:rsidP="004F47DF">
      <w:pPr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4F47DF">
        <w:rPr>
          <w:rFonts w:ascii="SimSun" w:hAnsi="SimSun"/>
          <w:sz w:val="21"/>
          <w:szCs w:val="21"/>
          <w:lang w:eastAsia="zh-CN"/>
        </w:rPr>
        <w:t xml:space="preserve">return </w:t>
      </w:r>
      <w:proofErr w:type="spellStart"/>
      <w:r w:rsidRPr="004F47DF">
        <w:rPr>
          <w:rFonts w:ascii="SimSun" w:hAnsi="SimSun"/>
          <w:sz w:val="21"/>
          <w:szCs w:val="21"/>
          <w:lang w:eastAsia="zh-CN"/>
        </w:rPr>
        <w:t>openParentheses</w:t>
      </w:r>
      <w:proofErr w:type="spellEnd"/>
      <w:r w:rsidRPr="004F47DF">
        <w:rPr>
          <w:rFonts w:ascii="SimSun" w:hAnsi="SimSun"/>
          <w:sz w:val="21"/>
          <w:szCs w:val="21"/>
          <w:lang w:eastAsia="zh-CN"/>
        </w:rPr>
        <w:t xml:space="preserve"> == 0;</w:t>
      </w:r>
    </w:p>
    <w:p w14:paraId="4B15B4DD" w14:textId="5D042C08" w:rsidR="004F1180" w:rsidRPr="004F47DF" w:rsidRDefault="004F47DF" w:rsidP="004F47DF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4F47DF">
        <w:rPr>
          <w:rFonts w:ascii="SimSun" w:hAnsi="SimSun"/>
          <w:sz w:val="21"/>
          <w:szCs w:val="21"/>
          <w:lang w:eastAsia="zh-CN"/>
        </w:rPr>
        <w:t>}</w:t>
      </w:r>
    </w:p>
    <w:p w14:paraId="64469B0C" w14:textId="4B66FC27" w:rsidR="00E21C04" w:rsidRDefault="00E21C04" w:rsidP="008809F0">
      <w:pPr>
        <w:pStyle w:val="2"/>
        <w:spacing w:before="120"/>
      </w:pPr>
      <w:r>
        <w:rPr>
          <w:rFonts w:hint="eastAsia"/>
        </w:rPr>
        <w:t>3.2</w:t>
      </w:r>
      <w:r>
        <w:rPr>
          <w:rFonts w:hint="eastAsia"/>
        </w:rPr>
        <w:t>中缀表达式转后缀功能</w:t>
      </w:r>
      <w:r w:rsidR="00135E98">
        <w:rPr>
          <w:rFonts w:hint="eastAsia"/>
        </w:rPr>
        <w:t>实现</w:t>
      </w:r>
    </w:p>
    <w:p w14:paraId="7AD506FA" w14:textId="65BE5689" w:rsidR="00135E98" w:rsidRDefault="00135E98" w:rsidP="008809F0">
      <w:pPr>
        <w:pStyle w:val="3"/>
        <w:spacing w:before="120"/>
      </w:pPr>
      <w:r>
        <w:rPr>
          <w:rFonts w:hint="eastAsia"/>
        </w:rPr>
        <w:t>3.2.1</w:t>
      </w:r>
      <w:r>
        <w:rPr>
          <w:rFonts w:hint="eastAsia"/>
        </w:rPr>
        <w:t>中缀表达式转后缀功能实现思路</w:t>
      </w:r>
    </w:p>
    <w:p w14:paraId="1FFD1204" w14:textId="77777777" w:rsidR="00732EEC" w:rsidRDefault="00732EEC" w:rsidP="00732EEC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732EEC">
        <w:rPr>
          <w:rFonts w:ascii="SimSun" w:hAnsi="SimSun"/>
          <w:sz w:val="21"/>
          <w:szCs w:val="16"/>
          <w:lang w:eastAsia="zh-CN"/>
        </w:rPr>
        <w:t>这段代码实现将中缀表达式转换为后缀表达式（逆波兰表达式）</w:t>
      </w:r>
      <w:r>
        <w:rPr>
          <w:rFonts w:ascii="SimSun" w:hAnsi="SimSun" w:hint="eastAsia"/>
          <w:sz w:val="21"/>
          <w:szCs w:val="16"/>
          <w:lang w:eastAsia="zh-CN"/>
        </w:rPr>
        <w:t>的具体思路如下:</w:t>
      </w:r>
    </w:p>
    <w:p w14:paraId="6A4C3B8C" w14:textId="192AE738" w:rsidR="00BF5361" w:rsidRPr="00BF5361" w:rsidRDefault="00732EEC" w:rsidP="00BF5361">
      <w:pPr>
        <w:pStyle w:val="afa"/>
        <w:numPr>
          <w:ilvl w:val="0"/>
          <w:numId w:val="25"/>
        </w:numPr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通过输入流逐个解析中缀表达式中的元素（数字、运算符或括号）</w:t>
      </w:r>
      <w:r w:rsidR="00BF5361">
        <w:rPr>
          <w:rFonts w:ascii="SimSun" w:hAnsi="SimSun" w:hint="eastAsia"/>
          <w:sz w:val="21"/>
          <w:szCs w:val="16"/>
          <w:lang w:eastAsia="zh-CN"/>
        </w:rPr>
        <w:t>:</w:t>
      </w:r>
    </w:p>
    <w:p w14:paraId="388AB56C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对于数字，直接加入输出队列。</w:t>
      </w:r>
    </w:p>
    <w:p w14:paraId="645F6693" w14:textId="5A137C0C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对于运算符，利用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（s1）管理运算符优先级：当前运算符与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顶运算符比较优先级，如果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顶优先级较高或相等，则弹出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顶运算符到输出队列；否则将当前运算符压入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中。</w:t>
      </w:r>
    </w:p>
    <w:p w14:paraId="00A3F26B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对于左括号，直接压入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；</w:t>
      </w:r>
    </w:p>
    <w:p w14:paraId="4DF5971D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对于右括号，则持续弹出</w:t>
      </w:r>
      <w:proofErr w:type="gramStart"/>
      <w:r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Pr="00BF5361">
        <w:rPr>
          <w:rFonts w:ascii="SimSun" w:hAnsi="SimSun"/>
          <w:sz w:val="21"/>
          <w:szCs w:val="16"/>
          <w:lang w:eastAsia="zh-CN"/>
        </w:rPr>
        <w:t>顶元素到输出队列，直到遇到左括号（同时移除左括号）。</w:t>
      </w:r>
    </w:p>
    <w:p w14:paraId="2BDD0B9E" w14:textId="77777777" w:rsidR="00BF5361" w:rsidRDefault="00732EEC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 w:rsidRPr="00BF5361">
        <w:rPr>
          <w:rFonts w:ascii="SimSun" w:hAnsi="SimSun"/>
          <w:sz w:val="21"/>
          <w:szCs w:val="16"/>
          <w:lang w:eastAsia="zh-CN"/>
        </w:rPr>
        <w:t>对于无法识别的符号，输出警告信息。</w:t>
      </w:r>
    </w:p>
    <w:p w14:paraId="71B00524" w14:textId="1B407A99" w:rsidR="00732EEC" w:rsidRPr="00BF5361" w:rsidRDefault="008A6E64" w:rsidP="00BF5361">
      <w:pPr>
        <w:ind w:left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(2)</w:t>
      </w:r>
      <w:r w:rsidR="00732EEC" w:rsidRPr="00BF5361">
        <w:rPr>
          <w:rFonts w:ascii="SimSun" w:hAnsi="SimSun"/>
          <w:sz w:val="21"/>
          <w:szCs w:val="16"/>
          <w:lang w:eastAsia="zh-CN"/>
        </w:rPr>
        <w:t>将</w:t>
      </w:r>
      <w:proofErr w:type="gramStart"/>
      <w:r w:rsidR="00732EEC" w:rsidRPr="00BF5361">
        <w:rPr>
          <w:rFonts w:ascii="SimSun" w:hAnsi="SimSun"/>
          <w:sz w:val="21"/>
          <w:szCs w:val="16"/>
          <w:lang w:eastAsia="zh-CN"/>
        </w:rPr>
        <w:t>栈</w:t>
      </w:r>
      <w:proofErr w:type="gramEnd"/>
      <w:r w:rsidR="00732EEC" w:rsidRPr="00BF5361">
        <w:rPr>
          <w:rFonts w:ascii="SimSun" w:hAnsi="SimSun"/>
          <w:sz w:val="21"/>
          <w:szCs w:val="16"/>
          <w:lang w:eastAsia="zh-CN"/>
        </w:rPr>
        <w:t>中剩余的运算符依次弹出到输出队列。</w:t>
      </w:r>
    </w:p>
    <w:p w14:paraId="20AC032D" w14:textId="30535A6F" w:rsidR="00732EEC" w:rsidRPr="00732EEC" w:rsidRDefault="008A6E64" w:rsidP="00732EEC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>
        <w:rPr>
          <w:rFonts w:ascii="SimSun" w:hAnsi="SimSun" w:hint="eastAsia"/>
          <w:sz w:val="21"/>
          <w:szCs w:val="16"/>
          <w:lang w:eastAsia="zh-CN"/>
        </w:rPr>
        <w:t>(3)</w:t>
      </w:r>
      <w:r w:rsidR="00732EEC" w:rsidRPr="00732EEC">
        <w:rPr>
          <w:rFonts w:ascii="SimSun" w:hAnsi="SimSun"/>
          <w:sz w:val="21"/>
          <w:szCs w:val="16"/>
          <w:lang w:eastAsia="zh-CN"/>
        </w:rPr>
        <w:t>通过输出队列输出后缀表达式，确保表达式中的元素以正确的顺序排列。</w:t>
      </w:r>
    </w:p>
    <w:p w14:paraId="65176C76" w14:textId="6E092766" w:rsidR="00135E98" w:rsidRDefault="00135E98" w:rsidP="008809F0">
      <w:pPr>
        <w:pStyle w:val="3"/>
        <w:spacing w:before="120"/>
      </w:pPr>
      <w:r>
        <w:rPr>
          <w:rFonts w:hint="eastAsia"/>
        </w:rPr>
        <w:lastRenderedPageBreak/>
        <w:t>3.2.2</w:t>
      </w:r>
      <w:r>
        <w:rPr>
          <w:rFonts w:hint="eastAsia"/>
        </w:rPr>
        <w:t>中缀表达式转后缀功能核心代码</w:t>
      </w:r>
    </w:p>
    <w:p w14:paraId="6C40A837" w14:textId="77777777" w:rsidR="007C2117" w:rsidRPr="007C2117" w:rsidRDefault="007C2117" w:rsidP="007C2117">
      <w:pPr>
        <w:ind w:firstLine="4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void </w:t>
      </w:r>
      <w:proofErr w:type="spellStart"/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MyExpression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infixToPostfix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()</w:t>
      </w:r>
    </w:p>
    <w:p w14:paraId="07822AD6" w14:textId="77777777" w:rsidR="007C2117" w:rsidRPr="007C2117" w:rsidRDefault="007C2117" w:rsidP="007C2117">
      <w:pPr>
        <w:ind w:firstLine="4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{</w:t>
      </w:r>
    </w:p>
    <w:p w14:paraId="27B21A1A" w14:textId="1714DDC2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istringstream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stream(expression);</w:t>
      </w:r>
    </w:p>
    <w:p w14:paraId="7808CC49" w14:textId="196532F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char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token[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MAX_TOKEN];</w:t>
      </w:r>
    </w:p>
    <w:p w14:paraId="049212DF" w14:textId="5A5FF8D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while (stream &gt;&gt; token) {</w:t>
      </w:r>
    </w:p>
    <w:p w14:paraId="72EA9C59" w14:textId="2EDAB0F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t;</w:t>
      </w:r>
    </w:p>
    <w:p w14:paraId="2D7CEA09" w14:textId="16C3D18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数字处理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2C2B1DBC" w14:textId="714A84D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isdigit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(token[0]) || </w:t>
      </w:r>
    </w:p>
    <w:p w14:paraId="0D206D32" w14:textId="52D7AAB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token[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0] == '-' || token[0] == '+') &amp;&amp;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isdigit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(token[1]))) {</w:t>
      </w:r>
    </w:p>
    <w:p w14:paraId="3009DDF9" w14:textId="36BCEA5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strcpy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token);</w:t>
      </w:r>
    </w:p>
    <w:p w14:paraId="059565E3" w14:textId="08773732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t.isNumber</w:t>
      </w:r>
      <w:proofErr w:type="spellEnd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= true;</w:t>
      </w:r>
    </w:p>
    <w:p w14:paraId="4F72736E" w14:textId="608D2AF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74C3251D" w14:textId="22B7241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continue;</w:t>
      </w:r>
    </w:p>
    <w:p w14:paraId="7D73C7C9" w14:textId="66F0940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5DC46CC5" w14:textId="366C565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将运算符或括号拷贝到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Token */ </w:t>
      </w:r>
    </w:p>
    <w:p w14:paraId="538D9A0E" w14:textId="75393A7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strcpy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token);</w:t>
      </w:r>
    </w:p>
    <w:p w14:paraId="7A5BF8C7" w14:textId="2F84F8E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spellStart"/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t.isNumber</w:t>
      </w:r>
      <w:proofErr w:type="spellEnd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= false;</w:t>
      </w:r>
    </w:p>
    <w:p w14:paraId="3563E780" w14:textId="1B4D20D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54B4E10E" w14:textId="78F2968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运算符处理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3A2AC1D5" w14:textId="0D86780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if 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isOperator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[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0])) {</w:t>
      </w:r>
    </w:p>
    <w:p w14:paraId="155AE9DD" w14:textId="7AB6EE5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(!s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5BCA82D3" w14:textId="56E37FD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top;</w:t>
      </w:r>
    </w:p>
    <w:p w14:paraId="0309B3B2" w14:textId="70AC1FF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1.getTop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(top);</w:t>
      </w:r>
    </w:p>
    <w:p w14:paraId="263F5B61" w14:textId="16531DC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比较优先级并处理</w:t>
      </w:r>
      <w:proofErr w:type="gramStart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栈</w:t>
      </w:r>
      <w:proofErr w:type="gramEnd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顶元素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</w:t>
      </w:r>
    </w:p>
    <w:p w14:paraId="67A1560E" w14:textId="0DAAF7A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if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.isNumber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&amp;&amp; precedence(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top.value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) &gt;= precedence(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)) {</w:t>
      </w:r>
    </w:p>
    <w:p w14:paraId="336F424F" w14:textId="72EB5B4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temp;</w:t>
      </w:r>
    </w:p>
    <w:p w14:paraId="4E4FA7C4" w14:textId="4A1A2AB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60E3E697" w14:textId="68E623B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22120746" w14:textId="5FF5373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28ADC8CB" w14:textId="5D55007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else {</w:t>
      </w:r>
    </w:p>
    <w:p w14:paraId="2DFCEEB6" w14:textId="2100B9BE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lastRenderedPageBreak/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break;</w:t>
      </w:r>
    </w:p>
    <w:p w14:paraId="5B5E8339" w14:textId="33E26AF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53DD0A02" w14:textId="102D6CE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1D5C292" w14:textId="39B6B89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1.Push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60963EB1" w14:textId="31D49CA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7EEFFC77" w14:textId="448A68B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左括号处理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 </w:t>
      </w:r>
    </w:p>
    <w:p w14:paraId="57B55E36" w14:textId="74E7307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else 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strcmp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"(") == 0) {</w:t>
      </w:r>
    </w:p>
    <w:p w14:paraId="63EC168E" w14:textId="294FC93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1.Push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732A36BA" w14:textId="67DD213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3582620D" w14:textId="0CDF26B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右括号处理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65F85686" w14:textId="643A941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else 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strcmp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")") == 0) {</w:t>
      </w:r>
    </w:p>
    <w:p w14:paraId="031C4FAA" w14:textId="364F971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(!s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7028DF55" w14:textId="2664F0D4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top;</w:t>
      </w:r>
    </w:p>
    <w:p w14:paraId="6B0CB105" w14:textId="0977BED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1.getTop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(top);</w:t>
      </w:r>
    </w:p>
    <w:p w14:paraId="60F0085F" w14:textId="51E054E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737E1294" w14:textId="2626213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if (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strcmp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top.value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, "(") == 0) {</w:t>
      </w:r>
    </w:p>
    <w:p w14:paraId="469BB173" w14:textId="1FD5527D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(top); </w:t>
      </w:r>
    </w:p>
    <w:p w14:paraId="5DF36204" w14:textId="55CA438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break;</w:t>
      </w:r>
    </w:p>
    <w:p w14:paraId="5D041A1A" w14:textId="4B8D5BC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016A51CF" w14:textId="09068A95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Token temp;</w:t>
      </w:r>
    </w:p>
    <w:p w14:paraId="66D11710" w14:textId="5AFF2CD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7E6EA8BC" w14:textId="0A678B6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(temp);</w:t>
      </w:r>
    </w:p>
    <w:p w14:paraId="764C3D7D" w14:textId="415C6FDF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5DFD4BA" w14:textId="123C9C59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56F0C833" w14:textId="3A46D01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未知符号处理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</w:t>
      </w:r>
    </w:p>
    <w:p w14:paraId="6E3D2431" w14:textId="49AA8A7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else {</w:t>
      </w:r>
    </w:p>
    <w:p w14:paraId="3AA25992" w14:textId="2E8F4F0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"Unrecognized token: " &lt;&lt; token &lt;&lt;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endl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;</w:t>
      </w:r>
    </w:p>
    <w:p w14:paraId="015313EE" w14:textId="4AD777D0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B30356D" w14:textId="7A716FAC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337E77A2" w14:textId="6CD61065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15C04990" w14:textId="6B3FD6B8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将</w:t>
      </w:r>
      <w:proofErr w:type="gramStart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栈</w:t>
      </w:r>
      <w:proofErr w:type="gramEnd"/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中剩余的元素全部弹出到队列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</w:t>
      </w:r>
    </w:p>
    <w:p w14:paraId="0CD2C646" w14:textId="0B1D3D9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lastRenderedPageBreak/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(!s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0D0D1E4F" w14:textId="7BCFACB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Token t;</w:t>
      </w:r>
    </w:p>
    <w:p w14:paraId="4B507CFD" w14:textId="69225F9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1.Pop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69D7C9E7" w14:textId="66BA262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1.enqueue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16699483" w14:textId="0E56A18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6B732726" w14:textId="2C7E849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</w:p>
    <w:p w14:paraId="3BB1DA89" w14:textId="0CB16D9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endl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"&gt;&gt;&gt;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后缀表达式为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: ";</w:t>
      </w:r>
    </w:p>
    <w:p w14:paraId="31198BD1" w14:textId="0DC5564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/* </w:t>
      </w:r>
      <w:r w:rsidRPr="007C2117">
        <w:rPr>
          <w:rFonts w:asciiTheme="minorEastAsia" w:eastAsiaTheme="minorEastAsia" w:hAnsiTheme="minorEastAsia" w:hint="eastAsia"/>
          <w:sz w:val="21"/>
          <w:szCs w:val="21"/>
          <w:lang w:eastAsia="zh-CN"/>
        </w:rPr>
        <w:t>输出后缀表达式</w:t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*/ </w:t>
      </w:r>
    </w:p>
    <w:p w14:paraId="3C15A6CB" w14:textId="668BAC45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while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(!q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25AC99BB" w14:textId="175CC20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Token t;</w:t>
      </w:r>
    </w:p>
    <w:p w14:paraId="6992688F" w14:textId="5C8CAD7B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q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1.dequeue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(t);</w:t>
      </w:r>
    </w:p>
    <w:p w14:paraId="30C216AF" w14:textId="1BE83C33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t.value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;</w:t>
      </w:r>
    </w:p>
    <w:p w14:paraId="20ECFE29" w14:textId="375A3550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 xml:space="preserve">if </w:t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(!q</w:t>
      </w:r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1.isEmpty()) {</w:t>
      </w:r>
    </w:p>
    <w:p w14:paraId="3EDF226B" w14:textId="1ABC0E2A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" ";</w:t>
      </w:r>
    </w:p>
    <w:p w14:paraId="11382D34" w14:textId="3B781B67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  <w:t>}</w:t>
      </w:r>
    </w:p>
    <w:p w14:paraId="332ADE90" w14:textId="09C01676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0EA8F669" w14:textId="292A70C1" w:rsidR="007C2117" w:rsidRPr="007C2117" w:rsidRDefault="007C2117" w:rsidP="007C2117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proofErr w:type="gram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std::</w:t>
      </w:r>
      <w:proofErr w:type="spellStart"/>
      <w:proofErr w:type="gram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cout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&lt;&lt; std::</w:t>
      </w:r>
      <w:proofErr w:type="spellStart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endl</w:t>
      </w:r>
      <w:proofErr w:type="spellEnd"/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;</w:t>
      </w:r>
    </w:p>
    <w:p w14:paraId="2E9AEC17" w14:textId="0301C130" w:rsidR="00B35A87" w:rsidRPr="007C2117" w:rsidRDefault="007C2117" w:rsidP="007C2117">
      <w:pPr>
        <w:ind w:firstLine="420"/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7C2117">
        <w:rPr>
          <w:rFonts w:asciiTheme="minorEastAsia" w:eastAsiaTheme="minorEastAsia" w:hAnsiTheme="minorEastAsia"/>
          <w:sz w:val="21"/>
          <w:szCs w:val="21"/>
          <w:lang w:eastAsia="zh-CN"/>
        </w:rPr>
        <w:t>}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tbl>
      <w:tblPr>
        <w:tblStyle w:val="aff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2DF74D26" w14:textId="77777777" w:rsidTr="004F47DF">
        <w:trPr>
          <w:jc w:val="center"/>
        </w:trPr>
        <w:tc>
          <w:tcPr>
            <w:tcW w:w="9286" w:type="dxa"/>
          </w:tcPr>
          <w:p w14:paraId="118ECA65" w14:textId="2685F5E7" w:rsidR="004F47DF" w:rsidRDefault="004F47DF" w:rsidP="004F47DF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C375982" wp14:editId="7271D213">
                  <wp:extent cx="5759450" cy="1465580"/>
                  <wp:effectExtent l="0" t="0" r="0" b="1270"/>
                  <wp:docPr id="10741506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1506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4F544" w14:textId="4092E6AD" w:rsidR="007F48D7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4.1正常6种运算符测试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2FCA4AC0" w14:textId="77777777" w:rsidTr="004F47DF">
        <w:tc>
          <w:tcPr>
            <w:tcW w:w="9286" w:type="dxa"/>
          </w:tcPr>
          <w:p w14:paraId="11136304" w14:textId="709B6DF2" w:rsidR="004F47DF" w:rsidRDefault="004F47DF" w:rsidP="004F47DF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D5D15B" wp14:editId="46CD4E06">
                  <wp:extent cx="5759450" cy="1479550"/>
                  <wp:effectExtent l="0" t="0" r="0" b="6350"/>
                  <wp:docPr id="194445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45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06A6E" w14:textId="16E809F1" w:rsidR="004F47DF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</w:t>
      </w:r>
      <w:r w:rsidRPr="006B6B63">
        <w:rPr>
          <w:rFonts w:ascii="KaiTi" w:eastAsia="KaiTi" w:hAnsi="KaiTi"/>
          <w:sz w:val="21"/>
          <w:szCs w:val="16"/>
          <w:lang w:eastAsia="zh-CN"/>
        </w:rPr>
        <w:t>嵌套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括号测试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18DCE90A" w14:textId="77777777" w:rsidTr="004F47DF">
        <w:tc>
          <w:tcPr>
            <w:tcW w:w="9286" w:type="dxa"/>
          </w:tcPr>
          <w:p w14:paraId="717B0E35" w14:textId="6484ABAD" w:rsidR="004F47DF" w:rsidRDefault="004F47DF" w:rsidP="007F48D7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0BAF1C0" wp14:editId="2ED92DCA">
                  <wp:extent cx="5759450" cy="1460500"/>
                  <wp:effectExtent l="0" t="0" r="0" b="6350"/>
                  <wp:docPr id="21434682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4682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A34B9" w14:textId="3E981137" w:rsidR="004F47DF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运算数超过</w:t>
      </w:r>
      <w:r w:rsidRPr="006B6B63">
        <w:rPr>
          <w:rFonts w:ascii="KaiTi" w:eastAsia="KaiTi" w:hAnsi="KaiTi"/>
          <w:sz w:val="21"/>
          <w:szCs w:val="16"/>
          <w:lang w:eastAsia="zh-CN"/>
        </w:rPr>
        <w:t>1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位</w:t>
      </w:r>
      <w:r w:rsidRPr="006B6B63">
        <w:rPr>
          <w:rFonts w:ascii="KaiTi" w:eastAsia="KaiTi" w:hAnsi="KaiTi"/>
          <w:sz w:val="21"/>
          <w:szCs w:val="16"/>
          <w:lang w:eastAsia="zh-CN"/>
        </w:rPr>
        <w:t>整数且有非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整数</w:t>
      </w:r>
      <w:r w:rsidRPr="006B6B63">
        <w:rPr>
          <w:rFonts w:ascii="KaiTi" w:eastAsia="KaiTi" w:hAnsi="KaiTi"/>
          <w:sz w:val="21"/>
          <w:szCs w:val="16"/>
          <w:lang w:eastAsia="zh-CN"/>
        </w:rPr>
        <w:t>出现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4F47DF" w14:paraId="2BB89635" w14:textId="77777777" w:rsidTr="004F47DF">
        <w:tc>
          <w:tcPr>
            <w:tcW w:w="9286" w:type="dxa"/>
          </w:tcPr>
          <w:p w14:paraId="189F20C3" w14:textId="342D813C" w:rsidR="004F47DF" w:rsidRDefault="004F47DF" w:rsidP="004F47DF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0C3A700" wp14:editId="7CEA7A6C">
                  <wp:extent cx="5759450" cy="1504315"/>
                  <wp:effectExtent l="0" t="0" r="0" b="635"/>
                  <wp:docPr id="14909003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9003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4D42D" w14:textId="2A57B34D" w:rsidR="004F47DF" w:rsidRPr="006B6B63" w:rsidRDefault="006B6B63" w:rsidP="006B6B63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B6B63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4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运算</w:t>
      </w:r>
      <w:r w:rsidRPr="006B6B63">
        <w:rPr>
          <w:rFonts w:ascii="KaiTi" w:eastAsia="KaiTi" w:hAnsi="KaiTi"/>
          <w:sz w:val="21"/>
          <w:szCs w:val="16"/>
          <w:lang w:eastAsia="zh-CN"/>
        </w:rPr>
        <w:t>数有正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或</w:t>
      </w:r>
      <w:r w:rsidRPr="006B6B63">
        <w:rPr>
          <w:rFonts w:ascii="KaiTi" w:eastAsia="KaiTi" w:hAnsi="KaiTi"/>
          <w:sz w:val="21"/>
          <w:szCs w:val="16"/>
          <w:lang w:eastAsia="zh-CN"/>
        </w:rPr>
        <w:t>负</w:t>
      </w:r>
      <w:r w:rsidRPr="006B6B63">
        <w:rPr>
          <w:rFonts w:ascii="KaiTi" w:eastAsia="KaiTi" w:hAnsi="KaiTi" w:hint="eastAsia"/>
          <w:sz w:val="21"/>
          <w:szCs w:val="16"/>
          <w:lang w:eastAsia="zh-CN"/>
        </w:rPr>
        <w:t>号测试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25D7603F" w14:textId="77777777" w:rsidR="005F5EF2" w:rsidRPr="005F5EF2" w:rsidRDefault="005F5EF2" w:rsidP="005F5EF2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529427E1" w14:textId="77777777" w:rsidR="005F5EF2" w:rsidRPr="005F5EF2" w:rsidRDefault="005F5EF2" w:rsidP="005F5EF2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p w14:paraId="7BBAC77A" w14:textId="18CAB829" w:rsidR="005F5EF2" w:rsidRPr="005F5EF2" w:rsidRDefault="005F5EF2" w:rsidP="005F5EF2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Windows编译运行环境：本项目适用于x86架构和x64架构</w:t>
      </w:r>
    </w:p>
    <w:sectPr w:rsidR="005F5EF2" w:rsidRPr="005F5EF2" w:rsidSect="00FD3194">
      <w:footerReference w:type="even" r:id="rId12"/>
      <w:footerReference w:type="default" r:id="rId1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2E641" w14:textId="77777777" w:rsidR="00215577" w:rsidRDefault="00215577" w:rsidP="001D0743">
      <w:r>
        <w:separator/>
      </w:r>
    </w:p>
    <w:p w14:paraId="1B082A07" w14:textId="77777777" w:rsidR="00215577" w:rsidRDefault="00215577" w:rsidP="001D0743"/>
    <w:p w14:paraId="2340FCED" w14:textId="77777777" w:rsidR="00215577" w:rsidRDefault="00215577" w:rsidP="001D0743"/>
    <w:p w14:paraId="0F33D449" w14:textId="77777777" w:rsidR="00215577" w:rsidRDefault="00215577" w:rsidP="001D0743"/>
    <w:p w14:paraId="5263B33C" w14:textId="77777777" w:rsidR="00215577" w:rsidRDefault="00215577" w:rsidP="001D0743"/>
    <w:p w14:paraId="55DFDFE9" w14:textId="77777777" w:rsidR="00215577" w:rsidRDefault="00215577" w:rsidP="001D0743"/>
  </w:endnote>
  <w:endnote w:type="continuationSeparator" w:id="0">
    <w:p w14:paraId="2742B9FF" w14:textId="77777777" w:rsidR="00215577" w:rsidRDefault="00215577" w:rsidP="001D0743">
      <w:r>
        <w:continuationSeparator/>
      </w:r>
    </w:p>
    <w:p w14:paraId="45E6403B" w14:textId="77777777" w:rsidR="00215577" w:rsidRDefault="00215577" w:rsidP="001D0743"/>
    <w:p w14:paraId="2D3AF40C" w14:textId="77777777" w:rsidR="00215577" w:rsidRDefault="00215577" w:rsidP="001D0743"/>
    <w:p w14:paraId="49B13751" w14:textId="77777777" w:rsidR="00215577" w:rsidRDefault="00215577" w:rsidP="001D0743"/>
    <w:p w14:paraId="2EA3F8CA" w14:textId="77777777" w:rsidR="00215577" w:rsidRDefault="00215577" w:rsidP="001D0743"/>
    <w:p w14:paraId="638C3978" w14:textId="77777777" w:rsidR="00215577" w:rsidRDefault="0021557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58C67" w14:textId="77777777" w:rsidR="00215577" w:rsidRDefault="00215577" w:rsidP="001D0743">
      <w:r>
        <w:separator/>
      </w:r>
    </w:p>
    <w:p w14:paraId="1DA80723" w14:textId="77777777" w:rsidR="00215577" w:rsidRDefault="00215577" w:rsidP="001D0743"/>
    <w:p w14:paraId="52269AA3" w14:textId="77777777" w:rsidR="00215577" w:rsidRDefault="00215577" w:rsidP="001D0743"/>
    <w:p w14:paraId="2E073FA6" w14:textId="77777777" w:rsidR="00215577" w:rsidRDefault="00215577" w:rsidP="001D0743"/>
    <w:p w14:paraId="67219460" w14:textId="77777777" w:rsidR="00215577" w:rsidRDefault="00215577" w:rsidP="001D0743"/>
    <w:p w14:paraId="0E46153F" w14:textId="77777777" w:rsidR="00215577" w:rsidRDefault="00215577" w:rsidP="001D0743"/>
  </w:footnote>
  <w:footnote w:type="continuationSeparator" w:id="0">
    <w:p w14:paraId="5C388D99" w14:textId="77777777" w:rsidR="00215577" w:rsidRDefault="00215577" w:rsidP="001D0743">
      <w:r>
        <w:continuationSeparator/>
      </w:r>
    </w:p>
    <w:p w14:paraId="009D0EBD" w14:textId="77777777" w:rsidR="00215577" w:rsidRDefault="00215577" w:rsidP="001D0743"/>
    <w:p w14:paraId="244B0835" w14:textId="77777777" w:rsidR="00215577" w:rsidRDefault="00215577" w:rsidP="001D0743"/>
    <w:p w14:paraId="6D869EC9" w14:textId="77777777" w:rsidR="00215577" w:rsidRDefault="00215577" w:rsidP="001D0743"/>
    <w:p w14:paraId="60867FF0" w14:textId="77777777" w:rsidR="00215577" w:rsidRDefault="00215577" w:rsidP="001D0743"/>
    <w:p w14:paraId="22E7069C" w14:textId="77777777" w:rsidR="00215577" w:rsidRDefault="00215577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075"/>
    <w:multiLevelType w:val="hybridMultilevel"/>
    <w:tmpl w:val="091CB812"/>
    <w:lvl w:ilvl="0" w:tplc="324CDF6E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9"/>
  </w:num>
  <w:num w:numId="2" w16cid:durableId="714699013">
    <w:abstractNumId w:val="15"/>
  </w:num>
  <w:num w:numId="3" w16cid:durableId="593559624">
    <w:abstractNumId w:val="18"/>
  </w:num>
  <w:num w:numId="4" w16cid:durableId="446779362">
    <w:abstractNumId w:val="14"/>
  </w:num>
  <w:num w:numId="5" w16cid:durableId="1059089974">
    <w:abstractNumId w:val="19"/>
  </w:num>
  <w:num w:numId="6" w16cid:durableId="1641111975">
    <w:abstractNumId w:val="2"/>
  </w:num>
  <w:num w:numId="7" w16cid:durableId="2089575907">
    <w:abstractNumId w:val="5"/>
  </w:num>
  <w:num w:numId="8" w16cid:durableId="1656453560">
    <w:abstractNumId w:val="11"/>
  </w:num>
  <w:num w:numId="9" w16cid:durableId="637299665">
    <w:abstractNumId w:val="17"/>
  </w:num>
  <w:num w:numId="10" w16cid:durableId="1167285031">
    <w:abstractNumId w:val="4"/>
  </w:num>
  <w:num w:numId="11" w16cid:durableId="1511986990">
    <w:abstractNumId w:val="7"/>
  </w:num>
  <w:num w:numId="12" w16cid:durableId="739210583">
    <w:abstractNumId w:val="10"/>
  </w:num>
  <w:num w:numId="13" w16cid:durableId="222258579">
    <w:abstractNumId w:val="8"/>
  </w:num>
  <w:num w:numId="14" w16cid:durableId="471873302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8"/>
  </w:num>
  <w:num w:numId="16" w16cid:durableId="457184216">
    <w:abstractNumId w:val="8"/>
  </w:num>
  <w:num w:numId="17" w16cid:durableId="1824618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6"/>
  </w:num>
  <w:num w:numId="20" w16cid:durableId="1211915367">
    <w:abstractNumId w:val="12"/>
  </w:num>
  <w:num w:numId="21" w16cid:durableId="2048600629">
    <w:abstractNumId w:val="3"/>
  </w:num>
  <w:num w:numId="22" w16cid:durableId="1768890274">
    <w:abstractNumId w:val="1"/>
  </w:num>
  <w:num w:numId="23" w16cid:durableId="58945756">
    <w:abstractNumId w:val="13"/>
  </w:num>
  <w:num w:numId="24" w16cid:durableId="916011815">
    <w:abstractNumId w:val="16"/>
  </w:num>
  <w:num w:numId="25" w16cid:durableId="45699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397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35E98"/>
    <w:rsid w:val="00140447"/>
    <w:rsid w:val="00140993"/>
    <w:rsid w:val="00146E61"/>
    <w:rsid w:val="00147F7F"/>
    <w:rsid w:val="00150647"/>
    <w:rsid w:val="00154336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0C90"/>
    <w:rsid w:val="00201F24"/>
    <w:rsid w:val="00215577"/>
    <w:rsid w:val="002162CA"/>
    <w:rsid w:val="00222124"/>
    <w:rsid w:val="00222152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1CA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62FB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304C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B78F5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64C53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180"/>
    <w:rsid w:val="004F1DC1"/>
    <w:rsid w:val="004F47DF"/>
    <w:rsid w:val="004F5047"/>
    <w:rsid w:val="004F55DA"/>
    <w:rsid w:val="004F6B2D"/>
    <w:rsid w:val="00512D4A"/>
    <w:rsid w:val="00512EA4"/>
    <w:rsid w:val="00515A43"/>
    <w:rsid w:val="005251A7"/>
    <w:rsid w:val="0054043F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5EF2"/>
    <w:rsid w:val="005F783E"/>
    <w:rsid w:val="00600855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6B63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2EEC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C2117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8D7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09F0"/>
    <w:rsid w:val="00881E5A"/>
    <w:rsid w:val="00884C9B"/>
    <w:rsid w:val="00885818"/>
    <w:rsid w:val="0088662E"/>
    <w:rsid w:val="008867D0"/>
    <w:rsid w:val="00893DFD"/>
    <w:rsid w:val="0089489E"/>
    <w:rsid w:val="008A4DBF"/>
    <w:rsid w:val="008A6E64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7348F"/>
    <w:rsid w:val="00984144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5CE9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C49"/>
    <w:rsid w:val="00A72EF7"/>
    <w:rsid w:val="00A75A84"/>
    <w:rsid w:val="00A76C29"/>
    <w:rsid w:val="00A77DD8"/>
    <w:rsid w:val="00A8193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C7A1E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A87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B82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BF5361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1C04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879E3"/>
    <w:rsid w:val="00E906D9"/>
    <w:rsid w:val="00E9172F"/>
    <w:rsid w:val="00E94C7D"/>
    <w:rsid w:val="00E94CD2"/>
    <w:rsid w:val="00EB0FAA"/>
    <w:rsid w:val="00EB2B9A"/>
    <w:rsid w:val="00EB4CC8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338</TotalTime>
  <Pages>11</Pages>
  <Words>984</Words>
  <Characters>5612</Characters>
  <Application>Microsoft Office Word</Application>
  <DocSecurity>0</DocSecurity>
  <Lines>46</Lines>
  <Paragraphs>13</Paragraphs>
  <ScaleCrop>false</ScaleCrop>
  <Company>中国石油大学</Company>
  <LinksUpToDate>false</LinksUpToDate>
  <CharactersWithSpaces>6583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52</cp:revision>
  <cp:lastPrinted>2008-07-17T03:36:00Z</cp:lastPrinted>
  <dcterms:created xsi:type="dcterms:W3CDTF">2017-10-13T02:08:00Z</dcterms:created>
  <dcterms:modified xsi:type="dcterms:W3CDTF">2024-12-09T10:08:00Z</dcterms:modified>
</cp:coreProperties>
</file>